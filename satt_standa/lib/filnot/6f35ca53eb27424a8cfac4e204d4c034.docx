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  <w:bookmarkStart w:id="0" w:name="_GoBack"/>
      <w:bookmarkEnd w:id="0"/>
      <w:r w:rsidRPr="009B5846">
        <w:rPr>
          <w:rFonts w:cs="Arial"/>
          <w:b/>
          <w:color w:val="000000"/>
          <w:sz w:val="24"/>
          <w:szCs w:val="24"/>
        </w:rPr>
        <w:t>DICCIONARIO DE DATOS: SAT EMPRESARIAL</w:t>
      </w:r>
    </w:p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  <w:r w:rsidRPr="009B5846">
        <w:rPr>
          <w:rFonts w:cs="Arial"/>
          <w:b/>
          <w:color w:val="000000"/>
          <w:sz w:val="24"/>
          <w:szCs w:val="24"/>
        </w:rPr>
        <w:t>INTRARED</w:t>
      </w:r>
    </w:p>
    <w:p w:rsidR="00592522" w:rsidRPr="009B5846" w:rsidRDefault="00592522" w:rsidP="00592522">
      <w:pPr>
        <w:spacing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spacing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spacing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spacing w:line="240" w:lineRule="aut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Encabezad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Encabezad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Encabezad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Encabezad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Encabezad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Encabezad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Encabezad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Encabezado"/>
        <w:jc w:val="center"/>
        <w:rPr>
          <w:rFonts w:cs="Arial"/>
          <w:b/>
          <w:color w:val="000000"/>
          <w:sz w:val="24"/>
          <w:szCs w:val="24"/>
        </w:rPr>
      </w:pPr>
    </w:p>
    <w:p w:rsidR="00592522" w:rsidRPr="009B5846" w:rsidRDefault="00592522" w:rsidP="00592522">
      <w:pPr>
        <w:pStyle w:val="Textoindependiente3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  <w:r w:rsidRPr="009B5846">
        <w:rPr>
          <w:rFonts w:cs="Arial"/>
          <w:b/>
          <w:color w:val="000000"/>
          <w:sz w:val="24"/>
          <w:szCs w:val="24"/>
        </w:rPr>
        <w:t>Grupo OET S.A.S</w:t>
      </w:r>
    </w:p>
    <w:p w:rsidR="00592522" w:rsidRPr="009B5846" w:rsidRDefault="00592522" w:rsidP="00592522">
      <w:pPr>
        <w:pStyle w:val="TDC1"/>
        <w:spacing w:line="240" w:lineRule="auto"/>
        <w:rPr>
          <w:sz w:val="24"/>
          <w:szCs w:val="24"/>
        </w:rPr>
      </w:pPr>
      <w:r w:rsidRPr="009B5846">
        <w:rPr>
          <w:sz w:val="24"/>
          <w:szCs w:val="24"/>
        </w:rPr>
        <w:t>14 de Noviembre de 2014</w:t>
      </w:r>
    </w:p>
    <w:p w:rsidR="00592522" w:rsidRPr="009B5846" w:rsidRDefault="00592522" w:rsidP="00592522">
      <w:pPr>
        <w:rPr>
          <w:rFonts w:cs="Arial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sz w:val="24"/>
          <w:szCs w:val="24"/>
        </w:rPr>
      </w:pPr>
    </w:p>
    <w:p w:rsidR="00592522" w:rsidRPr="009B5846" w:rsidRDefault="00592522" w:rsidP="00592522">
      <w:pPr>
        <w:spacing w:line="240" w:lineRule="auto"/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pStyle w:val="TituloPortada"/>
        <w:spacing w:line="240" w:lineRule="auto"/>
        <w:rPr>
          <w:rFonts w:cs="Arial"/>
          <w:color w:val="000000"/>
          <w:sz w:val="24"/>
          <w:szCs w:val="24"/>
        </w:rPr>
      </w:pPr>
      <w:r w:rsidRPr="009B5846">
        <w:rPr>
          <w:rFonts w:cs="Arial"/>
          <w:color w:val="000000"/>
          <w:sz w:val="24"/>
          <w:szCs w:val="24"/>
        </w:rPr>
        <w:t>TABLA DE CONTENIDO</w:t>
      </w:r>
    </w:p>
    <w:p w:rsidR="00592522" w:rsidRPr="009B5846" w:rsidRDefault="00592522" w:rsidP="00592522">
      <w:pPr>
        <w:pStyle w:val="TituloPortada"/>
        <w:spacing w:line="240" w:lineRule="auto"/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pStyle w:val="TituloPortada"/>
        <w:spacing w:line="240" w:lineRule="auto"/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pStyle w:val="TituloPortada"/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pStyle w:val="TDC1"/>
        <w:rPr>
          <w:b w:val="0"/>
          <w:noProof/>
          <w:sz w:val="24"/>
          <w:szCs w:val="24"/>
          <w:lang w:eastAsia="es-CO"/>
        </w:rPr>
      </w:pPr>
      <w:r w:rsidRPr="009B5846">
        <w:rPr>
          <w:sz w:val="24"/>
          <w:szCs w:val="24"/>
        </w:rPr>
        <w:fldChar w:fldCharType="begin"/>
      </w:r>
      <w:r w:rsidRPr="009B5846">
        <w:rPr>
          <w:sz w:val="24"/>
          <w:szCs w:val="24"/>
        </w:rPr>
        <w:instrText xml:space="preserve"> TOC \o "1-3" \u </w:instrText>
      </w:r>
      <w:r w:rsidRPr="009B5846">
        <w:rPr>
          <w:sz w:val="24"/>
          <w:szCs w:val="24"/>
        </w:rPr>
        <w:fldChar w:fldCharType="separate"/>
      </w:r>
      <w:r w:rsidRPr="009B5846">
        <w:rPr>
          <w:noProof/>
          <w:color w:val="000000"/>
          <w:sz w:val="24"/>
          <w:szCs w:val="24"/>
        </w:rPr>
        <w:t>1</w:t>
      </w:r>
      <w:r w:rsidRPr="009B5846">
        <w:rPr>
          <w:b w:val="0"/>
          <w:noProof/>
          <w:sz w:val="24"/>
          <w:szCs w:val="24"/>
          <w:lang w:eastAsia="es-CO"/>
        </w:rPr>
        <w:tab/>
      </w:r>
      <w:r w:rsidRPr="009B5846">
        <w:rPr>
          <w:noProof/>
          <w:color w:val="000000"/>
          <w:sz w:val="24"/>
          <w:szCs w:val="24"/>
        </w:rPr>
        <w:t>INTRODUCCIÓN</w:t>
      </w:r>
      <w:r w:rsidRPr="009B5846">
        <w:rPr>
          <w:noProof/>
          <w:sz w:val="24"/>
          <w:szCs w:val="24"/>
        </w:rPr>
        <w:tab/>
      </w:r>
      <w:r w:rsidRPr="009B5846">
        <w:rPr>
          <w:noProof/>
          <w:sz w:val="24"/>
          <w:szCs w:val="24"/>
        </w:rPr>
        <w:fldChar w:fldCharType="begin"/>
      </w:r>
      <w:r w:rsidRPr="009B5846">
        <w:rPr>
          <w:noProof/>
          <w:sz w:val="24"/>
          <w:szCs w:val="24"/>
        </w:rPr>
        <w:instrText xml:space="preserve"> PAGEREF _Toc393984570 \h </w:instrText>
      </w:r>
      <w:r w:rsidRPr="009B5846">
        <w:rPr>
          <w:noProof/>
          <w:sz w:val="24"/>
          <w:szCs w:val="24"/>
        </w:rPr>
      </w:r>
      <w:r w:rsidRPr="009B5846">
        <w:rPr>
          <w:noProof/>
          <w:sz w:val="24"/>
          <w:szCs w:val="24"/>
        </w:rPr>
        <w:fldChar w:fldCharType="separate"/>
      </w:r>
      <w:r w:rsidRPr="009B5846">
        <w:rPr>
          <w:noProof/>
          <w:sz w:val="24"/>
          <w:szCs w:val="24"/>
        </w:rPr>
        <w:t>3</w:t>
      </w:r>
      <w:r w:rsidRPr="009B5846">
        <w:rPr>
          <w:noProof/>
          <w:sz w:val="24"/>
          <w:szCs w:val="24"/>
        </w:rPr>
        <w:fldChar w:fldCharType="end"/>
      </w:r>
    </w:p>
    <w:p w:rsidR="00592522" w:rsidRPr="009B5846" w:rsidRDefault="00592522" w:rsidP="00592522">
      <w:pPr>
        <w:pStyle w:val="TDC1"/>
        <w:rPr>
          <w:b w:val="0"/>
          <w:noProof/>
          <w:sz w:val="24"/>
          <w:szCs w:val="24"/>
          <w:lang w:eastAsia="es-CO"/>
        </w:rPr>
      </w:pPr>
      <w:r w:rsidRPr="009B5846">
        <w:rPr>
          <w:noProof/>
          <w:color w:val="000000"/>
          <w:sz w:val="24"/>
          <w:szCs w:val="24"/>
        </w:rPr>
        <w:t>2</w:t>
      </w:r>
      <w:r w:rsidRPr="009B5846">
        <w:rPr>
          <w:b w:val="0"/>
          <w:noProof/>
          <w:sz w:val="24"/>
          <w:szCs w:val="24"/>
          <w:lang w:eastAsia="es-CO"/>
        </w:rPr>
        <w:tab/>
      </w:r>
      <w:r w:rsidRPr="009B5846">
        <w:rPr>
          <w:noProof/>
          <w:color w:val="000000"/>
          <w:sz w:val="24"/>
          <w:szCs w:val="24"/>
        </w:rPr>
        <w:t>DICCIONARIO DE DATOS</w:t>
      </w:r>
      <w:r w:rsidRPr="009B5846">
        <w:rPr>
          <w:noProof/>
          <w:sz w:val="24"/>
          <w:szCs w:val="24"/>
        </w:rPr>
        <w:tab/>
      </w:r>
      <w:r w:rsidRPr="009B5846">
        <w:rPr>
          <w:noProof/>
          <w:sz w:val="24"/>
          <w:szCs w:val="24"/>
        </w:rPr>
        <w:fldChar w:fldCharType="begin"/>
      </w:r>
      <w:r w:rsidRPr="009B5846">
        <w:rPr>
          <w:noProof/>
          <w:sz w:val="24"/>
          <w:szCs w:val="24"/>
        </w:rPr>
        <w:instrText xml:space="preserve"> PAGEREF _Toc393984571 \h </w:instrText>
      </w:r>
      <w:r w:rsidRPr="009B5846">
        <w:rPr>
          <w:noProof/>
          <w:sz w:val="24"/>
          <w:szCs w:val="24"/>
        </w:rPr>
      </w:r>
      <w:r w:rsidRPr="009B5846">
        <w:rPr>
          <w:noProof/>
          <w:sz w:val="24"/>
          <w:szCs w:val="24"/>
        </w:rPr>
        <w:fldChar w:fldCharType="separate"/>
      </w:r>
      <w:r w:rsidRPr="009B5846">
        <w:rPr>
          <w:noProof/>
          <w:sz w:val="24"/>
          <w:szCs w:val="24"/>
        </w:rPr>
        <w:t>4</w:t>
      </w:r>
      <w:r w:rsidRPr="009B5846">
        <w:rPr>
          <w:noProof/>
          <w:sz w:val="24"/>
          <w:szCs w:val="24"/>
        </w:rPr>
        <w:fldChar w:fldCharType="end"/>
      </w: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  <w:r w:rsidRPr="009B5846">
        <w:rPr>
          <w:rFonts w:cs="Arial"/>
          <w:color w:val="000000"/>
          <w:sz w:val="24"/>
          <w:szCs w:val="24"/>
        </w:rPr>
        <w:fldChar w:fldCharType="end"/>
      </w: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rPr>
          <w:rFonts w:cs="Arial"/>
          <w:color w:val="000000"/>
          <w:sz w:val="24"/>
          <w:szCs w:val="24"/>
        </w:rPr>
      </w:pPr>
    </w:p>
    <w:p w:rsidR="00592522" w:rsidRPr="009B5846" w:rsidRDefault="00592522" w:rsidP="00592522">
      <w:pPr>
        <w:jc w:val="center"/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INTRODUCCIÓN</w:t>
      </w:r>
    </w:p>
    <w:p w:rsidR="00592522" w:rsidRPr="009B5846" w:rsidRDefault="00592522" w:rsidP="00592522">
      <w:pPr>
        <w:jc w:val="center"/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sz w:val="24"/>
          <w:szCs w:val="24"/>
        </w:rPr>
      </w:pPr>
      <w:r w:rsidRPr="009B5846">
        <w:rPr>
          <w:rFonts w:cs="Arial"/>
          <w:color w:val="262626"/>
          <w:sz w:val="24"/>
          <w:szCs w:val="24"/>
        </w:rPr>
        <w:t xml:space="preserve">Con el objetivo de documentar las características del software </w:t>
      </w:r>
      <w:r w:rsidRPr="009B5846">
        <w:rPr>
          <w:rFonts w:cs="Arial"/>
          <w:b/>
          <w:color w:val="262626"/>
          <w:sz w:val="24"/>
          <w:szCs w:val="24"/>
        </w:rPr>
        <w:t>SAT-EMPRESARIAL</w:t>
      </w:r>
      <w:r w:rsidRPr="009B5846">
        <w:rPr>
          <w:rFonts w:cs="Arial"/>
          <w:color w:val="262626"/>
          <w:sz w:val="24"/>
          <w:szCs w:val="24"/>
        </w:rPr>
        <w:t xml:space="preserve">, se realiza el listado de todos los elementos que forman parte del flujo de la base de datos </w:t>
      </w:r>
      <w:r w:rsidR="00D56255" w:rsidRPr="009B5846">
        <w:rPr>
          <w:rFonts w:cs="Arial"/>
          <w:b/>
          <w:color w:val="262626"/>
          <w:sz w:val="24"/>
          <w:szCs w:val="24"/>
        </w:rPr>
        <w:t>c_intrared.</w:t>
      </w:r>
      <w:r w:rsidRPr="009B5846">
        <w:rPr>
          <w:rFonts w:cs="Arial"/>
          <w:b/>
          <w:color w:val="262626"/>
          <w:sz w:val="24"/>
          <w:szCs w:val="24"/>
        </w:rPr>
        <w:t xml:space="preserve"> </w:t>
      </w:r>
      <w:r w:rsidRPr="009B5846">
        <w:rPr>
          <w:rFonts w:cs="Arial"/>
          <w:color w:val="262626"/>
          <w:sz w:val="24"/>
          <w:szCs w:val="24"/>
        </w:rPr>
        <w:t xml:space="preserve">El diccionario de datos que se muestra a continuación almacena la siguiente información: Nombre de la tabla, fecha de creación, descripción de la tabla; adicional se especifican los campos que contiene la tabla con las siguientes características: nombre del campo, tamaño, tipo de dato, descripción detalla del campo y si su llave primario o secundaria, solo si aplica.  </w:t>
      </w: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jc w:val="center"/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DICCIONARIO DE DATOS</w:t>
      </w:r>
    </w:p>
    <w:p w:rsidR="00592522" w:rsidRPr="009B5846" w:rsidRDefault="00592522" w:rsidP="00592522">
      <w:pPr>
        <w:jc w:val="center"/>
        <w:rPr>
          <w:rFonts w:cs="Arial"/>
          <w:b/>
          <w:sz w:val="24"/>
          <w:szCs w:val="24"/>
        </w:rPr>
      </w:pPr>
    </w:p>
    <w:p w:rsidR="00592522" w:rsidRPr="009B5846" w:rsidRDefault="00592522" w:rsidP="00592522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A continuación se relaciona el diccionario de datos de todas las tablas pertenecientes a la base de datos </w:t>
      </w:r>
      <w:r w:rsidR="00D56255" w:rsidRPr="009B5846">
        <w:rPr>
          <w:rFonts w:cs="Arial"/>
          <w:b/>
          <w:color w:val="262626"/>
          <w:sz w:val="24"/>
          <w:szCs w:val="24"/>
        </w:rPr>
        <w:t>c_intrared</w:t>
      </w:r>
      <w:r w:rsidRPr="009B5846">
        <w:rPr>
          <w:rFonts w:cs="Arial"/>
          <w:b/>
          <w:color w:val="262626"/>
          <w:sz w:val="24"/>
          <w:szCs w:val="24"/>
        </w:rPr>
        <w:t>.</w:t>
      </w:r>
    </w:p>
    <w:p w:rsidR="00696D2C" w:rsidRPr="009B5846" w:rsidRDefault="00F408E4" w:rsidP="009F454E">
      <w:pPr>
        <w:tabs>
          <w:tab w:val="left" w:pos="426"/>
        </w:tabs>
        <w:ind w:left="567"/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 </w:t>
      </w:r>
    </w:p>
    <w:p w:rsidR="00047F91" w:rsidRPr="009B5846" w:rsidRDefault="00047F91" w:rsidP="00047F91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="00A92745" w:rsidRPr="009B5846">
        <w:rPr>
          <w:rFonts w:cs="Arial"/>
          <w:sz w:val="24"/>
          <w:szCs w:val="24"/>
        </w:rPr>
        <w:t xml:space="preserve"> cartera</w:t>
      </w:r>
    </w:p>
    <w:p w:rsidR="00047F91" w:rsidRPr="009B5846" w:rsidRDefault="00047F91" w:rsidP="00047F9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56255" w:rsidRPr="009B5846" w:rsidRDefault="00D56255" w:rsidP="00047F91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No tiene llave maestra*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22"/>
        <w:gridCol w:w="1729"/>
        <w:gridCol w:w="1754"/>
        <w:gridCol w:w="1699"/>
      </w:tblGrid>
      <w:tr w:rsidR="00047F91" w:rsidRPr="009B5846" w:rsidTr="00CB67FF">
        <w:tc>
          <w:tcPr>
            <w:tcW w:w="1733" w:type="dxa"/>
            <w:shd w:val="clear" w:color="auto" w:fill="auto"/>
          </w:tcPr>
          <w:p w:rsidR="00047F91" w:rsidRPr="009B5846" w:rsidRDefault="00047F91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047F91" w:rsidRPr="009B5846" w:rsidRDefault="00047F91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047F91" w:rsidRPr="009B5846" w:rsidRDefault="00047F91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047F91" w:rsidRPr="009B5846" w:rsidRDefault="00047F91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047F91" w:rsidRPr="009B5846" w:rsidRDefault="00047F91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56255" w:rsidRPr="009B5846" w:rsidTr="00CB67FF">
        <w:tc>
          <w:tcPr>
            <w:tcW w:w="1733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factura</w:t>
            </w:r>
          </w:p>
        </w:tc>
        <w:tc>
          <w:tcPr>
            <w:tcW w:w="1722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729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6255" w:rsidRPr="009B5846" w:rsidTr="00CB67FF">
        <w:tc>
          <w:tcPr>
            <w:tcW w:w="1733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</w:t>
            </w:r>
          </w:p>
        </w:tc>
        <w:tc>
          <w:tcPr>
            <w:tcW w:w="1722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729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6255" w:rsidRPr="009B5846" w:rsidTr="00CB67FF">
        <w:tc>
          <w:tcPr>
            <w:tcW w:w="1733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</w:t>
            </w:r>
          </w:p>
        </w:tc>
        <w:tc>
          <w:tcPr>
            <w:tcW w:w="1722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729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6255" w:rsidRPr="009B5846" w:rsidTr="00CB67FF">
        <w:tc>
          <w:tcPr>
            <w:tcW w:w="1733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</w:t>
            </w:r>
          </w:p>
        </w:tc>
        <w:tc>
          <w:tcPr>
            <w:tcW w:w="1722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729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6255" w:rsidRPr="009B5846" w:rsidTr="00CB67FF">
        <w:tc>
          <w:tcPr>
            <w:tcW w:w="1733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comprobante</w:t>
            </w:r>
          </w:p>
        </w:tc>
        <w:tc>
          <w:tcPr>
            <w:tcW w:w="1722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729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D56255" w:rsidRPr="009B5846" w:rsidRDefault="00D56255" w:rsidP="00D56255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47F91" w:rsidRPr="009B5846" w:rsidRDefault="00047F91" w:rsidP="009F454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92745" w:rsidRPr="009B5846" w:rsidRDefault="00A92745" w:rsidP="00A92745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centros</w:t>
      </w:r>
    </w:p>
    <w:p w:rsidR="00A92745" w:rsidRPr="009B5846" w:rsidRDefault="00A92745" w:rsidP="00A9274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A92745" w:rsidRPr="009B5846" w:rsidRDefault="00A92745" w:rsidP="00A9274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22"/>
        <w:gridCol w:w="1729"/>
        <w:gridCol w:w="1754"/>
        <w:gridCol w:w="1699"/>
      </w:tblGrid>
      <w:tr w:rsidR="00A92745" w:rsidRPr="009B5846" w:rsidTr="00CB67FF">
        <w:tc>
          <w:tcPr>
            <w:tcW w:w="1733" w:type="dxa"/>
            <w:shd w:val="clear" w:color="auto" w:fill="auto"/>
          </w:tcPr>
          <w:p w:rsidR="00A92745" w:rsidRPr="009B5846" w:rsidRDefault="00A92745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A92745" w:rsidRPr="009B5846" w:rsidRDefault="00A92745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A92745" w:rsidRPr="009B5846" w:rsidRDefault="00A92745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A92745" w:rsidRPr="009B5846" w:rsidRDefault="00A92745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A92745" w:rsidRPr="009B5846" w:rsidRDefault="00A92745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92745" w:rsidRPr="009B5846" w:rsidTr="00CB67FF">
        <w:tc>
          <w:tcPr>
            <w:tcW w:w="1733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722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729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1754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92745" w:rsidRPr="009B5846" w:rsidTr="00CB67FF">
        <w:tc>
          <w:tcPr>
            <w:tcW w:w="1733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nom_centro</w:t>
            </w:r>
          </w:p>
        </w:tc>
        <w:tc>
          <w:tcPr>
            <w:tcW w:w="1722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729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92745" w:rsidRPr="009B5846" w:rsidTr="00CB67FF">
        <w:tc>
          <w:tcPr>
            <w:tcW w:w="1733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abr_centro</w:t>
            </w:r>
          </w:p>
        </w:tc>
        <w:tc>
          <w:tcPr>
            <w:tcW w:w="1722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729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A92745" w:rsidRPr="009B5846" w:rsidRDefault="00A92745" w:rsidP="00A9274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310A" w:rsidRPr="009B5846" w:rsidTr="00CB67FF">
        <w:tc>
          <w:tcPr>
            <w:tcW w:w="1733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722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usuario que creó un  registro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esta tabla</w:t>
            </w:r>
          </w:p>
        </w:tc>
        <w:tc>
          <w:tcPr>
            <w:tcW w:w="169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310A" w:rsidRPr="009B5846" w:rsidTr="00CB67FF">
        <w:tc>
          <w:tcPr>
            <w:tcW w:w="1733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722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72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1754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69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310A" w:rsidRPr="009B5846" w:rsidTr="00CB67FF">
        <w:tc>
          <w:tcPr>
            <w:tcW w:w="1733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722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69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310A" w:rsidRPr="009B5846" w:rsidTr="00CB67FF">
        <w:tc>
          <w:tcPr>
            <w:tcW w:w="1733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722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72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1754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modificó un  registro de esta tabla (Tipo de Formato: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AAAA-MM-DD HH:MM)</w:t>
            </w:r>
          </w:p>
        </w:tc>
        <w:tc>
          <w:tcPr>
            <w:tcW w:w="169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92745" w:rsidRPr="009B5846" w:rsidRDefault="00A92745" w:rsidP="00A9274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9310A" w:rsidRPr="009B5846" w:rsidRDefault="0009310A" w:rsidP="00A9274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05E99" w:rsidRPr="009B5846" w:rsidRDefault="00805E99" w:rsidP="00805E99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detcom</w:t>
      </w:r>
    </w:p>
    <w:p w:rsidR="00805E99" w:rsidRPr="009B5846" w:rsidRDefault="00805E99" w:rsidP="00805E9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05E99" w:rsidRPr="009B5846" w:rsidRDefault="00805E99" w:rsidP="00805E9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22"/>
        <w:gridCol w:w="1729"/>
        <w:gridCol w:w="1754"/>
        <w:gridCol w:w="1699"/>
      </w:tblGrid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907A49" w:rsidP="00805E9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907A49" w:rsidP="00805E9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907A49" w:rsidP="00805E9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cod_cuenta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val_baseim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ind_nattra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val_transa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det_transa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05E99" w:rsidRPr="009B5846" w:rsidTr="00CB67FF">
        <w:tc>
          <w:tcPr>
            <w:tcW w:w="1733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ind_anulad</w:t>
            </w:r>
          </w:p>
        </w:tc>
        <w:tc>
          <w:tcPr>
            <w:tcW w:w="1722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05E99" w:rsidRPr="009B5846" w:rsidRDefault="00805E99" w:rsidP="00805E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310A" w:rsidRPr="009B5846" w:rsidTr="00CB67FF">
        <w:tc>
          <w:tcPr>
            <w:tcW w:w="1733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722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usuario que creó un  registro de esta tabla</w:t>
            </w:r>
          </w:p>
        </w:tc>
        <w:tc>
          <w:tcPr>
            <w:tcW w:w="169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310A" w:rsidRPr="009B5846" w:rsidTr="00CB67FF">
        <w:tc>
          <w:tcPr>
            <w:tcW w:w="1733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722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72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1754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69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310A" w:rsidRPr="009B5846" w:rsidTr="00CB67FF">
        <w:tc>
          <w:tcPr>
            <w:tcW w:w="1733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722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69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310A" w:rsidRPr="009B5846" w:rsidTr="00CB67FF">
        <w:tc>
          <w:tcPr>
            <w:tcW w:w="1733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722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72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1754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modificó un  registro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esta tabla (Tipo de Formato: AAAA-MM-DD HH:MM)</w:t>
            </w:r>
          </w:p>
        </w:tc>
        <w:tc>
          <w:tcPr>
            <w:tcW w:w="1699" w:type="dxa"/>
            <w:shd w:val="clear" w:color="auto" w:fill="auto"/>
          </w:tcPr>
          <w:p w:rsidR="0009310A" w:rsidRPr="009B5846" w:rsidRDefault="0009310A" w:rsidP="0009310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92745" w:rsidRPr="009B5846" w:rsidRDefault="00A92745" w:rsidP="009F454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41C87" w:rsidRPr="009B5846" w:rsidRDefault="00641C87" w:rsidP="00641C87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factura</w:t>
      </w:r>
    </w:p>
    <w:p w:rsidR="00641C87" w:rsidRPr="009B5846" w:rsidRDefault="00641C87" w:rsidP="00641C87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641C87" w:rsidRPr="009B5846" w:rsidRDefault="00641C87" w:rsidP="00641C87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No tiene llave maestra*</w:t>
      </w:r>
    </w:p>
    <w:p w:rsidR="00641C87" w:rsidRPr="009B5846" w:rsidRDefault="00641C87" w:rsidP="00641C8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22"/>
        <w:gridCol w:w="1729"/>
        <w:gridCol w:w="1754"/>
        <w:gridCol w:w="1699"/>
      </w:tblGrid>
      <w:tr w:rsidR="00641C87" w:rsidRPr="009B5846" w:rsidTr="00CB67FF">
        <w:tc>
          <w:tcPr>
            <w:tcW w:w="1733" w:type="dxa"/>
            <w:shd w:val="clear" w:color="auto" w:fill="auto"/>
          </w:tcPr>
          <w:p w:rsidR="00641C87" w:rsidRPr="009B5846" w:rsidRDefault="00641C87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641C87" w:rsidRPr="009B5846" w:rsidRDefault="00641C87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641C87" w:rsidRPr="009B5846" w:rsidRDefault="00641C87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641C87" w:rsidRPr="009B5846" w:rsidRDefault="00641C87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641C87" w:rsidRPr="009B5846" w:rsidRDefault="00641C87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641C87" w:rsidRPr="009B5846" w:rsidTr="00CB67FF">
        <w:tc>
          <w:tcPr>
            <w:tcW w:w="1733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722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Factura</w:t>
            </w:r>
          </w:p>
        </w:tc>
        <w:tc>
          <w:tcPr>
            <w:tcW w:w="1699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41C87" w:rsidRPr="009B5846" w:rsidTr="00CB67FF">
        <w:tc>
          <w:tcPr>
            <w:tcW w:w="1733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722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41C87" w:rsidRPr="009B5846" w:rsidRDefault="00641C87" w:rsidP="009F454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41C87" w:rsidRPr="009B5846" w:rsidRDefault="00641C87" w:rsidP="00641C87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tab_activi_econom</w:t>
      </w:r>
    </w:p>
    <w:p w:rsidR="00641C87" w:rsidRPr="009B5846" w:rsidRDefault="00641C87" w:rsidP="00641C87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641C87" w:rsidRPr="009B5846" w:rsidRDefault="00641C87" w:rsidP="00641C8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22"/>
        <w:gridCol w:w="1729"/>
        <w:gridCol w:w="1754"/>
        <w:gridCol w:w="1699"/>
      </w:tblGrid>
      <w:tr w:rsidR="00641C87" w:rsidRPr="009B5846" w:rsidTr="00CB67FF">
        <w:tc>
          <w:tcPr>
            <w:tcW w:w="1733" w:type="dxa"/>
            <w:shd w:val="clear" w:color="auto" w:fill="auto"/>
          </w:tcPr>
          <w:p w:rsidR="00641C87" w:rsidRPr="009B5846" w:rsidRDefault="00641C87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641C87" w:rsidRPr="009B5846" w:rsidRDefault="00641C87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641C87" w:rsidRPr="009B5846" w:rsidRDefault="00641C87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641C87" w:rsidRPr="009B5846" w:rsidRDefault="00641C87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641C87" w:rsidRPr="009B5846" w:rsidRDefault="00641C87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641C87" w:rsidRPr="009B5846" w:rsidTr="00CB67FF">
        <w:tc>
          <w:tcPr>
            <w:tcW w:w="1733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cod_acteco</w:t>
            </w:r>
          </w:p>
        </w:tc>
        <w:tc>
          <w:tcPr>
            <w:tcW w:w="1722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Actividad Económica</w:t>
            </w:r>
          </w:p>
        </w:tc>
        <w:tc>
          <w:tcPr>
            <w:tcW w:w="1699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41C87" w:rsidRPr="009B5846" w:rsidTr="00CB67FF">
        <w:tc>
          <w:tcPr>
            <w:tcW w:w="1733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nom_acteco</w:t>
            </w:r>
          </w:p>
        </w:tc>
        <w:tc>
          <w:tcPr>
            <w:tcW w:w="1722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729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Actividad Económica</w:t>
            </w:r>
          </w:p>
        </w:tc>
        <w:tc>
          <w:tcPr>
            <w:tcW w:w="1699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41C87" w:rsidRPr="009B5846" w:rsidTr="00CB67FF">
        <w:tc>
          <w:tcPr>
            <w:tcW w:w="1733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722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641C87" w:rsidRPr="009B5846" w:rsidRDefault="00641C87" w:rsidP="00641C8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608B" w:rsidRPr="009B5846" w:rsidTr="00CB67FF">
        <w:tc>
          <w:tcPr>
            <w:tcW w:w="1733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722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729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nombre del usuario que creó un  registro de esta tabla</w:t>
            </w:r>
          </w:p>
        </w:tc>
        <w:tc>
          <w:tcPr>
            <w:tcW w:w="1699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608B" w:rsidRPr="009B5846" w:rsidTr="00CB67FF">
        <w:tc>
          <w:tcPr>
            <w:tcW w:w="1733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722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729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1754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699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608B" w:rsidRPr="009B5846" w:rsidTr="00CB67FF">
        <w:tc>
          <w:tcPr>
            <w:tcW w:w="1733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722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729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699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608B" w:rsidRPr="009B5846" w:rsidTr="00CB67FF">
        <w:tc>
          <w:tcPr>
            <w:tcW w:w="1733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722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729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1754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modificó un 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registro de esta tabla (Tipo de Formato: AAAA-MM-DD HH:MM)</w:t>
            </w:r>
          </w:p>
        </w:tc>
        <w:tc>
          <w:tcPr>
            <w:tcW w:w="1699" w:type="dxa"/>
            <w:shd w:val="clear" w:color="auto" w:fill="auto"/>
          </w:tcPr>
          <w:p w:rsidR="00AF608B" w:rsidRPr="009B5846" w:rsidRDefault="00AF608B" w:rsidP="00AF608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C14F9" w:rsidRPr="009B5846" w:rsidRDefault="003C14F9" w:rsidP="008A056E">
      <w:pPr>
        <w:rPr>
          <w:rFonts w:cs="Arial"/>
          <w:b/>
          <w:sz w:val="24"/>
          <w:szCs w:val="24"/>
        </w:rPr>
      </w:pPr>
    </w:p>
    <w:p w:rsidR="008A056E" w:rsidRPr="009B5846" w:rsidRDefault="008A056E" w:rsidP="008A056E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tab_aplica_filtro_perfil</w:t>
      </w:r>
    </w:p>
    <w:p w:rsidR="008A056E" w:rsidRPr="009B5846" w:rsidRDefault="008A056E" w:rsidP="008A056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A056E" w:rsidRPr="009B5846" w:rsidRDefault="008A056E" w:rsidP="008A056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22"/>
        <w:gridCol w:w="1729"/>
        <w:gridCol w:w="1754"/>
        <w:gridCol w:w="1699"/>
      </w:tblGrid>
      <w:tr w:rsidR="008A056E" w:rsidRPr="009B5846" w:rsidTr="00CB67FF">
        <w:tc>
          <w:tcPr>
            <w:tcW w:w="1733" w:type="dxa"/>
            <w:shd w:val="clear" w:color="auto" w:fill="auto"/>
          </w:tcPr>
          <w:p w:rsidR="008A056E" w:rsidRPr="009B5846" w:rsidRDefault="008A056E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8A056E" w:rsidRPr="009B5846" w:rsidRDefault="008A056E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8A056E" w:rsidRPr="009B5846" w:rsidRDefault="008A056E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8A056E" w:rsidRPr="009B5846" w:rsidRDefault="008A056E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8A056E" w:rsidRPr="009B5846" w:rsidRDefault="008A056E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8A056E" w:rsidRPr="009B5846" w:rsidTr="00CB67FF">
        <w:tc>
          <w:tcPr>
            <w:tcW w:w="1733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cod_aplica</w:t>
            </w:r>
          </w:p>
        </w:tc>
        <w:tc>
          <w:tcPr>
            <w:tcW w:w="1722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A056E" w:rsidRPr="009B5846" w:rsidTr="00CB67FF">
        <w:tc>
          <w:tcPr>
            <w:tcW w:w="1733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cod_filtro</w:t>
            </w:r>
          </w:p>
        </w:tc>
        <w:tc>
          <w:tcPr>
            <w:tcW w:w="1722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A056E" w:rsidRPr="009B5846" w:rsidRDefault="00907A49" w:rsidP="008A056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A056E" w:rsidRPr="009B5846" w:rsidTr="00CB67FF">
        <w:tc>
          <w:tcPr>
            <w:tcW w:w="1733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cod_perfil</w:t>
            </w:r>
          </w:p>
        </w:tc>
        <w:tc>
          <w:tcPr>
            <w:tcW w:w="1722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A056E" w:rsidRPr="009B5846" w:rsidRDefault="00907A49" w:rsidP="008A056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A056E" w:rsidRPr="009B5846" w:rsidTr="00CB67FF">
        <w:tc>
          <w:tcPr>
            <w:tcW w:w="1733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clv_filtro</w:t>
            </w:r>
          </w:p>
        </w:tc>
        <w:tc>
          <w:tcPr>
            <w:tcW w:w="1722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729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8A056E" w:rsidRPr="009B5846" w:rsidRDefault="008A056E" w:rsidP="008A056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41C87" w:rsidRPr="009B5846" w:rsidRDefault="00641C87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93378" w:rsidRPr="009B5846" w:rsidRDefault="00693378" w:rsidP="00693378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130CDA" w:rsidRPr="009B5846">
        <w:rPr>
          <w:rFonts w:cs="Arial"/>
          <w:sz w:val="24"/>
          <w:szCs w:val="24"/>
        </w:rPr>
        <w:t>tab_aplica_filtro_usuari</w:t>
      </w:r>
    </w:p>
    <w:p w:rsidR="00693378" w:rsidRPr="009B5846" w:rsidRDefault="00693378" w:rsidP="0069337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693378" w:rsidRPr="009B5846" w:rsidRDefault="00693378" w:rsidP="0069337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22"/>
        <w:gridCol w:w="1729"/>
        <w:gridCol w:w="1754"/>
        <w:gridCol w:w="1699"/>
      </w:tblGrid>
      <w:tr w:rsidR="00693378" w:rsidRPr="009B5846" w:rsidTr="00CB67FF">
        <w:tc>
          <w:tcPr>
            <w:tcW w:w="1733" w:type="dxa"/>
            <w:shd w:val="clear" w:color="auto" w:fill="auto"/>
          </w:tcPr>
          <w:p w:rsidR="00693378" w:rsidRPr="009B5846" w:rsidRDefault="00693378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693378" w:rsidRPr="009B5846" w:rsidRDefault="00693378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693378" w:rsidRPr="009B5846" w:rsidRDefault="00693378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693378" w:rsidRPr="009B5846" w:rsidRDefault="00693378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693378" w:rsidRPr="009B5846" w:rsidRDefault="00693378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693378" w:rsidRPr="009B5846" w:rsidTr="00CB67FF">
        <w:tc>
          <w:tcPr>
            <w:tcW w:w="1733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cod_aplica</w:t>
            </w:r>
          </w:p>
        </w:tc>
        <w:tc>
          <w:tcPr>
            <w:tcW w:w="1722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93378" w:rsidRPr="009B5846" w:rsidTr="00CB67FF">
        <w:tc>
          <w:tcPr>
            <w:tcW w:w="1733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cod_filtro</w:t>
            </w:r>
          </w:p>
        </w:tc>
        <w:tc>
          <w:tcPr>
            <w:tcW w:w="1722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693378" w:rsidRPr="009B5846" w:rsidRDefault="00907A49" w:rsidP="0069337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93378" w:rsidRPr="009B5846" w:rsidTr="00CB67FF">
        <w:tc>
          <w:tcPr>
            <w:tcW w:w="1733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cod_usuari</w:t>
            </w:r>
          </w:p>
        </w:tc>
        <w:tc>
          <w:tcPr>
            <w:tcW w:w="1722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693378" w:rsidRPr="009B5846" w:rsidRDefault="00907A49" w:rsidP="0069337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93378" w:rsidRPr="009B5846" w:rsidTr="00CB67FF">
        <w:tc>
          <w:tcPr>
            <w:tcW w:w="1733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clv_filtro</w:t>
            </w:r>
          </w:p>
        </w:tc>
        <w:tc>
          <w:tcPr>
            <w:tcW w:w="1722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729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693378" w:rsidRPr="009B5846" w:rsidRDefault="00693378" w:rsidP="00693378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93378" w:rsidRPr="009B5846" w:rsidRDefault="00693378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0CDA" w:rsidRPr="009B5846" w:rsidRDefault="00130CD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0CDA" w:rsidRPr="009B5846" w:rsidRDefault="00130CD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0CDA" w:rsidRPr="009B5846" w:rsidRDefault="00130CDA" w:rsidP="003C14F9">
      <w:pPr>
        <w:tabs>
          <w:tab w:val="left" w:pos="426"/>
        </w:tabs>
        <w:rPr>
          <w:rFonts w:cs="Arial"/>
          <w:sz w:val="24"/>
          <w:szCs w:val="24"/>
        </w:rPr>
      </w:pPr>
    </w:p>
    <w:p w:rsidR="00130CDA" w:rsidRPr="009B5846" w:rsidRDefault="00130CDA" w:rsidP="00130CDA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tab_aplica_perfil</w:t>
      </w:r>
    </w:p>
    <w:p w:rsidR="00130CDA" w:rsidRPr="009B5846" w:rsidRDefault="00130CDA" w:rsidP="00130CD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30CDA" w:rsidRPr="009B5846" w:rsidRDefault="00130CDA" w:rsidP="00130CD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22"/>
        <w:gridCol w:w="1729"/>
        <w:gridCol w:w="1754"/>
        <w:gridCol w:w="1699"/>
      </w:tblGrid>
      <w:tr w:rsidR="00130CDA" w:rsidRPr="009B5846" w:rsidTr="00CB67FF">
        <w:tc>
          <w:tcPr>
            <w:tcW w:w="1733" w:type="dxa"/>
            <w:shd w:val="clear" w:color="auto" w:fill="auto"/>
          </w:tcPr>
          <w:p w:rsidR="00130CDA" w:rsidRPr="009B5846" w:rsidRDefault="00130CDA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130CDA" w:rsidRPr="009B5846" w:rsidRDefault="00130CDA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130CDA" w:rsidRPr="009B5846" w:rsidRDefault="00130CDA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130CDA" w:rsidRPr="009B5846" w:rsidRDefault="00130CDA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130CDA" w:rsidRPr="009B5846" w:rsidRDefault="00130CDA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30CDA" w:rsidRPr="009B5846" w:rsidTr="00CB67FF">
        <w:tc>
          <w:tcPr>
            <w:tcW w:w="1733" w:type="dxa"/>
            <w:shd w:val="clear" w:color="auto" w:fill="auto"/>
          </w:tcPr>
          <w:p w:rsidR="00130CDA" w:rsidRPr="009B5846" w:rsidRDefault="00130CDA" w:rsidP="00130CD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cod_aplica</w:t>
            </w:r>
          </w:p>
        </w:tc>
        <w:tc>
          <w:tcPr>
            <w:tcW w:w="1722" w:type="dxa"/>
            <w:shd w:val="clear" w:color="auto" w:fill="auto"/>
          </w:tcPr>
          <w:p w:rsidR="00130CDA" w:rsidRPr="009B5846" w:rsidRDefault="00130CDA" w:rsidP="00130CD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130CDA" w:rsidRPr="009B5846" w:rsidRDefault="00130CDA" w:rsidP="00130CD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130CDA" w:rsidRPr="009B5846" w:rsidRDefault="00130CDA" w:rsidP="00130CD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130CDA" w:rsidRPr="009B5846" w:rsidRDefault="00130CDA" w:rsidP="00130CD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30CDA" w:rsidRPr="009B5846" w:rsidTr="00CB67FF">
        <w:tc>
          <w:tcPr>
            <w:tcW w:w="1733" w:type="dxa"/>
            <w:shd w:val="clear" w:color="auto" w:fill="auto"/>
          </w:tcPr>
          <w:p w:rsidR="00130CDA" w:rsidRPr="009B5846" w:rsidRDefault="00130CDA" w:rsidP="00130CD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cod_perfil</w:t>
            </w:r>
          </w:p>
        </w:tc>
        <w:tc>
          <w:tcPr>
            <w:tcW w:w="1722" w:type="dxa"/>
            <w:shd w:val="clear" w:color="auto" w:fill="auto"/>
          </w:tcPr>
          <w:p w:rsidR="00130CDA" w:rsidRPr="009B5846" w:rsidRDefault="00130CDA" w:rsidP="00130CD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130CDA" w:rsidRPr="009B5846" w:rsidRDefault="00130CDA" w:rsidP="00130CD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130CDA" w:rsidRPr="009B5846" w:rsidRDefault="00130CDA" w:rsidP="00130CD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130CDA" w:rsidRPr="009B5846" w:rsidRDefault="00907A49" w:rsidP="00130CD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</w:tbl>
    <w:p w:rsidR="00130CDA" w:rsidRPr="009B5846" w:rsidRDefault="00130CD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37773" w:rsidRPr="009B5846" w:rsidRDefault="00237773" w:rsidP="00237773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tab_aplica_usuari</w:t>
      </w:r>
    </w:p>
    <w:p w:rsidR="00237773" w:rsidRPr="009B5846" w:rsidRDefault="00237773" w:rsidP="0023777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237773" w:rsidRPr="009B5846" w:rsidRDefault="00237773" w:rsidP="0023777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22"/>
        <w:gridCol w:w="1729"/>
        <w:gridCol w:w="1754"/>
        <w:gridCol w:w="1699"/>
      </w:tblGrid>
      <w:tr w:rsidR="00237773" w:rsidRPr="009B5846" w:rsidTr="00CB67FF">
        <w:tc>
          <w:tcPr>
            <w:tcW w:w="1733" w:type="dxa"/>
            <w:shd w:val="clear" w:color="auto" w:fill="auto"/>
          </w:tcPr>
          <w:p w:rsidR="00237773" w:rsidRPr="009B5846" w:rsidRDefault="00237773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237773" w:rsidRPr="009B5846" w:rsidRDefault="00237773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237773" w:rsidRPr="009B5846" w:rsidRDefault="00237773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237773" w:rsidRPr="009B5846" w:rsidRDefault="00237773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237773" w:rsidRPr="009B5846" w:rsidRDefault="00237773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237773" w:rsidRPr="009B5846" w:rsidTr="00CB67FF">
        <w:tc>
          <w:tcPr>
            <w:tcW w:w="1733" w:type="dxa"/>
            <w:shd w:val="clear" w:color="auto" w:fill="auto"/>
          </w:tcPr>
          <w:p w:rsidR="00237773" w:rsidRPr="009B5846" w:rsidRDefault="00237773" w:rsidP="0023777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cod_aplica</w:t>
            </w:r>
          </w:p>
        </w:tc>
        <w:tc>
          <w:tcPr>
            <w:tcW w:w="1722" w:type="dxa"/>
            <w:shd w:val="clear" w:color="auto" w:fill="auto"/>
          </w:tcPr>
          <w:p w:rsidR="00237773" w:rsidRPr="009B5846" w:rsidRDefault="00237773" w:rsidP="0023777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237773" w:rsidRPr="009B5846" w:rsidRDefault="00237773" w:rsidP="0023777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237773" w:rsidRPr="009B5846" w:rsidRDefault="00237773" w:rsidP="0023777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237773" w:rsidRPr="009B5846" w:rsidRDefault="00237773" w:rsidP="0023777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37773" w:rsidRPr="009B5846" w:rsidTr="00CB67FF">
        <w:tc>
          <w:tcPr>
            <w:tcW w:w="1733" w:type="dxa"/>
            <w:shd w:val="clear" w:color="auto" w:fill="auto"/>
          </w:tcPr>
          <w:p w:rsidR="00237773" w:rsidRPr="009B5846" w:rsidRDefault="00237773" w:rsidP="0023777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cod_usuari</w:t>
            </w:r>
          </w:p>
        </w:tc>
        <w:tc>
          <w:tcPr>
            <w:tcW w:w="1722" w:type="dxa"/>
            <w:shd w:val="clear" w:color="auto" w:fill="auto"/>
          </w:tcPr>
          <w:p w:rsidR="00237773" w:rsidRPr="009B5846" w:rsidRDefault="00237773" w:rsidP="0023777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237773" w:rsidRPr="009B5846" w:rsidRDefault="00237773" w:rsidP="0023777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237773" w:rsidRPr="009B5846" w:rsidRDefault="00237773" w:rsidP="0023777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237773" w:rsidRPr="009B5846" w:rsidRDefault="00907A49" w:rsidP="0023777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</w:tbl>
    <w:p w:rsidR="00237773" w:rsidRPr="009B5846" w:rsidRDefault="00237773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17F2D" w:rsidRPr="009B5846" w:rsidRDefault="0031284D" w:rsidP="0031284D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tab_asocia_benefi</w:t>
      </w:r>
    </w:p>
    <w:p w:rsidR="0031284D" w:rsidRPr="009B5846" w:rsidRDefault="0031284D" w:rsidP="0031284D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1284D" w:rsidRPr="009B5846" w:rsidRDefault="0031284D" w:rsidP="0031284D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22"/>
        <w:gridCol w:w="1729"/>
        <w:gridCol w:w="1754"/>
        <w:gridCol w:w="1699"/>
      </w:tblGrid>
      <w:tr w:rsidR="0031284D" w:rsidRPr="009B5846" w:rsidTr="00CB67FF">
        <w:tc>
          <w:tcPr>
            <w:tcW w:w="1733" w:type="dxa"/>
            <w:shd w:val="clear" w:color="auto" w:fill="auto"/>
          </w:tcPr>
          <w:p w:rsidR="0031284D" w:rsidRPr="009B5846" w:rsidRDefault="0031284D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31284D" w:rsidRPr="009B5846" w:rsidRDefault="0031284D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31284D" w:rsidRPr="009B5846" w:rsidRDefault="0031284D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31284D" w:rsidRPr="009B5846" w:rsidRDefault="0031284D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31284D" w:rsidRPr="009B5846" w:rsidRDefault="0031284D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1284D" w:rsidRPr="009B5846" w:rsidTr="00CB67FF">
        <w:tc>
          <w:tcPr>
            <w:tcW w:w="1733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722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729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31284D" w:rsidRPr="009B5846" w:rsidRDefault="007974A2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699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1284D" w:rsidRPr="009B5846" w:rsidTr="00CB67FF">
        <w:tc>
          <w:tcPr>
            <w:tcW w:w="1733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cod_benefi</w:t>
            </w:r>
          </w:p>
        </w:tc>
        <w:tc>
          <w:tcPr>
            <w:tcW w:w="1722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729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31284D" w:rsidRPr="009B5846" w:rsidRDefault="00907A49" w:rsidP="0031284D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1284D" w:rsidRPr="009B5846" w:rsidTr="00CB67FF">
        <w:tc>
          <w:tcPr>
            <w:tcW w:w="1733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cod_tipoxx</w:t>
            </w:r>
          </w:p>
        </w:tc>
        <w:tc>
          <w:tcPr>
            <w:tcW w:w="1722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1284D" w:rsidRPr="009B5846" w:rsidTr="00CB67FF">
        <w:tc>
          <w:tcPr>
            <w:tcW w:w="1733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722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31284D" w:rsidRPr="009B5846" w:rsidRDefault="0031284D" w:rsidP="0031284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C14F9" w:rsidRPr="009B5846" w:rsidTr="00CB67FF">
        <w:tc>
          <w:tcPr>
            <w:tcW w:w="1733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722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usuario que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creó un  registro de esta tabla</w:t>
            </w:r>
          </w:p>
        </w:tc>
        <w:tc>
          <w:tcPr>
            <w:tcW w:w="1699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C14F9" w:rsidRPr="009B5846" w:rsidTr="00CB67FF">
        <w:tc>
          <w:tcPr>
            <w:tcW w:w="1733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722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729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1754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699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C14F9" w:rsidRPr="009B5846" w:rsidTr="00CB67FF">
        <w:tc>
          <w:tcPr>
            <w:tcW w:w="1733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722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699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C14F9" w:rsidRPr="009B5846" w:rsidTr="00CB67FF">
        <w:tc>
          <w:tcPr>
            <w:tcW w:w="1733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722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729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1754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modificó un  registro de esta tabla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(Tipo de Formato: AAAA-MM-DD HH:MM)</w:t>
            </w:r>
          </w:p>
        </w:tc>
        <w:tc>
          <w:tcPr>
            <w:tcW w:w="1699" w:type="dxa"/>
            <w:shd w:val="clear" w:color="auto" w:fill="auto"/>
          </w:tcPr>
          <w:p w:rsidR="003C14F9" w:rsidRPr="009B5846" w:rsidRDefault="003C14F9" w:rsidP="003C14F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1284D" w:rsidRPr="009B5846" w:rsidRDefault="0031284D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17F2D" w:rsidRPr="009B5846" w:rsidRDefault="00717F2D" w:rsidP="00717F2D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tab_asocia_sobreg</w:t>
      </w:r>
    </w:p>
    <w:p w:rsidR="00717F2D" w:rsidRPr="009B5846" w:rsidRDefault="00717F2D" w:rsidP="00717F2D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17F2D" w:rsidRPr="009B5846" w:rsidRDefault="00717F2D" w:rsidP="00717F2D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1707"/>
        <w:gridCol w:w="1721"/>
        <w:gridCol w:w="1804"/>
        <w:gridCol w:w="1676"/>
      </w:tblGrid>
      <w:tr w:rsidR="00717F2D" w:rsidRPr="009B5846" w:rsidTr="00CB67FF">
        <w:tc>
          <w:tcPr>
            <w:tcW w:w="1733" w:type="dxa"/>
            <w:shd w:val="clear" w:color="auto" w:fill="auto"/>
          </w:tcPr>
          <w:p w:rsidR="00717F2D" w:rsidRPr="009B5846" w:rsidRDefault="00717F2D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717F2D" w:rsidRPr="009B5846" w:rsidRDefault="00717F2D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717F2D" w:rsidRPr="009B5846" w:rsidRDefault="00717F2D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717F2D" w:rsidRPr="009B5846" w:rsidRDefault="00717F2D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717F2D" w:rsidRPr="009B5846" w:rsidRDefault="00717F2D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17F2D" w:rsidRPr="009B5846" w:rsidTr="00CB67FF">
        <w:tc>
          <w:tcPr>
            <w:tcW w:w="1733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722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Identificador </w:t>
            </w:r>
          </w:p>
        </w:tc>
        <w:tc>
          <w:tcPr>
            <w:tcW w:w="169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17F2D" w:rsidRPr="009B5846" w:rsidTr="00CB67FF">
        <w:tc>
          <w:tcPr>
            <w:tcW w:w="1733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722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72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Tercero asociado</w:t>
            </w:r>
          </w:p>
        </w:tc>
        <w:tc>
          <w:tcPr>
            <w:tcW w:w="1699" w:type="dxa"/>
            <w:shd w:val="clear" w:color="auto" w:fill="auto"/>
          </w:tcPr>
          <w:p w:rsidR="00717F2D" w:rsidRPr="009B5846" w:rsidRDefault="00907A49" w:rsidP="00717F2D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17F2D" w:rsidRPr="009B5846" w:rsidTr="00CB67FF">
        <w:tc>
          <w:tcPr>
            <w:tcW w:w="1733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val_sobreg</w:t>
            </w:r>
          </w:p>
        </w:tc>
        <w:tc>
          <w:tcPr>
            <w:tcW w:w="1722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72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1754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sobregiro</w:t>
            </w:r>
          </w:p>
        </w:tc>
        <w:tc>
          <w:tcPr>
            <w:tcW w:w="169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17F2D" w:rsidRPr="009B5846" w:rsidTr="00CB67FF">
        <w:tc>
          <w:tcPr>
            <w:tcW w:w="1733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722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72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del Estado de sobregiro 1= Causado 0= pendiente</w:t>
            </w:r>
          </w:p>
        </w:tc>
        <w:tc>
          <w:tcPr>
            <w:tcW w:w="169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17F2D" w:rsidRPr="009B5846" w:rsidTr="00CB67FF">
        <w:tc>
          <w:tcPr>
            <w:tcW w:w="1733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722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el nombre del usuario que creo</w:t>
            </w:r>
          </w:p>
        </w:tc>
        <w:tc>
          <w:tcPr>
            <w:tcW w:w="169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17F2D" w:rsidRPr="009B5846" w:rsidTr="00CB67FF">
        <w:tc>
          <w:tcPr>
            <w:tcW w:w="1733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722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72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1754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la fecha y la hora en el que se creo</w:t>
            </w:r>
          </w:p>
        </w:tc>
        <w:tc>
          <w:tcPr>
            <w:tcW w:w="169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17F2D" w:rsidRPr="009B5846" w:rsidTr="00CB67FF">
        <w:tc>
          <w:tcPr>
            <w:tcW w:w="1733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num_contad</w:t>
            </w:r>
          </w:p>
        </w:tc>
        <w:tc>
          <w:tcPr>
            <w:tcW w:w="1722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Contador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consecutividad</w:t>
            </w:r>
          </w:p>
        </w:tc>
        <w:tc>
          <w:tcPr>
            <w:tcW w:w="1699" w:type="dxa"/>
            <w:shd w:val="clear" w:color="auto" w:fill="auto"/>
          </w:tcPr>
          <w:p w:rsidR="00717F2D" w:rsidRPr="009B5846" w:rsidRDefault="00717F2D" w:rsidP="00717F2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2612E" w:rsidRPr="009B5846" w:rsidRDefault="0092612E" w:rsidP="003C14F9">
      <w:pPr>
        <w:tabs>
          <w:tab w:val="left" w:pos="426"/>
        </w:tabs>
        <w:rPr>
          <w:rFonts w:cs="Arial"/>
          <w:sz w:val="24"/>
          <w:szCs w:val="24"/>
        </w:rPr>
      </w:pPr>
    </w:p>
    <w:p w:rsidR="0092612E" w:rsidRPr="009B5846" w:rsidRDefault="0092612E" w:rsidP="0092612E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6C47FA" w:rsidRPr="009B5846">
        <w:rPr>
          <w:rFonts w:cs="Arial"/>
          <w:sz w:val="24"/>
          <w:szCs w:val="24"/>
        </w:rPr>
        <w:t>tab_asocia_tesore</w:t>
      </w:r>
    </w:p>
    <w:p w:rsidR="0092612E" w:rsidRPr="009B5846" w:rsidRDefault="0092612E" w:rsidP="0092612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2612E" w:rsidRPr="009B5846" w:rsidRDefault="0092612E" w:rsidP="0092612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22"/>
        <w:gridCol w:w="1729"/>
        <w:gridCol w:w="1754"/>
        <w:gridCol w:w="1699"/>
      </w:tblGrid>
      <w:tr w:rsidR="0092612E" w:rsidRPr="009B5846" w:rsidTr="00CB67FF">
        <w:tc>
          <w:tcPr>
            <w:tcW w:w="1733" w:type="dxa"/>
            <w:shd w:val="clear" w:color="auto" w:fill="auto"/>
          </w:tcPr>
          <w:p w:rsidR="0092612E" w:rsidRPr="009B5846" w:rsidRDefault="0092612E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92612E" w:rsidRPr="009B5846" w:rsidRDefault="0092612E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92612E" w:rsidRPr="009B5846" w:rsidRDefault="0092612E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92612E" w:rsidRPr="009B5846" w:rsidRDefault="0092612E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92612E" w:rsidRPr="009B5846" w:rsidRDefault="0092612E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2612E" w:rsidRPr="009B5846" w:rsidTr="00CB67FF">
        <w:tc>
          <w:tcPr>
            <w:tcW w:w="1733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722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72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1754" w:type="dxa"/>
            <w:shd w:val="clear" w:color="auto" w:fill="auto"/>
          </w:tcPr>
          <w:p w:rsidR="0092612E" w:rsidRPr="009B5846" w:rsidRDefault="00936490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69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2612E" w:rsidRPr="009B5846" w:rsidTr="00CB67FF">
        <w:tc>
          <w:tcPr>
            <w:tcW w:w="1733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722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72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92612E" w:rsidRPr="009B5846" w:rsidRDefault="00936490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tipo de comprobante</w:t>
            </w:r>
          </w:p>
        </w:tc>
        <w:tc>
          <w:tcPr>
            <w:tcW w:w="1699" w:type="dxa"/>
            <w:shd w:val="clear" w:color="auto" w:fill="auto"/>
          </w:tcPr>
          <w:p w:rsidR="0092612E" w:rsidRPr="009B5846" w:rsidRDefault="00907A49" w:rsidP="0092612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2612E" w:rsidRPr="009B5846" w:rsidTr="00CB67FF">
        <w:tc>
          <w:tcPr>
            <w:tcW w:w="1733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722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92612E" w:rsidRPr="009B5846" w:rsidRDefault="00936490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comprobante</w:t>
            </w:r>
          </w:p>
        </w:tc>
        <w:tc>
          <w:tcPr>
            <w:tcW w:w="1699" w:type="dxa"/>
            <w:shd w:val="clear" w:color="auto" w:fill="auto"/>
          </w:tcPr>
          <w:p w:rsidR="0092612E" w:rsidRPr="009B5846" w:rsidRDefault="00907A49" w:rsidP="0092612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2612E" w:rsidRPr="009B5846" w:rsidTr="00CB67FF">
        <w:tc>
          <w:tcPr>
            <w:tcW w:w="1733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cod_asocia</w:t>
            </w:r>
          </w:p>
        </w:tc>
        <w:tc>
          <w:tcPr>
            <w:tcW w:w="1722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72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Tercero asociado</w:t>
            </w:r>
          </w:p>
        </w:tc>
        <w:tc>
          <w:tcPr>
            <w:tcW w:w="169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612E" w:rsidRPr="009B5846" w:rsidTr="00CB67FF">
        <w:tc>
          <w:tcPr>
            <w:tcW w:w="1733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cod_benefi</w:t>
            </w:r>
          </w:p>
        </w:tc>
        <w:tc>
          <w:tcPr>
            <w:tcW w:w="1722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72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Beneficiario</w:t>
            </w:r>
          </w:p>
        </w:tc>
        <w:tc>
          <w:tcPr>
            <w:tcW w:w="169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612E" w:rsidRPr="009B5846" w:rsidTr="00CB67FF">
        <w:tc>
          <w:tcPr>
            <w:tcW w:w="1733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nom_benefi</w:t>
            </w:r>
          </w:p>
        </w:tc>
        <w:tc>
          <w:tcPr>
            <w:tcW w:w="1722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72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Nombre del </w:t>
            </w:r>
            <w:r w:rsidR="006C47FA" w:rsidRPr="009B5846">
              <w:rPr>
                <w:rFonts w:cs="Arial"/>
                <w:sz w:val="24"/>
                <w:szCs w:val="24"/>
              </w:rPr>
              <w:t>beneficiario</w:t>
            </w:r>
          </w:p>
        </w:tc>
        <w:tc>
          <w:tcPr>
            <w:tcW w:w="169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612E" w:rsidRPr="009B5846" w:rsidTr="00CB67FF">
        <w:tc>
          <w:tcPr>
            <w:tcW w:w="1733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722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el nombre del usuario que </w:t>
            </w:r>
            <w:r w:rsidR="006C47FA" w:rsidRPr="009B5846">
              <w:rPr>
                <w:rFonts w:cs="Arial"/>
                <w:sz w:val="24"/>
                <w:szCs w:val="24"/>
              </w:rPr>
              <w:t>creo</w:t>
            </w:r>
          </w:p>
        </w:tc>
        <w:tc>
          <w:tcPr>
            <w:tcW w:w="169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612E" w:rsidRPr="009B5846" w:rsidTr="00CB67FF">
        <w:tc>
          <w:tcPr>
            <w:tcW w:w="1733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722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72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1754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la fecha y la hora en el que se </w:t>
            </w:r>
            <w:r w:rsidR="006C47FA" w:rsidRPr="009B5846">
              <w:rPr>
                <w:rFonts w:cs="Arial"/>
                <w:sz w:val="24"/>
                <w:szCs w:val="24"/>
              </w:rPr>
              <w:t>creo</w:t>
            </w:r>
          </w:p>
        </w:tc>
        <w:tc>
          <w:tcPr>
            <w:tcW w:w="1699" w:type="dxa"/>
            <w:shd w:val="clear" w:color="auto" w:fill="auto"/>
          </w:tcPr>
          <w:p w:rsidR="0092612E" w:rsidRPr="009B5846" w:rsidRDefault="0092612E" w:rsidP="0092612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2612E" w:rsidRPr="009B5846" w:rsidRDefault="0092612E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A2432" w:rsidRPr="009B5846" w:rsidRDefault="008A2432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73B78" w:rsidRPr="009B5846" w:rsidRDefault="00D73B78" w:rsidP="00D73B78">
      <w:pPr>
        <w:tabs>
          <w:tab w:val="left" w:pos="426"/>
        </w:tabs>
        <w:rPr>
          <w:rFonts w:cs="Arial"/>
          <w:sz w:val="24"/>
          <w:szCs w:val="24"/>
        </w:rPr>
      </w:pPr>
    </w:p>
    <w:p w:rsidR="008A2432" w:rsidRPr="009B5846" w:rsidRDefault="008A2432" w:rsidP="008A2432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tab_autori_sifinx</w:t>
      </w:r>
    </w:p>
    <w:p w:rsidR="008A2432" w:rsidRPr="009B5846" w:rsidRDefault="008A2432" w:rsidP="008A243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A2432" w:rsidRPr="009B5846" w:rsidRDefault="008A2432" w:rsidP="008A243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03"/>
        <w:gridCol w:w="1719"/>
        <w:gridCol w:w="1817"/>
        <w:gridCol w:w="1670"/>
      </w:tblGrid>
      <w:tr w:rsidR="008A2432" w:rsidRPr="009B5846" w:rsidTr="00CB67FF">
        <w:tc>
          <w:tcPr>
            <w:tcW w:w="1733" w:type="dxa"/>
            <w:shd w:val="clear" w:color="auto" w:fill="auto"/>
          </w:tcPr>
          <w:p w:rsidR="008A2432" w:rsidRPr="009B5846" w:rsidRDefault="008A2432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8A2432" w:rsidRPr="009B5846" w:rsidRDefault="008A2432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8A2432" w:rsidRPr="009B5846" w:rsidRDefault="008A2432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8A2432" w:rsidRPr="009B5846" w:rsidRDefault="008A2432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8A2432" w:rsidRPr="009B5846" w:rsidRDefault="008A2432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8A2432" w:rsidRPr="009B5846" w:rsidTr="00CB67FF">
        <w:tc>
          <w:tcPr>
            <w:tcW w:w="1733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722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</w:t>
            </w:r>
            <w:r w:rsidR="00C645D7" w:rsidRPr="009B5846">
              <w:rPr>
                <w:rFonts w:cs="Arial"/>
                <w:sz w:val="24"/>
                <w:szCs w:val="24"/>
              </w:rPr>
              <w:t>ódigo del tercero</w:t>
            </w:r>
          </w:p>
        </w:tc>
        <w:tc>
          <w:tcPr>
            <w:tcW w:w="1699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A2432" w:rsidRPr="009B5846" w:rsidTr="00CB67FF">
        <w:tc>
          <w:tcPr>
            <w:tcW w:w="1733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722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8A2432" w:rsidRPr="009B5846" w:rsidRDefault="000C3D7C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Consecutivo </w:t>
            </w:r>
            <w:r w:rsidR="008A2432" w:rsidRPr="009B5846">
              <w:rPr>
                <w:rFonts w:cs="Arial"/>
                <w:sz w:val="24"/>
                <w:szCs w:val="24"/>
              </w:rPr>
              <w:t>de cada autorización</w:t>
            </w:r>
          </w:p>
        </w:tc>
        <w:tc>
          <w:tcPr>
            <w:tcW w:w="1699" w:type="dxa"/>
            <w:shd w:val="clear" w:color="auto" w:fill="auto"/>
          </w:tcPr>
          <w:p w:rsidR="008A2432" w:rsidRPr="009B5846" w:rsidRDefault="00907A49" w:rsidP="008A243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A2432" w:rsidRPr="009B5846" w:rsidTr="00CB67FF">
        <w:tc>
          <w:tcPr>
            <w:tcW w:w="1733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obs_sifinx</w:t>
            </w:r>
          </w:p>
        </w:tc>
        <w:tc>
          <w:tcPr>
            <w:tcW w:w="1722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729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la Autorización</w:t>
            </w:r>
          </w:p>
        </w:tc>
        <w:tc>
          <w:tcPr>
            <w:tcW w:w="1699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A2432" w:rsidRPr="009B5846" w:rsidTr="00CB67FF">
        <w:tc>
          <w:tcPr>
            <w:tcW w:w="1733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722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1754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de la Autorización</w:t>
            </w:r>
          </w:p>
        </w:tc>
        <w:tc>
          <w:tcPr>
            <w:tcW w:w="1699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A2432" w:rsidRPr="009B5846" w:rsidTr="00CB67FF">
        <w:tc>
          <w:tcPr>
            <w:tcW w:w="1733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722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729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Creación</w:t>
            </w:r>
          </w:p>
        </w:tc>
        <w:tc>
          <w:tcPr>
            <w:tcW w:w="1699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A2432" w:rsidRPr="009B5846" w:rsidTr="00CB67FF">
        <w:tc>
          <w:tcPr>
            <w:tcW w:w="1733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722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729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1754" w:type="dxa"/>
            <w:shd w:val="clear" w:color="auto" w:fill="auto"/>
          </w:tcPr>
          <w:p w:rsidR="008A2432" w:rsidRPr="009B5846" w:rsidRDefault="00D73B78" w:rsidP="008A24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 del usuario</w:t>
            </w:r>
          </w:p>
        </w:tc>
        <w:tc>
          <w:tcPr>
            <w:tcW w:w="1699" w:type="dxa"/>
            <w:shd w:val="clear" w:color="auto" w:fill="auto"/>
          </w:tcPr>
          <w:p w:rsidR="008A2432" w:rsidRPr="009B5846" w:rsidRDefault="008A2432" w:rsidP="008A243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8A2432" w:rsidRPr="009B5846" w:rsidRDefault="008A2432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B67FF" w:rsidRPr="009B5846" w:rsidRDefault="00CB67FF" w:rsidP="00CB67FF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B712AF" w:rsidRPr="009B5846">
        <w:rPr>
          <w:rFonts w:cs="Arial"/>
          <w:sz w:val="24"/>
          <w:szCs w:val="24"/>
        </w:rPr>
        <w:t>tab_bitaco_certif</w:t>
      </w:r>
    </w:p>
    <w:p w:rsidR="00CB67FF" w:rsidRPr="009B5846" w:rsidRDefault="00CB67FF" w:rsidP="00CB67F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B67FF" w:rsidRPr="009B5846" w:rsidRDefault="00CB67FF" w:rsidP="00CB67F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22"/>
        <w:gridCol w:w="1729"/>
        <w:gridCol w:w="1754"/>
        <w:gridCol w:w="1699"/>
      </w:tblGrid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cod_consec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9B42E1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consecutivo</w:t>
            </w: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nom_aplica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cod_tercer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9B42E1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cod_usrspg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usuario en el spg</w:t>
            </w: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nom_aplsol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Aplicación desde que se solicita el certificado</w:t>
            </w: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nom_dirigi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70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ind_ingres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ind_salari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ind_cajcom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ind_retiro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ind_logosx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msg_result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9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tip_certif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67FF" w:rsidRPr="009B5846" w:rsidTr="00CB67FF">
        <w:tc>
          <w:tcPr>
            <w:tcW w:w="1733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722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72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1754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auto"/>
          </w:tcPr>
          <w:p w:rsidR="00CB67FF" w:rsidRPr="009B5846" w:rsidRDefault="00CB67FF" w:rsidP="00CB67FF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B67FF" w:rsidRPr="009B5846" w:rsidRDefault="00CB67FF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01928" w:rsidRPr="009B5846" w:rsidRDefault="00701928" w:rsidP="0070192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01928" w:rsidRPr="009B5846" w:rsidRDefault="00701928" w:rsidP="00701928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tab_carter_client</w:t>
      </w:r>
    </w:p>
    <w:p w:rsidR="00701928" w:rsidRPr="009B5846" w:rsidRDefault="00701928" w:rsidP="0070192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01928" w:rsidRPr="009B5846" w:rsidRDefault="00701928" w:rsidP="0070192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30"/>
        <w:gridCol w:w="1618"/>
        <w:gridCol w:w="2391"/>
        <w:gridCol w:w="1342"/>
      </w:tblGrid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factura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cod_agenci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8E62C2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</w:t>
            </w:r>
            <w:r w:rsidR="00701928" w:rsidRPr="009B5846">
              <w:rPr>
                <w:rFonts w:cs="Arial"/>
                <w:sz w:val="24"/>
                <w:szCs w:val="24"/>
              </w:rPr>
              <w:t xml:space="preserve">digo de la agencia. Relacionado de </w:t>
            </w:r>
            <w:r w:rsidR="00701928" w:rsidRPr="009B5846">
              <w:rPr>
                <w:rFonts w:cs="Arial"/>
                <w:b/>
                <w:sz w:val="24"/>
                <w:szCs w:val="24"/>
              </w:rPr>
              <w:t>tab_genera_agenci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del tercero. Relacionado de </w:t>
            </w:r>
            <w:r w:rsidRPr="009B5846">
              <w:rPr>
                <w:rFonts w:cs="Arial"/>
                <w:b/>
                <w:sz w:val="24"/>
                <w:szCs w:val="24"/>
              </w:rPr>
              <w:t>tab_tercer_tercer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num_sedexx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sede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fec_factur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emisión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fec_radica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radicación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fec_vencin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vencimiento de la factura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val_totalx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total de la factura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val_recaud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recaudo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fec_ultrec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Ultimo Recaudo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usr_ultrec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Ultimo Recaudo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cod_tiprec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Comprobante Ultimo Recaudo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num_comrec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Comprobante Ultimo Recaudo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obs_factur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2147483647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LONGTEXT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la factura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obs_radica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la radicación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obs_recaud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recaudo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ind_remcet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49379A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ind_aproba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aprobación de la factura. (Valores 1:Aprobado; 0:Sin aprobar)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9379A" w:rsidRPr="009B5846" w:rsidTr="0049379A">
        <w:tc>
          <w:tcPr>
            <w:tcW w:w="1656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30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8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42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9379A" w:rsidRPr="009B5846" w:rsidTr="0049379A">
        <w:tc>
          <w:tcPr>
            <w:tcW w:w="1656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30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8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42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9379A" w:rsidRPr="009B5846" w:rsidTr="0049379A">
        <w:tc>
          <w:tcPr>
            <w:tcW w:w="1656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30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8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42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9379A" w:rsidRPr="009B5846" w:rsidTr="0049379A">
        <w:tc>
          <w:tcPr>
            <w:tcW w:w="1656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630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8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342" w:type="dxa"/>
            <w:shd w:val="clear" w:color="auto" w:fill="auto"/>
          </w:tcPr>
          <w:p w:rsidR="0049379A" w:rsidRPr="009B5846" w:rsidRDefault="0049379A" w:rsidP="0049379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01928" w:rsidRPr="009B5846" w:rsidRDefault="00701928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01928" w:rsidRPr="009B5846" w:rsidRDefault="00701928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01928" w:rsidRPr="009B5846" w:rsidRDefault="00701928" w:rsidP="00701928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tab_carter_client_previo</w:t>
      </w:r>
    </w:p>
    <w:p w:rsidR="00701928" w:rsidRPr="009B5846" w:rsidRDefault="00701928" w:rsidP="0070192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01928" w:rsidRPr="009B5846" w:rsidRDefault="00701928" w:rsidP="0070192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30"/>
        <w:gridCol w:w="1618"/>
        <w:gridCol w:w="2391"/>
        <w:gridCol w:w="1342"/>
      </w:tblGrid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factura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 la agencia. Relacionado de </w:t>
            </w:r>
            <w:r w:rsidRPr="009B5846">
              <w:rPr>
                <w:rFonts w:cs="Arial"/>
                <w:b/>
                <w:sz w:val="24"/>
                <w:szCs w:val="24"/>
              </w:rPr>
              <w:t>tab_genera_agenci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del tercero. Relacionado de </w:t>
            </w:r>
            <w:r w:rsidRPr="009B5846">
              <w:rPr>
                <w:rFonts w:cs="Arial"/>
                <w:b/>
                <w:sz w:val="24"/>
                <w:szCs w:val="24"/>
              </w:rPr>
              <w:t>tab_tercer_tercer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num_sedexx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sede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fec_factur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emisión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fec_radica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radicación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fec_vencin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Fecha de vencimiento de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factura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val_totalx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total de la factura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val_recaud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recaudo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fec_ultrec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Ultimo Recaudo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usr_ultrec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Ultimo Recaudo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cod_tiprec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Comprobante Ultimo Recaudo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num_comrec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Comprobante Ultimo Recaudo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obs_factur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2147483647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LONGTEXT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la factura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obs_radica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la radicación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obs_recaud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recaudo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ind_remcet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01928" w:rsidRPr="009B5846" w:rsidTr="00517101">
        <w:tc>
          <w:tcPr>
            <w:tcW w:w="1656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ind_aproba</w:t>
            </w:r>
          </w:p>
        </w:tc>
        <w:tc>
          <w:tcPr>
            <w:tcW w:w="1630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8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aprobación de la factura. (Valores 1:Aprobado; 0:Sin aprobar)</w:t>
            </w:r>
          </w:p>
        </w:tc>
        <w:tc>
          <w:tcPr>
            <w:tcW w:w="1342" w:type="dxa"/>
            <w:shd w:val="clear" w:color="auto" w:fill="auto"/>
          </w:tcPr>
          <w:p w:rsidR="00701928" w:rsidRPr="009B5846" w:rsidRDefault="00701928" w:rsidP="007019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17101" w:rsidRPr="009B5846" w:rsidTr="00517101">
        <w:tc>
          <w:tcPr>
            <w:tcW w:w="1656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30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8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del usuario que creó un  registro de esta tabla</w:t>
            </w:r>
          </w:p>
        </w:tc>
        <w:tc>
          <w:tcPr>
            <w:tcW w:w="1342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17101" w:rsidRPr="009B5846" w:rsidTr="00517101">
        <w:tc>
          <w:tcPr>
            <w:tcW w:w="1656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630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8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42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17101" w:rsidRPr="009B5846" w:rsidTr="00517101">
        <w:tc>
          <w:tcPr>
            <w:tcW w:w="1656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30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8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42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17101" w:rsidRPr="009B5846" w:rsidTr="00517101">
        <w:tc>
          <w:tcPr>
            <w:tcW w:w="1656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30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8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342" w:type="dxa"/>
            <w:shd w:val="clear" w:color="auto" w:fill="auto"/>
          </w:tcPr>
          <w:p w:rsidR="00517101" w:rsidRPr="009B5846" w:rsidRDefault="00517101" w:rsidP="0051710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01928" w:rsidRPr="009B5846" w:rsidRDefault="00701928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A38FC" w:rsidRPr="009B5846" w:rsidRDefault="006A38FC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A38FC" w:rsidRPr="009B5846" w:rsidRDefault="006A38FC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A38FC" w:rsidRPr="009B5846" w:rsidRDefault="006A38FC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A38FC" w:rsidRPr="009B5846" w:rsidRDefault="006A38FC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758F9" w:rsidRPr="009B5846" w:rsidRDefault="009758F9" w:rsidP="009758F9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tab_carter_multas</w:t>
      </w:r>
    </w:p>
    <w:p w:rsidR="009758F9" w:rsidRPr="009B5846" w:rsidRDefault="009758F9" w:rsidP="009758F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758F9" w:rsidRPr="009B5846" w:rsidRDefault="009758F9" w:rsidP="009758F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9758F9" w:rsidRPr="009B5846" w:rsidTr="00D34CEF">
        <w:tc>
          <w:tcPr>
            <w:tcW w:w="1676" w:type="dxa"/>
            <w:shd w:val="clear" w:color="auto" w:fill="auto"/>
          </w:tcPr>
          <w:p w:rsidR="009758F9" w:rsidRPr="009B5846" w:rsidRDefault="009758F9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9758F9" w:rsidRPr="009B5846" w:rsidRDefault="009758F9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9758F9" w:rsidRPr="009B5846" w:rsidRDefault="009758F9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9758F9" w:rsidRPr="009B5846" w:rsidRDefault="009758F9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9758F9" w:rsidRPr="009B5846" w:rsidRDefault="009758F9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758F9" w:rsidRPr="009B5846" w:rsidTr="00D34CEF">
        <w:tc>
          <w:tcPr>
            <w:tcW w:w="1676" w:type="dxa"/>
            <w:shd w:val="clear" w:color="auto" w:fill="auto"/>
          </w:tcPr>
          <w:p w:rsidR="009758F9" w:rsidRPr="009B5846" w:rsidRDefault="009758F9" w:rsidP="009758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cod_clasex</w:t>
            </w:r>
          </w:p>
        </w:tc>
        <w:tc>
          <w:tcPr>
            <w:tcW w:w="1660" w:type="dxa"/>
            <w:shd w:val="clear" w:color="auto" w:fill="auto"/>
          </w:tcPr>
          <w:p w:rsidR="009758F9" w:rsidRPr="009B5846" w:rsidRDefault="009758F9" w:rsidP="009758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9758F9" w:rsidRPr="009B5846" w:rsidRDefault="009758F9" w:rsidP="009758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9758F9" w:rsidRPr="009B5846" w:rsidRDefault="009758F9" w:rsidP="009758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Clase de Vehículo</w:t>
            </w:r>
          </w:p>
        </w:tc>
        <w:tc>
          <w:tcPr>
            <w:tcW w:w="1556" w:type="dxa"/>
            <w:shd w:val="clear" w:color="auto" w:fill="auto"/>
          </w:tcPr>
          <w:p w:rsidR="009758F9" w:rsidRPr="009B5846" w:rsidRDefault="009758F9" w:rsidP="009758F9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758F9" w:rsidRPr="009B5846" w:rsidTr="00D34CEF">
        <w:tc>
          <w:tcPr>
            <w:tcW w:w="1676" w:type="dxa"/>
            <w:shd w:val="clear" w:color="auto" w:fill="auto"/>
          </w:tcPr>
          <w:p w:rsidR="009758F9" w:rsidRPr="009B5846" w:rsidRDefault="009758F9" w:rsidP="009758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val_multax</w:t>
            </w:r>
          </w:p>
        </w:tc>
        <w:tc>
          <w:tcPr>
            <w:tcW w:w="1660" w:type="dxa"/>
            <w:shd w:val="clear" w:color="auto" w:fill="auto"/>
          </w:tcPr>
          <w:p w:rsidR="009758F9" w:rsidRPr="009B5846" w:rsidRDefault="009758F9" w:rsidP="009758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9758F9" w:rsidRPr="009B5846" w:rsidRDefault="009758F9" w:rsidP="009758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9758F9" w:rsidRPr="009B5846" w:rsidRDefault="009758F9" w:rsidP="009758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Multa</w:t>
            </w:r>
          </w:p>
        </w:tc>
        <w:tc>
          <w:tcPr>
            <w:tcW w:w="1556" w:type="dxa"/>
            <w:shd w:val="clear" w:color="auto" w:fill="auto"/>
          </w:tcPr>
          <w:p w:rsidR="009758F9" w:rsidRPr="009B5846" w:rsidRDefault="009758F9" w:rsidP="009758F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95D8B" w:rsidRPr="009B5846" w:rsidRDefault="00395D8B" w:rsidP="0041476A">
      <w:pPr>
        <w:tabs>
          <w:tab w:val="left" w:pos="426"/>
        </w:tabs>
        <w:rPr>
          <w:rFonts w:cs="Arial"/>
          <w:sz w:val="24"/>
          <w:szCs w:val="24"/>
        </w:rPr>
      </w:pPr>
    </w:p>
    <w:p w:rsidR="00395D8B" w:rsidRPr="009B5846" w:rsidRDefault="00395D8B" w:rsidP="00395D8B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tab_causac_pagosx</w:t>
      </w:r>
    </w:p>
    <w:p w:rsidR="00395D8B" w:rsidRPr="009B5846" w:rsidRDefault="00395D8B" w:rsidP="00395D8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95D8B" w:rsidRPr="009B5846" w:rsidRDefault="00395D8B" w:rsidP="00395D8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 la Causación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Comprobante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907A49" w:rsidP="00395D8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Comprobante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907A49" w:rsidP="00395D8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Contable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ind_nattra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la naturaleza de la Transacción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val_transa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Transacción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cod_conpag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Pago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Oficina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cod_tippla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Plantilla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cod_tippag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Forma de Pago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ind_pagado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pago de la causación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fec_vencim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Vencimiento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pag_anoxxx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 con el que se pagó la causación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pag_compro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Comprobante con el cual se realizó el pago de la causación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pag_conpag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Indicador de Concepto con el que se realiza el pago de esta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causación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pag_oficin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Oficina  con el que se realiza el pago de esta causación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pag_tipcom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Comprobante con el que se realiza el pago de esta causación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pag_tippla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Tipo de Plantilla con la que se realiza el pago de esta causación 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pag_tippag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Forma de Pago  con el que se realiza el pago de esta causación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cod_ofipag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nom_benefi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Fecha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Modificación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41476A" w:rsidRPr="009B5846" w:rsidRDefault="0041476A" w:rsidP="00395D8B">
      <w:pPr>
        <w:rPr>
          <w:rFonts w:cs="Arial"/>
          <w:b/>
          <w:sz w:val="24"/>
          <w:szCs w:val="24"/>
        </w:rPr>
      </w:pPr>
    </w:p>
    <w:p w:rsidR="0041476A" w:rsidRPr="009B5846" w:rsidRDefault="0041476A" w:rsidP="00395D8B">
      <w:pPr>
        <w:rPr>
          <w:rFonts w:cs="Arial"/>
          <w:b/>
          <w:sz w:val="24"/>
          <w:szCs w:val="24"/>
        </w:rPr>
      </w:pPr>
    </w:p>
    <w:p w:rsidR="00395D8B" w:rsidRPr="009B5846" w:rsidRDefault="00395D8B" w:rsidP="00395D8B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tab_certif_emplea</w:t>
      </w:r>
    </w:p>
    <w:p w:rsidR="00395D8B" w:rsidRPr="009B5846" w:rsidRDefault="00395D8B" w:rsidP="00395D8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95D8B" w:rsidRPr="009B5846" w:rsidRDefault="00395D8B" w:rsidP="00395D8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cod_renglo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</w:t>
            </w:r>
            <w:r w:rsidR="00C41EC9" w:rsidRPr="009B5846">
              <w:rPr>
                <w:rFonts w:cs="Arial"/>
                <w:sz w:val="24"/>
                <w:szCs w:val="24"/>
              </w:rPr>
              <w:t>ódigo del renglón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nom_renglo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Renglón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</w:t>
            </w:r>
            <w:r w:rsidR="00C41EC9" w:rsidRPr="009B5846">
              <w:rPr>
                <w:rFonts w:cs="Arial"/>
                <w:sz w:val="24"/>
                <w:szCs w:val="24"/>
              </w:rPr>
              <w:t>úmero de la cuenta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907A49" w:rsidP="00395D8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ind_transa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la transacción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Estado (1=Activo, 0=Inactivo)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5D8B" w:rsidRPr="009B5846" w:rsidTr="00D34CEF">
        <w:tc>
          <w:tcPr>
            <w:tcW w:w="167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556" w:type="dxa"/>
            <w:shd w:val="clear" w:color="auto" w:fill="auto"/>
          </w:tcPr>
          <w:p w:rsidR="00395D8B" w:rsidRPr="009B5846" w:rsidRDefault="00395D8B" w:rsidP="00395D8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2D4323" w:rsidRPr="009B5846" w:rsidRDefault="002D4323" w:rsidP="002D4323">
      <w:pPr>
        <w:tabs>
          <w:tab w:val="left" w:pos="426"/>
        </w:tabs>
        <w:rPr>
          <w:rFonts w:cs="Arial"/>
          <w:sz w:val="24"/>
          <w:szCs w:val="24"/>
        </w:rPr>
      </w:pPr>
    </w:p>
    <w:p w:rsidR="00E25FDF" w:rsidRPr="009B5846" w:rsidRDefault="00E25FDF" w:rsidP="002D4323">
      <w:pPr>
        <w:tabs>
          <w:tab w:val="left" w:pos="426"/>
        </w:tabs>
        <w:rPr>
          <w:rFonts w:cs="Arial"/>
          <w:sz w:val="24"/>
          <w:szCs w:val="24"/>
        </w:rPr>
      </w:pPr>
    </w:p>
    <w:p w:rsidR="008268A1" w:rsidRPr="009B5846" w:rsidRDefault="008268A1" w:rsidP="008268A1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tab_cifinx_recaud</w:t>
      </w:r>
    </w:p>
    <w:p w:rsidR="008268A1" w:rsidRPr="009B5846" w:rsidRDefault="008268A1" w:rsidP="008268A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268A1" w:rsidRPr="009B5846" w:rsidRDefault="008268A1" w:rsidP="008268A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8268A1" w:rsidRPr="009B5846" w:rsidTr="00D34CEF">
        <w:tc>
          <w:tcPr>
            <w:tcW w:w="1676" w:type="dxa"/>
            <w:shd w:val="clear" w:color="auto" w:fill="auto"/>
          </w:tcPr>
          <w:p w:rsidR="008268A1" w:rsidRPr="009B5846" w:rsidRDefault="008268A1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8268A1" w:rsidRPr="009B5846" w:rsidRDefault="008268A1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8268A1" w:rsidRPr="009B5846" w:rsidRDefault="008268A1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8268A1" w:rsidRPr="009B5846" w:rsidRDefault="008268A1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8268A1" w:rsidRPr="009B5846" w:rsidRDefault="008268A1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8268A1" w:rsidRPr="009B5846" w:rsidTr="00D34CEF">
        <w:tc>
          <w:tcPr>
            <w:tcW w:w="1676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660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8268A1" w:rsidRPr="009B5846" w:rsidRDefault="007D40B7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556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268A1" w:rsidRPr="009B5846" w:rsidTr="00D34CEF">
        <w:tc>
          <w:tcPr>
            <w:tcW w:w="1676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660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660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8268A1" w:rsidRPr="009B5846" w:rsidRDefault="00907A49" w:rsidP="008268A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268A1" w:rsidRPr="009B5846" w:rsidTr="00D34CEF">
        <w:tc>
          <w:tcPr>
            <w:tcW w:w="1676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fec_pagox</w:t>
            </w:r>
          </w:p>
        </w:tc>
        <w:tc>
          <w:tcPr>
            <w:tcW w:w="1660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8268A1" w:rsidRPr="009B5846" w:rsidRDefault="00907A49" w:rsidP="008268A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268A1" w:rsidRPr="009B5846" w:rsidTr="00D34CEF">
        <w:tc>
          <w:tcPr>
            <w:tcW w:w="1676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ind_pendie</w:t>
            </w:r>
          </w:p>
        </w:tc>
        <w:tc>
          <w:tcPr>
            <w:tcW w:w="1660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268A1" w:rsidRPr="009B5846" w:rsidTr="00D34CEF">
        <w:tc>
          <w:tcPr>
            <w:tcW w:w="1676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fec_reporte</w:t>
            </w:r>
          </w:p>
        </w:tc>
        <w:tc>
          <w:tcPr>
            <w:tcW w:w="1660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8268A1" w:rsidRPr="009B5846" w:rsidRDefault="008268A1" w:rsidP="008268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8268A1" w:rsidRPr="009B5846" w:rsidRDefault="00907A49" w:rsidP="008268A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</w:tbl>
    <w:p w:rsidR="008268A1" w:rsidRPr="009B5846" w:rsidRDefault="008268A1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B556E" w:rsidRPr="009B5846" w:rsidRDefault="007B556E" w:rsidP="007B556E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tab_cifinx_recaud_2</w:t>
      </w:r>
    </w:p>
    <w:p w:rsidR="007B556E" w:rsidRPr="009B5846" w:rsidRDefault="007B556E" w:rsidP="007B556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B556E" w:rsidRPr="009B5846" w:rsidRDefault="007B556E" w:rsidP="007B556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7B556E" w:rsidRPr="009B5846" w:rsidTr="00D34CEF">
        <w:tc>
          <w:tcPr>
            <w:tcW w:w="1676" w:type="dxa"/>
            <w:shd w:val="clear" w:color="auto" w:fill="auto"/>
          </w:tcPr>
          <w:p w:rsidR="007B556E" w:rsidRPr="009B5846" w:rsidRDefault="007B556E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7B556E" w:rsidRPr="009B5846" w:rsidRDefault="007B556E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7B556E" w:rsidRPr="009B5846" w:rsidRDefault="007B556E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7B556E" w:rsidRPr="009B5846" w:rsidRDefault="007B556E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7B556E" w:rsidRPr="009B5846" w:rsidRDefault="007B556E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B556E" w:rsidRPr="009B5846" w:rsidTr="00D34CEF">
        <w:tc>
          <w:tcPr>
            <w:tcW w:w="1676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660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B556E" w:rsidRPr="009B5846" w:rsidRDefault="00AF52E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556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B556E" w:rsidRPr="009B5846" w:rsidTr="00D34CEF">
        <w:tc>
          <w:tcPr>
            <w:tcW w:w="1676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660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660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B556E" w:rsidRPr="009B5846" w:rsidRDefault="00907A49" w:rsidP="007B556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B556E" w:rsidRPr="009B5846" w:rsidTr="00D34CEF">
        <w:tc>
          <w:tcPr>
            <w:tcW w:w="1676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fec_pagox</w:t>
            </w:r>
          </w:p>
        </w:tc>
        <w:tc>
          <w:tcPr>
            <w:tcW w:w="1660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B556E" w:rsidRPr="009B5846" w:rsidTr="00D34CEF">
        <w:tc>
          <w:tcPr>
            <w:tcW w:w="1676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ind_pendie</w:t>
            </w:r>
          </w:p>
        </w:tc>
        <w:tc>
          <w:tcPr>
            <w:tcW w:w="1660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B556E" w:rsidRPr="009B5846" w:rsidTr="00D34CEF">
        <w:tc>
          <w:tcPr>
            <w:tcW w:w="1676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fec_reporte</w:t>
            </w:r>
          </w:p>
        </w:tc>
        <w:tc>
          <w:tcPr>
            <w:tcW w:w="1660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B556E" w:rsidRPr="009B5846" w:rsidRDefault="007B556E" w:rsidP="007B55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B556E" w:rsidRPr="009B5846" w:rsidRDefault="00907A49" w:rsidP="007B556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</w:tbl>
    <w:p w:rsidR="00A816B3" w:rsidRPr="009B5846" w:rsidRDefault="00A816B3" w:rsidP="009043C0">
      <w:pPr>
        <w:tabs>
          <w:tab w:val="left" w:pos="426"/>
        </w:tabs>
        <w:rPr>
          <w:rFonts w:cs="Arial"/>
          <w:sz w:val="24"/>
          <w:szCs w:val="24"/>
        </w:rPr>
      </w:pPr>
    </w:p>
    <w:p w:rsidR="00A816B3" w:rsidRPr="009B5846" w:rsidRDefault="00A816B3" w:rsidP="00A816B3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tab_client_comerc</w:t>
      </w:r>
    </w:p>
    <w:p w:rsidR="00A816B3" w:rsidRPr="009B5846" w:rsidRDefault="00A816B3" w:rsidP="00A816B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A816B3" w:rsidRPr="009B5846" w:rsidRDefault="00A816B3" w:rsidP="00A816B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A816B3" w:rsidRPr="009B5846" w:rsidTr="00D34CEF">
        <w:tc>
          <w:tcPr>
            <w:tcW w:w="1676" w:type="dxa"/>
            <w:shd w:val="clear" w:color="auto" w:fill="auto"/>
          </w:tcPr>
          <w:p w:rsidR="00A816B3" w:rsidRPr="009B5846" w:rsidRDefault="00A816B3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A816B3" w:rsidRPr="009B5846" w:rsidRDefault="00A816B3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A816B3" w:rsidRPr="009B5846" w:rsidRDefault="00A816B3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A816B3" w:rsidRPr="009B5846" w:rsidRDefault="00A816B3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A816B3" w:rsidRPr="009B5846" w:rsidRDefault="00A816B3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816B3" w:rsidRPr="009B5846" w:rsidTr="00D34CEF">
        <w:tc>
          <w:tcPr>
            <w:tcW w:w="1676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cod_client</w:t>
            </w:r>
          </w:p>
        </w:tc>
        <w:tc>
          <w:tcPr>
            <w:tcW w:w="1660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816B3" w:rsidRPr="009B5846" w:rsidRDefault="00AF52EE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del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1556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lastRenderedPageBreak/>
              <w:t>Pk</w:t>
            </w:r>
          </w:p>
        </w:tc>
      </w:tr>
      <w:tr w:rsidR="00A816B3" w:rsidRPr="009B5846" w:rsidTr="00D34CEF">
        <w:tc>
          <w:tcPr>
            <w:tcW w:w="1676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cod_comerc</w:t>
            </w:r>
          </w:p>
        </w:tc>
        <w:tc>
          <w:tcPr>
            <w:tcW w:w="1660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A816B3" w:rsidRPr="009B5846" w:rsidRDefault="00907A49" w:rsidP="00A816B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816B3" w:rsidRPr="009B5846" w:rsidTr="00D34CEF">
        <w:tc>
          <w:tcPr>
            <w:tcW w:w="1676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pct_comisi</w:t>
            </w:r>
          </w:p>
        </w:tc>
        <w:tc>
          <w:tcPr>
            <w:tcW w:w="1660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660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FLOAT</w:t>
            </w:r>
          </w:p>
        </w:tc>
        <w:tc>
          <w:tcPr>
            <w:tcW w:w="2085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de comisión</w:t>
            </w:r>
          </w:p>
        </w:tc>
        <w:tc>
          <w:tcPr>
            <w:tcW w:w="1556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816B3" w:rsidRPr="009B5846" w:rsidTr="00D34CEF">
        <w:tc>
          <w:tcPr>
            <w:tcW w:w="1676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660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556" w:type="dxa"/>
            <w:shd w:val="clear" w:color="auto" w:fill="auto"/>
          </w:tcPr>
          <w:p w:rsidR="00A816B3" w:rsidRPr="009B5846" w:rsidRDefault="00A816B3" w:rsidP="00A816B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86C7F" w:rsidRPr="009B5846" w:rsidTr="00D34CEF">
        <w:tc>
          <w:tcPr>
            <w:tcW w:w="1676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86C7F" w:rsidRPr="009B5846" w:rsidTr="00D34CEF">
        <w:tc>
          <w:tcPr>
            <w:tcW w:w="1676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86C7F" w:rsidRPr="009B5846" w:rsidTr="00D34CEF">
        <w:tc>
          <w:tcPr>
            <w:tcW w:w="1676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556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86C7F" w:rsidRPr="009B5846" w:rsidTr="00D34CEF">
        <w:tc>
          <w:tcPr>
            <w:tcW w:w="1676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660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B86C7F" w:rsidRPr="009B5846" w:rsidRDefault="00B86C7F" w:rsidP="00B86C7F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816B3" w:rsidRPr="009B5846" w:rsidRDefault="00A816B3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34CEF" w:rsidRPr="009B5846" w:rsidRDefault="00D34CEF" w:rsidP="00D34CEF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tab_client_destin</w:t>
      </w:r>
    </w:p>
    <w:p w:rsidR="00D34CEF" w:rsidRPr="009B5846" w:rsidRDefault="00D34CEF" w:rsidP="00D34CE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34CEF" w:rsidRPr="009B5846" w:rsidRDefault="00D34CEF" w:rsidP="00D34CE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0E5FF3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num_remite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Identificación del remitente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consecutivo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907A49" w:rsidP="00D34CE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cod_destin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Destino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num_verifi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Verificación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nom_destin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destinatario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dir_destin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Dirección de destino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cod_ciudad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ciudad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cod_tipdoc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documento para enviar al mintra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num_destin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destinatario para envió al mintra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num_teldes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num_celdes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celular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num_radica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radicado en el ministerio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fec_radica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radicado en el ministerio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92C61" w:rsidRPr="009B5846" w:rsidTr="00D34CEF">
        <w:tc>
          <w:tcPr>
            <w:tcW w:w="1676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92C61" w:rsidRPr="009B5846" w:rsidTr="00D34CEF">
        <w:tc>
          <w:tcPr>
            <w:tcW w:w="1676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el que se creó; un nuevo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92C61" w:rsidRPr="009B5846" w:rsidTr="00D34CEF">
        <w:tc>
          <w:tcPr>
            <w:tcW w:w="1676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660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556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92C61" w:rsidRPr="009B5846" w:rsidTr="00D34CEF">
        <w:tc>
          <w:tcPr>
            <w:tcW w:w="1676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692C61" w:rsidRPr="009B5846" w:rsidRDefault="00692C61" w:rsidP="00692C6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34CEF" w:rsidRPr="009B5846" w:rsidRDefault="00D34CEF" w:rsidP="006015D4">
      <w:pPr>
        <w:tabs>
          <w:tab w:val="left" w:pos="426"/>
        </w:tabs>
        <w:rPr>
          <w:rFonts w:cs="Arial"/>
          <w:sz w:val="24"/>
          <w:szCs w:val="24"/>
        </w:rPr>
      </w:pPr>
    </w:p>
    <w:p w:rsidR="006015D4" w:rsidRPr="009B5846" w:rsidRDefault="006015D4" w:rsidP="006015D4">
      <w:pPr>
        <w:tabs>
          <w:tab w:val="left" w:pos="426"/>
        </w:tabs>
        <w:rPr>
          <w:rFonts w:cs="Arial"/>
          <w:sz w:val="24"/>
          <w:szCs w:val="24"/>
        </w:rPr>
      </w:pPr>
    </w:p>
    <w:p w:rsidR="006015D4" w:rsidRPr="009B5846" w:rsidRDefault="006015D4" w:rsidP="006015D4">
      <w:pPr>
        <w:tabs>
          <w:tab w:val="left" w:pos="426"/>
        </w:tabs>
        <w:rPr>
          <w:rFonts w:cs="Arial"/>
          <w:sz w:val="24"/>
          <w:szCs w:val="24"/>
        </w:rPr>
      </w:pPr>
    </w:p>
    <w:p w:rsidR="006015D4" w:rsidRPr="009B5846" w:rsidRDefault="006015D4" w:rsidP="006015D4">
      <w:pPr>
        <w:tabs>
          <w:tab w:val="left" w:pos="426"/>
        </w:tabs>
        <w:rPr>
          <w:rFonts w:cs="Arial"/>
          <w:sz w:val="24"/>
          <w:szCs w:val="24"/>
        </w:rPr>
      </w:pPr>
    </w:p>
    <w:p w:rsidR="006015D4" w:rsidRPr="009B5846" w:rsidRDefault="006015D4" w:rsidP="006015D4">
      <w:pPr>
        <w:tabs>
          <w:tab w:val="left" w:pos="426"/>
        </w:tabs>
        <w:rPr>
          <w:rFonts w:cs="Arial"/>
          <w:sz w:val="24"/>
          <w:szCs w:val="24"/>
        </w:rPr>
      </w:pPr>
    </w:p>
    <w:p w:rsidR="00D52646" w:rsidRPr="009B5846" w:rsidRDefault="00D52646" w:rsidP="006015D4">
      <w:pPr>
        <w:tabs>
          <w:tab w:val="left" w:pos="426"/>
        </w:tabs>
        <w:rPr>
          <w:rFonts w:cs="Arial"/>
          <w:sz w:val="24"/>
          <w:szCs w:val="24"/>
        </w:rPr>
      </w:pPr>
    </w:p>
    <w:p w:rsidR="00D34CEF" w:rsidRPr="009B5846" w:rsidRDefault="00D34CEF" w:rsidP="00D34CEF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451A05" w:rsidRPr="009B5846">
        <w:rPr>
          <w:rFonts w:cs="Arial"/>
          <w:sz w:val="24"/>
          <w:szCs w:val="24"/>
        </w:rPr>
        <w:t>tab_client_proser</w:t>
      </w:r>
    </w:p>
    <w:p w:rsidR="00D34CEF" w:rsidRPr="009B5846" w:rsidRDefault="00D34CEF" w:rsidP="00D34CE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34CEF" w:rsidRPr="009B5846" w:rsidRDefault="00D34CEF" w:rsidP="00D34CE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</w:t>
            </w:r>
            <w:r w:rsidR="001D7671" w:rsidRPr="009B5846">
              <w:rPr>
                <w:rFonts w:cs="Arial"/>
                <w:sz w:val="24"/>
                <w:szCs w:val="24"/>
              </w:rPr>
              <w:t>ódigo del tercero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cod_proser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83720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</w:t>
            </w:r>
            <w:r w:rsidR="00D34CEF" w:rsidRPr="009B5846">
              <w:rPr>
                <w:rFonts w:cs="Arial"/>
                <w:sz w:val="24"/>
                <w:szCs w:val="24"/>
              </w:rPr>
              <w:t xml:space="preserve"> del Producto o Servicio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907A49" w:rsidP="00D34CE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cod_tarifa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83720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</w:t>
            </w:r>
            <w:r w:rsidR="00D34CEF" w:rsidRPr="009B5846">
              <w:rPr>
                <w:rFonts w:cs="Arial"/>
                <w:sz w:val="24"/>
                <w:szCs w:val="24"/>
              </w:rPr>
              <w:t xml:space="preserve"> de la tarifa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907A49" w:rsidP="00D34CE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</w:t>
            </w:r>
            <w:r w:rsidR="001D7671" w:rsidRPr="009B5846">
              <w:rPr>
                <w:rFonts w:cs="Arial"/>
                <w:sz w:val="24"/>
                <w:szCs w:val="24"/>
              </w:rPr>
              <w:t>úmero del consecutivo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907A49" w:rsidP="00D34CE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nom_tarifa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Tarifa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ran_inicio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Rango de Inicio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ran_finalx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Rango final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fec_inicia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Inicio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fec_finalx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Final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tip_vigenc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Vigencia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num_vigenc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</w:t>
            </w:r>
            <w:r w:rsidR="001D7671" w:rsidRPr="009B5846">
              <w:rPr>
                <w:rFonts w:cs="Arial"/>
                <w:sz w:val="24"/>
                <w:szCs w:val="24"/>
              </w:rPr>
              <w:t>úmero de la vigencia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nom_vigenc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Vigencia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val_tarifa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Tarifa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pct_descue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Descuento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val_mensua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Mensual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pct_comisi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de Comis</w:t>
            </w:r>
            <w:r w:rsidR="00D83720" w:rsidRPr="009B5846">
              <w:rPr>
                <w:rFonts w:cs="Arial"/>
                <w:sz w:val="24"/>
                <w:szCs w:val="24"/>
              </w:rPr>
              <w:t>ión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val_comisi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Comisi</w:t>
            </w:r>
            <w:r w:rsidR="00D83720" w:rsidRPr="009B5846">
              <w:rPr>
                <w:rFonts w:cs="Arial"/>
                <w:sz w:val="24"/>
                <w:szCs w:val="24"/>
              </w:rPr>
              <w:t>ón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cod_comerc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</w:t>
            </w:r>
            <w:r w:rsidR="00D83720" w:rsidRPr="009B5846">
              <w:rPr>
                <w:rFonts w:cs="Arial"/>
                <w:sz w:val="24"/>
                <w:szCs w:val="24"/>
              </w:rPr>
              <w:t>ón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Fecha de </w:t>
            </w:r>
            <w:r w:rsidR="00D83720" w:rsidRPr="009B5846">
              <w:rPr>
                <w:rFonts w:cs="Arial"/>
                <w:sz w:val="24"/>
                <w:szCs w:val="24"/>
              </w:rPr>
              <w:t>Creación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CEF" w:rsidRPr="009B5846" w:rsidTr="00D34CEF">
        <w:tc>
          <w:tcPr>
            <w:tcW w:w="167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usuario de </w:t>
            </w:r>
            <w:r w:rsidR="00D83720" w:rsidRPr="009B5846">
              <w:rPr>
                <w:rFonts w:cs="Arial"/>
                <w:sz w:val="24"/>
                <w:szCs w:val="24"/>
              </w:rPr>
              <w:t>Modificación</w:t>
            </w:r>
          </w:p>
        </w:tc>
        <w:tc>
          <w:tcPr>
            <w:tcW w:w="1556" w:type="dxa"/>
            <w:shd w:val="clear" w:color="auto" w:fill="auto"/>
          </w:tcPr>
          <w:p w:rsidR="00D34CEF" w:rsidRPr="009B5846" w:rsidRDefault="00D34CEF" w:rsidP="00D34C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83720" w:rsidRPr="009B5846" w:rsidTr="00D34CEF">
        <w:tc>
          <w:tcPr>
            <w:tcW w:w="1676" w:type="dxa"/>
            <w:shd w:val="clear" w:color="auto" w:fill="auto"/>
          </w:tcPr>
          <w:p w:rsidR="00D83720" w:rsidRPr="009B5846" w:rsidRDefault="00D83720" w:rsidP="00D837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D83720" w:rsidRPr="009B5846" w:rsidRDefault="00D83720" w:rsidP="00D837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D83720" w:rsidRPr="009B5846" w:rsidRDefault="00D83720" w:rsidP="00D837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D83720" w:rsidRPr="009B5846" w:rsidRDefault="00D83720" w:rsidP="00D837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556" w:type="dxa"/>
            <w:shd w:val="clear" w:color="auto" w:fill="auto"/>
          </w:tcPr>
          <w:p w:rsidR="00D83720" w:rsidRPr="009B5846" w:rsidRDefault="00D83720" w:rsidP="00D83720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D34CEF" w:rsidRPr="009B5846" w:rsidRDefault="00D34CEF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86564" w:rsidRPr="009B5846" w:rsidRDefault="00A86564" w:rsidP="00A86564">
      <w:pPr>
        <w:rPr>
          <w:rFonts w:cs="Arial"/>
          <w:b/>
          <w:sz w:val="24"/>
          <w:szCs w:val="24"/>
        </w:rPr>
      </w:pPr>
    </w:p>
    <w:p w:rsidR="00A86564" w:rsidRPr="009B5846" w:rsidRDefault="00A86564" w:rsidP="00A86564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tab_client_remite</w:t>
      </w:r>
    </w:p>
    <w:p w:rsidR="00A86564" w:rsidRPr="009B5846" w:rsidRDefault="00A86564" w:rsidP="00A8656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A86564" w:rsidRPr="009B5846" w:rsidRDefault="00A86564" w:rsidP="00A8656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A86564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924A3B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3D5429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907A49" w:rsidP="00A8656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cod_remite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3D5429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remitente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num_verifi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3D5429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Número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verificación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nom_remite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remitente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dir_remite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Dirección remitente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ciudad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num_telrem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teléfono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num_celrem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celular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num_radica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radicado en el ministerio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fec_radica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radicado en el ministerio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F1336" w:rsidRPr="009B5846" w:rsidTr="00331481">
        <w:tc>
          <w:tcPr>
            <w:tcW w:w="1676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F1336" w:rsidRPr="009B5846" w:rsidTr="00331481">
        <w:tc>
          <w:tcPr>
            <w:tcW w:w="1676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el que se creó; un nuevo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F1336" w:rsidRPr="009B5846" w:rsidTr="00331481">
        <w:tc>
          <w:tcPr>
            <w:tcW w:w="1676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660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556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F1336" w:rsidRPr="009B5846" w:rsidTr="00331481">
        <w:tc>
          <w:tcPr>
            <w:tcW w:w="1676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2F1336" w:rsidRPr="009B5846" w:rsidRDefault="002F1336" w:rsidP="002F13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86564" w:rsidRPr="009B5846" w:rsidTr="00331481">
        <w:tc>
          <w:tcPr>
            <w:tcW w:w="167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cod_tipdoc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Documento</w:t>
            </w:r>
          </w:p>
        </w:tc>
        <w:tc>
          <w:tcPr>
            <w:tcW w:w="1556" w:type="dxa"/>
            <w:shd w:val="clear" w:color="auto" w:fill="auto"/>
          </w:tcPr>
          <w:p w:rsidR="00A86564" w:rsidRPr="009B5846" w:rsidRDefault="00A86564" w:rsidP="00A86564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34CEF" w:rsidRPr="009B5846" w:rsidRDefault="00D34CEF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912D8" w:rsidRPr="009B5846" w:rsidRDefault="00F912D8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912D8" w:rsidRPr="009B5846" w:rsidRDefault="00F912D8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912D8" w:rsidRPr="009B5846" w:rsidRDefault="00F912D8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A1218" w:rsidRPr="009B5846" w:rsidRDefault="007A1218" w:rsidP="007A1218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tab_client_</w:t>
      </w:r>
      <w:r w:rsidR="003C6A89" w:rsidRPr="009B5846">
        <w:rPr>
          <w:rFonts w:cs="Arial"/>
          <w:sz w:val="24"/>
          <w:szCs w:val="24"/>
        </w:rPr>
        <w:t>sedes</w:t>
      </w:r>
    </w:p>
    <w:p w:rsidR="007A1218" w:rsidRPr="009B5846" w:rsidRDefault="007A1218" w:rsidP="007A121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A1218" w:rsidRPr="009B5846" w:rsidRDefault="007A1218" w:rsidP="007A121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D6C65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num_sedexx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D6C65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sede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907A49" w:rsidP="007A121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nom_sedexx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sede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D6C65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ciudad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dir_sedexx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Dirección de la sede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hor_cargue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Hora Cargue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hor_descar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Hora Descargue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res_acceso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Restricciones de acceso a la sede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nom_contac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contacto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tel_contac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Teléfono del contacto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fax_contac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mai_contac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Mail del contacto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cod_conpag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cod_confac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des_instru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dia_pagoxx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dia_inform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cod_serxxx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SER o Campo Adicional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cod_comerc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Cedula o Código del Comercial o Vendedor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ind_ceriso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certificado ISO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ind_cebasc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Certificado BASC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ind_autret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Auto retenedor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ind_autiva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Indicador de Auto retenedor IVA 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D6C65" w:rsidRPr="009B5846" w:rsidTr="00331481">
        <w:tc>
          <w:tcPr>
            <w:tcW w:w="1676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D6C65" w:rsidRPr="009B5846" w:rsidTr="00331481">
        <w:tc>
          <w:tcPr>
            <w:tcW w:w="1676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creó; un nuevo registro de esta tabla (Tipo de formato: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AAAA-MM-DD HH:MM)</w:t>
            </w:r>
          </w:p>
        </w:tc>
        <w:tc>
          <w:tcPr>
            <w:tcW w:w="1556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D6C65" w:rsidRPr="009B5846" w:rsidTr="00331481">
        <w:tc>
          <w:tcPr>
            <w:tcW w:w="1676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660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556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D6C65" w:rsidRPr="009B5846" w:rsidTr="00331481">
        <w:tc>
          <w:tcPr>
            <w:tcW w:w="1676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7D6C65" w:rsidRPr="009B5846" w:rsidRDefault="007D6C65" w:rsidP="007D6C65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A1218" w:rsidRPr="009B5846" w:rsidRDefault="007A1218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A1218" w:rsidRPr="009B5846" w:rsidRDefault="007A1218" w:rsidP="007A1218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tab_compro_docume</w:t>
      </w:r>
    </w:p>
    <w:p w:rsidR="007A1218" w:rsidRPr="009B5846" w:rsidRDefault="007A1218" w:rsidP="007A121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A1218" w:rsidRPr="009B5846" w:rsidRDefault="007A1218" w:rsidP="007A121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E53285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1D619B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tipo de comprobante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907A49" w:rsidP="007A121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1D619B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Número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comprobante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907A49" w:rsidP="007A121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PK</w:t>
            </w: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num_consec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1D619B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consecutivo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907A49" w:rsidP="007A121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cod_docume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E53285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documento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907A49" w:rsidP="007A121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num_docume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E53285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documento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fec_docume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E53285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del documento</w:t>
            </w: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A1218" w:rsidRPr="009B5846" w:rsidTr="00331481">
        <w:tc>
          <w:tcPr>
            <w:tcW w:w="167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val_docume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A1218" w:rsidRPr="009B5846" w:rsidRDefault="007A1218" w:rsidP="007A121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D619B" w:rsidRPr="009B5846" w:rsidTr="00331481">
        <w:tc>
          <w:tcPr>
            <w:tcW w:w="1676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D619B" w:rsidRPr="009B5846" w:rsidTr="00331481">
        <w:tc>
          <w:tcPr>
            <w:tcW w:w="1676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D619B" w:rsidRPr="009B5846" w:rsidTr="00331481">
        <w:tc>
          <w:tcPr>
            <w:tcW w:w="1676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usuario que modifico un  registro de esta tabla</w:t>
            </w:r>
          </w:p>
        </w:tc>
        <w:tc>
          <w:tcPr>
            <w:tcW w:w="1556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D619B" w:rsidRPr="009B5846" w:rsidTr="00331481">
        <w:tc>
          <w:tcPr>
            <w:tcW w:w="1676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660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1D619B" w:rsidRPr="009B5846" w:rsidRDefault="001D619B" w:rsidP="001D619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A1218" w:rsidRPr="009B5846" w:rsidRDefault="007A1218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53A7F" w:rsidRPr="009B5846" w:rsidRDefault="00053A7F" w:rsidP="00053A7F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tab_compro_retefu</w:t>
      </w:r>
    </w:p>
    <w:p w:rsidR="00053A7F" w:rsidRPr="009B5846" w:rsidRDefault="00053A7F" w:rsidP="00053A7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53A7F" w:rsidRPr="009B5846" w:rsidRDefault="00053A7F" w:rsidP="00053A7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053A7F" w:rsidRPr="009B5846" w:rsidTr="00331481">
        <w:tc>
          <w:tcPr>
            <w:tcW w:w="1676" w:type="dxa"/>
            <w:shd w:val="clear" w:color="auto" w:fill="auto"/>
          </w:tcPr>
          <w:p w:rsidR="00053A7F" w:rsidRPr="009B5846" w:rsidRDefault="00053A7F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053A7F" w:rsidRPr="009B5846" w:rsidRDefault="00053A7F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053A7F" w:rsidRPr="009B5846" w:rsidRDefault="00053A7F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53A7F" w:rsidRPr="009B5846" w:rsidTr="00331481">
        <w:tc>
          <w:tcPr>
            <w:tcW w:w="167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null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053A7F" w:rsidRPr="009B5846" w:rsidRDefault="00863934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55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53A7F" w:rsidRPr="009B5846" w:rsidTr="00331481">
        <w:tc>
          <w:tcPr>
            <w:tcW w:w="167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053A7F" w:rsidRPr="009B5846" w:rsidRDefault="00863934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comprobante</w:t>
            </w:r>
          </w:p>
        </w:tc>
        <w:tc>
          <w:tcPr>
            <w:tcW w:w="1556" w:type="dxa"/>
            <w:shd w:val="clear" w:color="auto" w:fill="auto"/>
          </w:tcPr>
          <w:p w:rsidR="00053A7F" w:rsidRPr="009B5846" w:rsidRDefault="00907A49" w:rsidP="00053A7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53A7F" w:rsidRPr="009B5846" w:rsidTr="00331481">
        <w:tc>
          <w:tcPr>
            <w:tcW w:w="167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053A7F" w:rsidRPr="009B5846" w:rsidRDefault="00863934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del comprobante</w:t>
            </w:r>
          </w:p>
        </w:tc>
        <w:tc>
          <w:tcPr>
            <w:tcW w:w="1556" w:type="dxa"/>
            <w:shd w:val="clear" w:color="auto" w:fill="auto"/>
          </w:tcPr>
          <w:p w:rsidR="00053A7F" w:rsidRPr="009B5846" w:rsidRDefault="00907A49" w:rsidP="00053A7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53A7F" w:rsidRPr="009B5846" w:rsidTr="00331481">
        <w:tc>
          <w:tcPr>
            <w:tcW w:w="167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053A7F" w:rsidRPr="009B5846" w:rsidRDefault="00863934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</w:t>
            </w:r>
          </w:p>
        </w:tc>
        <w:tc>
          <w:tcPr>
            <w:tcW w:w="1556" w:type="dxa"/>
            <w:shd w:val="clear" w:color="auto" w:fill="auto"/>
          </w:tcPr>
          <w:p w:rsidR="00053A7F" w:rsidRPr="009B5846" w:rsidRDefault="00907A49" w:rsidP="00053A7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53A7F" w:rsidRPr="009B5846" w:rsidTr="00331481">
        <w:tc>
          <w:tcPr>
            <w:tcW w:w="167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ano_retefu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null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053A7F" w:rsidRPr="009B5846" w:rsidRDefault="006D5C77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Año de la retención en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fuente</w:t>
            </w:r>
          </w:p>
        </w:tc>
        <w:tc>
          <w:tcPr>
            <w:tcW w:w="1556" w:type="dxa"/>
            <w:shd w:val="clear" w:color="auto" w:fill="auto"/>
          </w:tcPr>
          <w:p w:rsidR="00053A7F" w:rsidRPr="009B5846" w:rsidRDefault="00907A49" w:rsidP="00053A7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PK</w:t>
            </w:r>
          </w:p>
        </w:tc>
      </w:tr>
      <w:tr w:rsidR="00053A7F" w:rsidRPr="009B5846" w:rsidTr="00331481">
        <w:tc>
          <w:tcPr>
            <w:tcW w:w="167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cod_retefu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053A7F" w:rsidRPr="009B5846" w:rsidRDefault="006D5C77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la retención en la fuente</w:t>
            </w:r>
          </w:p>
        </w:tc>
        <w:tc>
          <w:tcPr>
            <w:tcW w:w="155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53A7F" w:rsidRPr="009B5846" w:rsidTr="00331481">
        <w:tc>
          <w:tcPr>
            <w:tcW w:w="167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val_basret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53A7F" w:rsidRPr="009B5846" w:rsidTr="00331481">
        <w:tc>
          <w:tcPr>
            <w:tcW w:w="167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val_retefu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53A7F" w:rsidRPr="009B5846" w:rsidTr="00331481">
        <w:tc>
          <w:tcPr>
            <w:tcW w:w="167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por_retefu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de Retención</w:t>
            </w:r>
          </w:p>
        </w:tc>
        <w:tc>
          <w:tcPr>
            <w:tcW w:w="1556" w:type="dxa"/>
            <w:shd w:val="clear" w:color="auto" w:fill="auto"/>
          </w:tcPr>
          <w:p w:rsidR="00053A7F" w:rsidRPr="009B5846" w:rsidRDefault="00053A7F" w:rsidP="00053A7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22DFD" w:rsidRPr="009B5846" w:rsidTr="00331481">
        <w:tc>
          <w:tcPr>
            <w:tcW w:w="1676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22DFD" w:rsidRPr="009B5846" w:rsidTr="00331481">
        <w:tc>
          <w:tcPr>
            <w:tcW w:w="1676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22DFD" w:rsidRPr="009B5846" w:rsidTr="00331481">
        <w:tc>
          <w:tcPr>
            <w:tcW w:w="1676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usuario que modifico un 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registro de esta tabla</w:t>
            </w:r>
          </w:p>
        </w:tc>
        <w:tc>
          <w:tcPr>
            <w:tcW w:w="1556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22DFD" w:rsidRPr="009B5846" w:rsidTr="00331481">
        <w:tc>
          <w:tcPr>
            <w:tcW w:w="1676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660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C22DFD" w:rsidRPr="009B5846" w:rsidRDefault="00C22DFD" w:rsidP="00C22DF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43130" w:rsidRPr="009B5846" w:rsidRDefault="00643130" w:rsidP="00B21529">
      <w:pPr>
        <w:tabs>
          <w:tab w:val="left" w:pos="426"/>
        </w:tabs>
        <w:rPr>
          <w:rFonts w:cs="Arial"/>
          <w:sz w:val="24"/>
          <w:szCs w:val="24"/>
        </w:rPr>
      </w:pPr>
    </w:p>
    <w:p w:rsidR="00643130" w:rsidRPr="009B5846" w:rsidRDefault="00643130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43130" w:rsidRPr="009B5846" w:rsidRDefault="00643130" w:rsidP="00643130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AE4802" w:rsidRPr="009B5846">
        <w:rPr>
          <w:rFonts w:cs="Arial"/>
          <w:sz w:val="24"/>
          <w:szCs w:val="24"/>
        </w:rPr>
        <w:t>tab_compro_retica</w:t>
      </w:r>
    </w:p>
    <w:p w:rsidR="00643130" w:rsidRPr="009B5846" w:rsidRDefault="00643130" w:rsidP="00643130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643130" w:rsidRPr="009B5846" w:rsidRDefault="00643130" w:rsidP="00643130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643130" w:rsidRPr="009B5846" w:rsidTr="00331481">
        <w:tc>
          <w:tcPr>
            <w:tcW w:w="1676" w:type="dxa"/>
            <w:shd w:val="clear" w:color="auto" w:fill="auto"/>
          </w:tcPr>
          <w:p w:rsidR="00643130" w:rsidRPr="009B5846" w:rsidRDefault="00643130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643130" w:rsidRPr="009B5846" w:rsidRDefault="00643130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643130" w:rsidRPr="009B5846" w:rsidRDefault="00643130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643130" w:rsidRPr="009B5846" w:rsidRDefault="00643130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643130" w:rsidRPr="009B5846" w:rsidRDefault="00643130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C528B3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C528B3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comprobante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C528B3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comprobante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C528B3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ano_retica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cod_retica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B21529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país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cod_depart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B21529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departamento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B21529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ciudad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val_basica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val_retica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por_retica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de Retención de ICA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21529" w:rsidRPr="009B5846" w:rsidTr="00331481">
        <w:tc>
          <w:tcPr>
            <w:tcW w:w="1676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21529" w:rsidRPr="009B5846" w:rsidTr="00331481">
        <w:tc>
          <w:tcPr>
            <w:tcW w:w="1676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21529" w:rsidRPr="009B5846" w:rsidTr="00331481">
        <w:tc>
          <w:tcPr>
            <w:tcW w:w="1676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usuario que modifico un 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registro de esta tabla</w:t>
            </w:r>
          </w:p>
        </w:tc>
        <w:tc>
          <w:tcPr>
            <w:tcW w:w="1556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21529" w:rsidRPr="009B5846" w:rsidTr="00331481">
        <w:tc>
          <w:tcPr>
            <w:tcW w:w="1676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660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B21529" w:rsidRPr="009B5846" w:rsidRDefault="00B21529" w:rsidP="00B2152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43130" w:rsidRPr="009B5846" w:rsidRDefault="00643130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E4802" w:rsidRPr="009B5846" w:rsidRDefault="00AE4802" w:rsidP="00B21529">
      <w:pPr>
        <w:tabs>
          <w:tab w:val="left" w:pos="426"/>
        </w:tabs>
        <w:rPr>
          <w:rFonts w:cs="Arial"/>
          <w:sz w:val="24"/>
          <w:szCs w:val="24"/>
        </w:rPr>
      </w:pPr>
    </w:p>
    <w:p w:rsidR="00AE4802" w:rsidRPr="009B5846" w:rsidRDefault="00AE4802" w:rsidP="00AE4802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4B70D1" w:rsidRPr="009B5846">
        <w:rPr>
          <w:rFonts w:cs="Arial"/>
          <w:sz w:val="24"/>
          <w:szCs w:val="24"/>
        </w:rPr>
        <w:t>tab_compro_retiva</w:t>
      </w:r>
    </w:p>
    <w:p w:rsidR="00AE4802" w:rsidRPr="009B5846" w:rsidRDefault="00AE4802" w:rsidP="00AE480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AE4802" w:rsidRPr="009B5846" w:rsidRDefault="00AE4802" w:rsidP="00AE480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AE4802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AE4802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B21529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B21529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comprobante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AE4802">
        <w:trPr>
          <w:trHeight w:val="460"/>
        </w:trPr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B21529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comprobante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B21529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ano_vigiva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cod_retiva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AE4802" w:rsidRPr="009B5846" w:rsidRDefault="00907A49" w:rsidP="00AE480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val_basiva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val_ivaxxx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E4802" w:rsidRPr="009B5846" w:rsidTr="00331481">
        <w:tc>
          <w:tcPr>
            <w:tcW w:w="167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por_retiva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de Retención de IVA</w:t>
            </w:r>
          </w:p>
        </w:tc>
        <w:tc>
          <w:tcPr>
            <w:tcW w:w="1556" w:type="dxa"/>
            <w:shd w:val="clear" w:color="auto" w:fill="auto"/>
          </w:tcPr>
          <w:p w:rsidR="00AE4802" w:rsidRPr="009B5846" w:rsidRDefault="00AE4802" w:rsidP="00AE480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82501" w:rsidRPr="009B5846" w:rsidTr="00331481">
        <w:tc>
          <w:tcPr>
            <w:tcW w:w="167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82501" w:rsidRPr="009B5846" w:rsidTr="00331481">
        <w:tc>
          <w:tcPr>
            <w:tcW w:w="167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82501" w:rsidRPr="009B5846" w:rsidTr="00331481">
        <w:tc>
          <w:tcPr>
            <w:tcW w:w="167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55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82501" w:rsidRPr="009B5846" w:rsidTr="00331481">
        <w:tc>
          <w:tcPr>
            <w:tcW w:w="167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B5037" w:rsidRPr="009B5846" w:rsidRDefault="001B5037" w:rsidP="00982501">
      <w:pPr>
        <w:tabs>
          <w:tab w:val="left" w:pos="426"/>
        </w:tabs>
        <w:rPr>
          <w:rFonts w:cs="Arial"/>
          <w:sz w:val="24"/>
          <w:szCs w:val="24"/>
        </w:rPr>
      </w:pPr>
    </w:p>
    <w:p w:rsidR="001B5037" w:rsidRPr="009B5846" w:rsidRDefault="001B5037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B5037" w:rsidRPr="009B5846" w:rsidRDefault="001B5037" w:rsidP="001B5037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tab_concep_concep</w:t>
      </w:r>
    </w:p>
    <w:p w:rsidR="001B5037" w:rsidRPr="009B5846" w:rsidRDefault="001B5037" w:rsidP="001B5037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B5037" w:rsidRPr="009B5846" w:rsidRDefault="001B5037" w:rsidP="001B503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1B5037" w:rsidRPr="009B5846" w:rsidTr="00331481">
        <w:tc>
          <w:tcPr>
            <w:tcW w:w="1676" w:type="dxa"/>
            <w:shd w:val="clear" w:color="auto" w:fill="auto"/>
          </w:tcPr>
          <w:p w:rsidR="001B5037" w:rsidRPr="009B5846" w:rsidRDefault="001B5037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1B5037" w:rsidRPr="009B5846" w:rsidRDefault="001B5037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1B5037" w:rsidRPr="009B5846" w:rsidRDefault="001B5037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B5037" w:rsidRPr="009B5846" w:rsidTr="00331481">
        <w:tc>
          <w:tcPr>
            <w:tcW w:w="167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B5037" w:rsidRPr="009B5846" w:rsidTr="00331481">
        <w:tc>
          <w:tcPr>
            <w:tcW w:w="167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nom_concep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5037" w:rsidRPr="009B5846" w:rsidTr="00331481">
        <w:trPr>
          <w:trHeight w:val="460"/>
        </w:trPr>
        <w:tc>
          <w:tcPr>
            <w:tcW w:w="167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tip_concep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 si el concepto es Requerido</w:t>
            </w:r>
          </w:p>
        </w:tc>
        <w:tc>
          <w:tcPr>
            <w:tcW w:w="155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5037" w:rsidRPr="009B5846" w:rsidTr="00331481">
        <w:tc>
          <w:tcPr>
            <w:tcW w:w="167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5037" w:rsidRPr="009B5846" w:rsidTr="00331481">
        <w:tc>
          <w:tcPr>
            <w:tcW w:w="167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5037" w:rsidRPr="009B5846" w:rsidTr="00331481">
        <w:tc>
          <w:tcPr>
            <w:tcW w:w="167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num_debded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debito para deducciones</w:t>
            </w:r>
          </w:p>
        </w:tc>
        <w:tc>
          <w:tcPr>
            <w:tcW w:w="155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5037" w:rsidRPr="009B5846" w:rsidTr="00331481">
        <w:tc>
          <w:tcPr>
            <w:tcW w:w="167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num_creded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Crédito para Deducciones</w:t>
            </w:r>
          </w:p>
        </w:tc>
        <w:tc>
          <w:tcPr>
            <w:tcW w:w="155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5037" w:rsidRPr="009B5846" w:rsidTr="00331481">
        <w:tc>
          <w:tcPr>
            <w:tcW w:w="167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5037" w:rsidRPr="009B5846" w:rsidTr="00331481">
        <w:tc>
          <w:tcPr>
            <w:tcW w:w="167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ind_tipoxx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Tipo del concepto ( Deducción 1,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Devengado 2 )</w:t>
            </w:r>
          </w:p>
        </w:tc>
        <w:tc>
          <w:tcPr>
            <w:tcW w:w="155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5037" w:rsidRPr="009B5846" w:rsidTr="00331481">
        <w:tc>
          <w:tcPr>
            <w:tcW w:w="167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cod_deducc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Si es deducción indica el tipo de deducción.</w:t>
            </w:r>
          </w:p>
        </w:tc>
        <w:tc>
          <w:tcPr>
            <w:tcW w:w="1556" w:type="dxa"/>
            <w:shd w:val="clear" w:color="auto" w:fill="auto"/>
          </w:tcPr>
          <w:p w:rsidR="001B5037" w:rsidRPr="009B5846" w:rsidRDefault="001B5037" w:rsidP="001B503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82501" w:rsidRPr="009B5846" w:rsidTr="00331481">
        <w:tc>
          <w:tcPr>
            <w:tcW w:w="167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82501" w:rsidRPr="009B5846" w:rsidTr="00331481">
        <w:tc>
          <w:tcPr>
            <w:tcW w:w="167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82501" w:rsidRPr="009B5846" w:rsidTr="00331481">
        <w:tc>
          <w:tcPr>
            <w:tcW w:w="167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55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82501" w:rsidRPr="009B5846" w:rsidTr="00331481">
        <w:tc>
          <w:tcPr>
            <w:tcW w:w="167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fecha y la hora en 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982501" w:rsidRPr="009B5846" w:rsidRDefault="00982501" w:rsidP="0098250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2181D" w:rsidRPr="009B5846" w:rsidRDefault="0052181D" w:rsidP="00467B13">
      <w:pPr>
        <w:tabs>
          <w:tab w:val="left" w:pos="426"/>
        </w:tabs>
        <w:rPr>
          <w:rFonts w:cs="Arial"/>
          <w:sz w:val="24"/>
          <w:szCs w:val="24"/>
        </w:rPr>
      </w:pPr>
    </w:p>
    <w:p w:rsidR="0052181D" w:rsidRPr="009B5846" w:rsidRDefault="0052181D" w:rsidP="0052181D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tab_concep_devolu</w:t>
      </w:r>
    </w:p>
    <w:p w:rsidR="0052181D" w:rsidRPr="009B5846" w:rsidRDefault="0052181D" w:rsidP="0052181D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2181D" w:rsidRPr="009B5846" w:rsidRDefault="0052181D" w:rsidP="0052181D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52181D" w:rsidRPr="009B5846" w:rsidTr="00331481">
        <w:tc>
          <w:tcPr>
            <w:tcW w:w="1676" w:type="dxa"/>
            <w:shd w:val="clear" w:color="auto" w:fill="auto"/>
          </w:tcPr>
          <w:p w:rsidR="0052181D" w:rsidRPr="009B5846" w:rsidRDefault="0052181D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52181D" w:rsidRPr="009B5846" w:rsidRDefault="0052181D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52181D" w:rsidRPr="009B5846" w:rsidRDefault="0052181D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2181D" w:rsidRPr="009B5846" w:rsidTr="00331481">
        <w:tc>
          <w:tcPr>
            <w:tcW w:w="167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cod_condev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Devolución</w:t>
            </w:r>
          </w:p>
        </w:tc>
        <w:tc>
          <w:tcPr>
            <w:tcW w:w="155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2181D" w:rsidRPr="009B5846" w:rsidTr="00331481">
        <w:tc>
          <w:tcPr>
            <w:tcW w:w="167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nom_condev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Concepto de Devolución</w:t>
            </w:r>
          </w:p>
        </w:tc>
        <w:tc>
          <w:tcPr>
            <w:tcW w:w="155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2181D" w:rsidRPr="009B5846" w:rsidTr="00331481">
        <w:trPr>
          <w:trHeight w:val="460"/>
        </w:trPr>
        <w:tc>
          <w:tcPr>
            <w:tcW w:w="167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(0=Inactivo, 1=Activo)</w:t>
            </w:r>
          </w:p>
        </w:tc>
        <w:tc>
          <w:tcPr>
            <w:tcW w:w="155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2181D" w:rsidRPr="009B5846" w:rsidTr="00331481">
        <w:tc>
          <w:tcPr>
            <w:tcW w:w="167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55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2181D" w:rsidRPr="009B5846" w:rsidTr="00331481">
        <w:tc>
          <w:tcPr>
            <w:tcW w:w="167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55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2181D" w:rsidRPr="009B5846" w:rsidTr="00331481">
        <w:tc>
          <w:tcPr>
            <w:tcW w:w="167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55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2181D" w:rsidRPr="009B5846" w:rsidTr="00331481">
        <w:tc>
          <w:tcPr>
            <w:tcW w:w="167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556" w:type="dxa"/>
            <w:shd w:val="clear" w:color="auto" w:fill="auto"/>
          </w:tcPr>
          <w:p w:rsidR="0052181D" w:rsidRPr="009B5846" w:rsidRDefault="0052181D" w:rsidP="0052181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2181D" w:rsidRPr="009B5846" w:rsidRDefault="0052181D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31481" w:rsidRPr="009B5846" w:rsidRDefault="00331481" w:rsidP="00331481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4307CA" w:rsidRPr="009B5846">
        <w:rPr>
          <w:rFonts w:cs="Arial"/>
          <w:sz w:val="24"/>
          <w:szCs w:val="24"/>
        </w:rPr>
        <w:t>tab_concep_medmag</w:t>
      </w:r>
    </w:p>
    <w:p w:rsidR="00331481" w:rsidRPr="009B5846" w:rsidRDefault="00331481" w:rsidP="0033148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31481" w:rsidRPr="009B5846" w:rsidRDefault="00331481" w:rsidP="0033148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331481" w:rsidRPr="009B5846" w:rsidTr="00331481">
        <w:tc>
          <w:tcPr>
            <w:tcW w:w="1676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31481" w:rsidRPr="009B5846" w:rsidTr="00331481">
        <w:tc>
          <w:tcPr>
            <w:tcW w:w="1676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num_format</w:t>
            </w:r>
          </w:p>
        </w:tc>
        <w:tc>
          <w:tcPr>
            <w:tcW w:w="1660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Formato Dian</w:t>
            </w:r>
          </w:p>
        </w:tc>
        <w:tc>
          <w:tcPr>
            <w:tcW w:w="1556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31481" w:rsidRPr="009B5846" w:rsidTr="00331481">
        <w:tc>
          <w:tcPr>
            <w:tcW w:w="1676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660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31481" w:rsidRPr="009B5846" w:rsidRDefault="00467B13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</w:t>
            </w:r>
          </w:p>
        </w:tc>
        <w:tc>
          <w:tcPr>
            <w:tcW w:w="1556" w:type="dxa"/>
            <w:shd w:val="clear" w:color="auto" w:fill="auto"/>
          </w:tcPr>
          <w:p w:rsidR="00331481" w:rsidRPr="009B5846" w:rsidRDefault="00907A49" w:rsidP="0033148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31481" w:rsidRPr="009B5846" w:rsidTr="00331481">
        <w:tc>
          <w:tcPr>
            <w:tcW w:w="1676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nom_concep</w:t>
            </w:r>
          </w:p>
        </w:tc>
        <w:tc>
          <w:tcPr>
            <w:tcW w:w="1660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60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31481" w:rsidRPr="009B5846" w:rsidRDefault="00467B13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concepto</w:t>
            </w:r>
          </w:p>
        </w:tc>
        <w:tc>
          <w:tcPr>
            <w:tcW w:w="1556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31481" w:rsidRPr="009B5846" w:rsidTr="00331481">
        <w:tc>
          <w:tcPr>
            <w:tcW w:w="1676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660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Estado del Concepto</w:t>
            </w:r>
          </w:p>
        </w:tc>
        <w:tc>
          <w:tcPr>
            <w:tcW w:w="1556" w:type="dxa"/>
            <w:shd w:val="clear" w:color="auto" w:fill="auto"/>
          </w:tcPr>
          <w:p w:rsidR="00331481" w:rsidRPr="009B5846" w:rsidRDefault="00331481" w:rsidP="0033148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67B13" w:rsidRPr="009B5846" w:rsidTr="00331481">
        <w:tc>
          <w:tcPr>
            <w:tcW w:w="1676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67B13" w:rsidRPr="009B5846" w:rsidTr="00331481">
        <w:tc>
          <w:tcPr>
            <w:tcW w:w="1676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creó; un nuevo registro de esta tabla (Tipo de formato: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AAAA-MM-DD HH:MM)</w:t>
            </w:r>
          </w:p>
        </w:tc>
        <w:tc>
          <w:tcPr>
            <w:tcW w:w="1556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67B13" w:rsidRPr="009B5846" w:rsidTr="00331481">
        <w:tc>
          <w:tcPr>
            <w:tcW w:w="1676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660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556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67B13" w:rsidRPr="009B5846" w:rsidTr="00331481">
        <w:tc>
          <w:tcPr>
            <w:tcW w:w="1676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467B13" w:rsidRPr="009B5846" w:rsidRDefault="00467B13" w:rsidP="00467B1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2181D" w:rsidRPr="009B5846" w:rsidRDefault="0052181D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307CA" w:rsidRPr="009B5846" w:rsidRDefault="004307CA" w:rsidP="004307CA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tab_concep_notcon</w:t>
      </w:r>
    </w:p>
    <w:p w:rsidR="004307CA" w:rsidRPr="009B5846" w:rsidRDefault="004307CA" w:rsidP="004307C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4307CA" w:rsidRPr="009B5846" w:rsidRDefault="004307CA" w:rsidP="004307C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4307CA" w:rsidRPr="009B5846" w:rsidTr="00176AC2">
        <w:tc>
          <w:tcPr>
            <w:tcW w:w="1676" w:type="dxa"/>
            <w:shd w:val="clear" w:color="auto" w:fill="auto"/>
          </w:tcPr>
          <w:p w:rsidR="004307CA" w:rsidRPr="009B5846" w:rsidRDefault="004307CA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4307CA" w:rsidRPr="009B5846" w:rsidRDefault="004307CA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4307CA" w:rsidRPr="009B5846" w:rsidRDefault="004307CA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4307CA" w:rsidRPr="009B5846" w:rsidTr="00176AC2">
        <w:tc>
          <w:tcPr>
            <w:tcW w:w="167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cod_notcon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Nota Contable</w:t>
            </w:r>
          </w:p>
        </w:tc>
        <w:tc>
          <w:tcPr>
            <w:tcW w:w="155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4307CA" w:rsidRPr="009B5846" w:rsidTr="00176AC2">
        <w:tc>
          <w:tcPr>
            <w:tcW w:w="167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nom_notcon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Concepto de Nota Contable</w:t>
            </w:r>
          </w:p>
        </w:tc>
        <w:tc>
          <w:tcPr>
            <w:tcW w:w="155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307CA" w:rsidRPr="009B5846" w:rsidTr="00176AC2">
        <w:tc>
          <w:tcPr>
            <w:tcW w:w="167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ind_estado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de la Nota Contable(1</w:t>
            </w:r>
          </w:p>
        </w:tc>
        <w:tc>
          <w:tcPr>
            <w:tcW w:w="155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307CA" w:rsidRPr="009B5846" w:rsidTr="00176AC2">
        <w:tc>
          <w:tcPr>
            <w:tcW w:w="167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55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307CA" w:rsidRPr="009B5846" w:rsidTr="00176AC2">
        <w:tc>
          <w:tcPr>
            <w:tcW w:w="167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55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307CA" w:rsidRPr="009B5846" w:rsidTr="00176AC2">
        <w:tc>
          <w:tcPr>
            <w:tcW w:w="167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55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307CA" w:rsidRPr="009B5846" w:rsidTr="00176AC2">
        <w:tc>
          <w:tcPr>
            <w:tcW w:w="167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556" w:type="dxa"/>
            <w:shd w:val="clear" w:color="auto" w:fill="auto"/>
          </w:tcPr>
          <w:p w:rsidR="004307CA" w:rsidRPr="009B5846" w:rsidRDefault="004307CA" w:rsidP="004307C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A14EE" w:rsidRPr="009B5846" w:rsidRDefault="003A14EE" w:rsidP="0041328E">
      <w:pPr>
        <w:tabs>
          <w:tab w:val="left" w:pos="426"/>
        </w:tabs>
        <w:rPr>
          <w:rFonts w:cs="Arial"/>
          <w:sz w:val="24"/>
          <w:szCs w:val="24"/>
        </w:rPr>
      </w:pPr>
    </w:p>
    <w:p w:rsidR="0041328E" w:rsidRPr="009B5846" w:rsidRDefault="0041328E" w:rsidP="0041328E">
      <w:pPr>
        <w:tabs>
          <w:tab w:val="left" w:pos="426"/>
        </w:tabs>
        <w:rPr>
          <w:rFonts w:cs="Arial"/>
          <w:sz w:val="24"/>
          <w:szCs w:val="24"/>
        </w:rPr>
      </w:pPr>
    </w:p>
    <w:p w:rsidR="003A14EE" w:rsidRPr="009B5846" w:rsidRDefault="003A14EE" w:rsidP="003A14EE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tab_concep_pagosx</w:t>
      </w:r>
    </w:p>
    <w:p w:rsidR="003A14EE" w:rsidRPr="009B5846" w:rsidRDefault="003A14EE" w:rsidP="003A14E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A14EE" w:rsidRPr="009B5846" w:rsidRDefault="003A14EE" w:rsidP="003A14E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3A14EE" w:rsidRPr="009B5846" w:rsidTr="00176AC2">
        <w:tc>
          <w:tcPr>
            <w:tcW w:w="1676" w:type="dxa"/>
            <w:shd w:val="clear" w:color="auto" w:fill="auto"/>
          </w:tcPr>
          <w:p w:rsidR="003A14EE" w:rsidRPr="009B5846" w:rsidRDefault="003A14EE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3A14EE" w:rsidRPr="009B5846" w:rsidRDefault="003A14EE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3A14EE" w:rsidRPr="009B5846" w:rsidRDefault="003A14EE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A14EE" w:rsidRPr="009B5846" w:rsidTr="00176AC2">
        <w:tc>
          <w:tcPr>
            <w:tcW w:w="167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cod_conpag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Pago</w:t>
            </w:r>
          </w:p>
        </w:tc>
        <w:tc>
          <w:tcPr>
            <w:tcW w:w="155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A14EE" w:rsidRPr="009B5846" w:rsidTr="00176AC2">
        <w:tc>
          <w:tcPr>
            <w:tcW w:w="167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nom_conpag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Concepto de Pago</w:t>
            </w:r>
          </w:p>
        </w:tc>
        <w:tc>
          <w:tcPr>
            <w:tcW w:w="155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14EE" w:rsidRPr="009B5846" w:rsidTr="00176AC2">
        <w:tc>
          <w:tcPr>
            <w:tcW w:w="167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(1=Activo, 0=Inactivo)</w:t>
            </w:r>
          </w:p>
        </w:tc>
        <w:tc>
          <w:tcPr>
            <w:tcW w:w="155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14EE" w:rsidRPr="009B5846" w:rsidTr="00176AC2">
        <w:tc>
          <w:tcPr>
            <w:tcW w:w="167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obs_conpag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Observaciones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del Concepto de Pago</w:t>
            </w:r>
          </w:p>
        </w:tc>
        <w:tc>
          <w:tcPr>
            <w:tcW w:w="155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14EE" w:rsidRPr="009B5846" w:rsidTr="00176AC2">
        <w:tc>
          <w:tcPr>
            <w:tcW w:w="167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usr_creaci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55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14EE" w:rsidRPr="009B5846" w:rsidTr="00176AC2">
        <w:tc>
          <w:tcPr>
            <w:tcW w:w="167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55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14EE" w:rsidRPr="009B5846" w:rsidTr="00176AC2">
        <w:tc>
          <w:tcPr>
            <w:tcW w:w="167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55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14EE" w:rsidRPr="009B5846" w:rsidTr="00176AC2">
        <w:tc>
          <w:tcPr>
            <w:tcW w:w="167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556" w:type="dxa"/>
            <w:shd w:val="clear" w:color="auto" w:fill="auto"/>
          </w:tcPr>
          <w:p w:rsidR="003A14EE" w:rsidRPr="009B5846" w:rsidRDefault="003A14EE" w:rsidP="003A14E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178C7" w:rsidRPr="009B5846" w:rsidRDefault="00A178C7" w:rsidP="0041328E">
      <w:pPr>
        <w:tabs>
          <w:tab w:val="left" w:pos="426"/>
        </w:tabs>
        <w:rPr>
          <w:rFonts w:cs="Arial"/>
          <w:sz w:val="24"/>
          <w:szCs w:val="24"/>
        </w:rPr>
      </w:pPr>
    </w:p>
    <w:p w:rsidR="0041328E" w:rsidRPr="009B5846" w:rsidRDefault="0041328E" w:rsidP="0041328E">
      <w:pPr>
        <w:tabs>
          <w:tab w:val="left" w:pos="426"/>
        </w:tabs>
        <w:rPr>
          <w:rFonts w:cs="Arial"/>
          <w:sz w:val="24"/>
          <w:szCs w:val="24"/>
        </w:rPr>
      </w:pPr>
    </w:p>
    <w:p w:rsidR="00A178C7" w:rsidRPr="009B5846" w:rsidRDefault="00A178C7" w:rsidP="00A178C7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773FB7" w:rsidRPr="009B5846">
        <w:rPr>
          <w:rFonts w:cs="Arial"/>
          <w:sz w:val="24"/>
          <w:szCs w:val="24"/>
        </w:rPr>
        <w:t>tab_concil_bancar</w:t>
      </w:r>
    </w:p>
    <w:p w:rsidR="00A178C7" w:rsidRPr="009B5846" w:rsidRDefault="00A178C7" w:rsidP="00A178C7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A178C7" w:rsidRPr="009B5846" w:rsidRDefault="00A178C7" w:rsidP="00A178C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Identificador único consecutivo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cod_bancox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Banco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ano_concil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Conciliación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mes_concil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Mes Conciliación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num_cueban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Cuenta Bancaria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Cuenta Contable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cue_contab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Número de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Cuenta Contable a la que va cada registro( No depende del banco )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num_doccon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Documento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val_doccon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Transacción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fec_doccon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Fecha de </w:t>
            </w:r>
            <w:r w:rsidR="00773FB7" w:rsidRPr="009B5846">
              <w:rPr>
                <w:rFonts w:cs="Arial"/>
                <w:sz w:val="24"/>
                <w:szCs w:val="24"/>
              </w:rPr>
              <w:t>transacción</w:t>
            </w:r>
            <w:r w:rsidRPr="009B5846">
              <w:rPr>
                <w:rFonts w:cs="Arial"/>
                <w:sz w:val="24"/>
                <w:szCs w:val="24"/>
              </w:rPr>
              <w:t xml:space="preserve"> en consultor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det_doccon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Detalle del Documento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num_docarc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773FB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</w:t>
            </w:r>
            <w:r w:rsidR="00A178C7" w:rsidRPr="009B5846">
              <w:rPr>
                <w:rFonts w:cs="Arial"/>
                <w:sz w:val="24"/>
                <w:szCs w:val="24"/>
              </w:rPr>
              <w:t xml:space="preserve"> del Documento en Archivo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val_docarc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Documento en Archivo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fec_docarc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Fecha de </w:t>
            </w:r>
            <w:r w:rsidR="00773FB7" w:rsidRPr="009B5846">
              <w:rPr>
                <w:rFonts w:cs="Arial"/>
                <w:sz w:val="24"/>
                <w:szCs w:val="24"/>
              </w:rPr>
              <w:t>Transacción</w:t>
            </w:r>
            <w:r w:rsidRPr="009B5846">
              <w:rPr>
                <w:rFonts w:cs="Arial"/>
                <w:sz w:val="24"/>
                <w:szCs w:val="24"/>
              </w:rPr>
              <w:t xml:space="preserve"> en Archivo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det_docarc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Detalle del Documento en Archivo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ind_concil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Indicador de la Conciliación( SC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-&gt; Si en Consultor, SA =&gt; Sí en Archivo, NC =&gt; No en Consultor, NA =&gt; No en Archivo )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ind_estado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del Estado de Aprobación o Anulación( AP=Aprobado - AN=Anulado)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la fecha y la hora en el que se creó un nuevo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el nombre del usuario que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modificó un  registro de esta tabla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178C7" w:rsidRPr="009B5846" w:rsidTr="00176AC2">
        <w:tc>
          <w:tcPr>
            <w:tcW w:w="167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A178C7" w:rsidRPr="009B5846" w:rsidRDefault="00773FB7" w:rsidP="00A178C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</w:t>
            </w:r>
            <w:r w:rsidR="00A178C7" w:rsidRPr="009B5846">
              <w:rPr>
                <w:rFonts w:cs="Arial"/>
                <w:sz w:val="24"/>
                <w:szCs w:val="24"/>
              </w:rPr>
              <w:t>e guarda la fecha y la hora en 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A178C7" w:rsidRPr="009B5846" w:rsidRDefault="00A178C7" w:rsidP="00A178C7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178C7" w:rsidRPr="009B5846" w:rsidRDefault="00A178C7" w:rsidP="00AC261D">
      <w:pPr>
        <w:tabs>
          <w:tab w:val="left" w:pos="426"/>
        </w:tabs>
        <w:rPr>
          <w:rFonts w:cs="Arial"/>
          <w:sz w:val="24"/>
          <w:szCs w:val="24"/>
        </w:rPr>
      </w:pPr>
    </w:p>
    <w:p w:rsidR="00AC261D" w:rsidRPr="009B5846" w:rsidRDefault="00AC261D" w:rsidP="00AC261D">
      <w:pPr>
        <w:tabs>
          <w:tab w:val="left" w:pos="426"/>
        </w:tabs>
        <w:rPr>
          <w:rFonts w:cs="Arial"/>
          <w:sz w:val="24"/>
          <w:szCs w:val="24"/>
        </w:rPr>
      </w:pPr>
    </w:p>
    <w:p w:rsidR="00773FB7" w:rsidRPr="009B5846" w:rsidRDefault="00773FB7" w:rsidP="00773FB7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tab_concil_saldos</w:t>
      </w:r>
    </w:p>
    <w:p w:rsidR="00773FB7" w:rsidRPr="009B5846" w:rsidRDefault="00773FB7" w:rsidP="00773FB7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73FB7" w:rsidRPr="009B5846" w:rsidRDefault="00773FB7" w:rsidP="00773FB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Identificador único consecutivo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ano_concil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3E1F38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 conciliación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mes_concil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Mes de conciliación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cod_bancox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Banco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num_cueban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Cuenta Bancaria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Número Cuenta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Contable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num_docume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Documento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val_docume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Transacción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ind_natura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Naturaleza del a Transacción ( 0 -&gt; Débito, 1 -&gt; Crédito )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fec_docume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transacción en consultor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det_docume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Detalle del Documento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ind_concil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la Conciliación( SC -&gt; Si en Consultor, SA =&gt; Sí en Archivo, NC =&gt; No en Consultor, NA =&gt; No en Archivo )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del Estado de Aprobación o Anulación( AP=Aprobado - AN=Anulado)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usr_creaci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la fecha y la hora en el que se creó un nuevo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el nombre del usuario que modificó un  registro de esta tabla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FB7" w:rsidRPr="009B5846" w:rsidTr="00176AC2">
        <w:tc>
          <w:tcPr>
            <w:tcW w:w="167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la fecha y la hora en 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773FB7" w:rsidRPr="009B5846" w:rsidRDefault="00773FB7" w:rsidP="00773FB7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73FB7" w:rsidRPr="009B5846" w:rsidRDefault="00773FB7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31E21" w:rsidRPr="009B5846" w:rsidRDefault="00731E21" w:rsidP="00731E21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tab_config_carter</w:t>
      </w:r>
    </w:p>
    <w:p w:rsidR="00731E21" w:rsidRPr="009B5846" w:rsidRDefault="00731E21" w:rsidP="00731E2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31E21" w:rsidRPr="009B5846" w:rsidRDefault="00731E21" w:rsidP="00731E2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num_config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dtf_semana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pun_adicio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int_nomina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int_mensua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int_efeanu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val_intere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num_debito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num_credit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tip_comsob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num_cuefle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Fletes</w:t>
            </w: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cod_tipcru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comprobante para cruce de cuentas</w:t>
            </w: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num_cuepag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de cruce contra pagos</w:t>
            </w: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cod_tippag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comprobante para cruce de cuentas de Pago automático</w:t>
            </w: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val_intsob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Valor de Interés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de Sobregiro</w:t>
            </w: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dia_intsob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dia_abopla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Días de Abono a Planilla</w:t>
            </w: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num_debrod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debito rodamiento</w:t>
            </w: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num_crerod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crédito rodamiento</w:t>
            </w: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tip_comrod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comprobante rodamiento</w:t>
            </w: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fec_regist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can_minrod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num_mesrod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dia_sobrod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Días de Sobregiro Rodamiento</w:t>
            </w: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31E21" w:rsidRPr="009B5846" w:rsidTr="00176AC2">
        <w:tc>
          <w:tcPr>
            <w:tcW w:w="167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val_sobrod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Sobregiro Exoneración</w:t>
            </w:r>
          </w:p>
        </w:tc>
        <w:tc>
          <w:tcPr>
            <w:tcW w:w="1556" w:type="dxa"/>
            <w:shd w:val="clear" w:color="auto" w:fill="auto"/>
          </w:tcPr>
          <w:p w:rsidR="00731E21" w:rsidRPr="009B5846" w:rsidRDefault="00731E21" w:rsidP="00731E2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31E21" w:rsidRPr="009B5846" w:rsidRDefault="00731E21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74CB6" w:rsidRPr="009B5846" w:rsidRDefault="00374CB6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74CB6" w:rsidRPr="009B5846" w:rsidRDefault="00374CB6" w:rsidP="00374CB6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tab_config_detpla</w:t>
      </w:r>
    </w:p>
    <w:p w:rsidR="00374CB6" w:rsidRPr="009B5846" w:rsidRDefault="00374CB6" w:rsidP="00374CB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74CB6" w:rsidRPr="009B5846" w:rsidRDefault="00374CB6" w:rsidP="00374CB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Consecutivo del Maestro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Plantillas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lastRenderedPageBreak/>
              <w:t>Pk</w:t>
            </w: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det_consec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 del Detalle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clase de la cuenta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Grupo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cod_cuenta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Cuenta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Subcuenta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Auxiliar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ind_nattra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la Naturaleza de la Transacción (1=Crédito, 0=Débito)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cod_retefu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Rete fuente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cod_retiva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Reteiva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cod_retica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Reteica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74CB6" w:rsidRPr="009B5846" w:rsidTr="00176AC2">
        <w:tc>
          <w:tcPr>
            <w:tcW w:w="167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ind_restax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Resta</w:t>
            </w:r>
          </w:p>
        </w:tc>
        <w:tc>
          <w:tcPr>
            <w:tcW w:w="1556" w:type="dxa"/>
            <w:shd w:val="clear" w:color="auto" w:fill="auto"/>
          </w:tcPr>
          <w:p w:rsidR="00374CB6" w:rsidRPr="009B5846" w:rsidRDefault="00374CB6" w:rsidP="00374CB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74CB6" w:rsidRPr="009B5846" w:rsidRDefault="00374CB6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21B17" w:rsidRPr="009B5846" w:rsidRDefault="00D21B17" w:rsidP="00D21B17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tab_config_encpla</w:t>
      </w:r>
    </w:p>
    <w:p w:rsidR="00D21B17" w:rsidRPr="009B5846" w:rsidRDefault="00D21B17" w:rsidP="00D21B17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21B17" w:rsidRPr="009B5846" w:rsidRDefault="00D21B17" w:rsidP="00D21B1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 Único de Configuración de Plantilla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cod_conpag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Pago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Oficina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cod_tippla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Plantilla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del Comprobante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cod_tippag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Pago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ind_aplban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si aplica Banco (1=Aplica, 0=No Aplica)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Estado( 1= Activo, 0 = Inactivo )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Usuario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Creación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21B17" w:rsidRPr="009B5846" w:rsidTr="00176AC2">
        <w:tc>
          <w:tcPr>
            <w:tcW w:w="167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556" w:type="dxa"/>
            <w:shd w:val="clear" w:color="auto" w:fill="auto"/>
          </w:tcPr>
          <w:p w:rsidR="00D21B17" w:rsidRPr="009B5846" w:rsidRDefault="00D21B17" w:rsidP="00D21B17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21B17" w:rsidRPr="009B5846" w:rsidRDefault="00D21B17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F7576" w:rsidRPr="009B5846" w:rsidRDefault="00AF7576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F7576" w:rsidRPr="009B5846" w:rsidRDefault="00AF7576" w:rsidP="00AF7576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tab_config_factur</w:t>
      </w:r>
    </w:p>
    <w:p w:rsidR="00AF7576" w:rsidRPr="009B5846" w:rsidRDefault="00AF7576" w:rsidP="00AF757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AF7576" w:rsidRPr="009B5846" w:rsidRDefault="00AF7576" w:rsidP="00AF757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561"/>
        <w:gridCol w:w="1617"/>
        <w:gridCol w:w="2391"/>
        <w:gridCol w:w="1411"/>
      </w:tblGrid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comprobante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907A49" w:rsidP="00AF757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cod_bancox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Banco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cod_agenci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 la agencia. Relacionado de </w:t>
            </w:r>
            <w:r w:rsidRPr="009B5846">
              <w:rPr>
                <w:rFonts w:cs="Arial"/>
                <w:b/>
                <w:sz w:val="24"/>
                <w:szCs w:val="24"/>
              </w:rPr>
              <w:t>tab_genera_agenci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907A49" w:rsidP="00AF757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consecutivo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907A49" w:rsidP="00AF757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ind_nattra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clase de la cuenta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grupo de cuenta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cod_cuenta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cuenta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Subcuenta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auxiliar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cod_retefu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retención en la fuente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cod_retcre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tarifa de Impuesto CREE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cod_retiva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Retención de IVA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cod_retica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CÃ³digo de Rete ica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7576" w:rsidRPr="009B5846" w:rsidTr="00E077A8">
        <w:tc>
          <w:tcPr>
            <w:tcW w:w="165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ind_impues</w:t>
            </w:r>
          </w:p>
        </w:tc>
        <w:tc>
          <w:tcPr>
            <w:tcW w:w="156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7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para aplicación del concepto (1=Antes de Impuestos, 2=Después de Impuestos, 0=No aplica)</w:t>
            </w:r>
          </w:p>
        </w:tc>
        <w:tc>
          <w:tcPr>
            <w:tcW w:w="1411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077A8" w:rsidRPr="009B5846" w:rsidTr="00E077A8">
        <w:tc>
          <w:tcPr>
            <w:tcW w:w="1657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61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7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411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077A8" w:rsidRPr="009B5846" w:rsidTr="00E077A8">
        <w:tc>
          <w:tcPr>
            <w:tcW w:w="1657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61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7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creó; un nuevo registro de esta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tabla (Tipo de formato: AAAA-MM-DD HH:MM)</w:t>
            </w:r>
          </w:p>
        </w:tc>
        <w:tc>
          <w:tcPr>
            <w:tcW w:w="1411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077A8" w:rsidRPr="009B5846" w:rsidTr="00E077A8">
        <w:tc>
          <w:tcPr>
            <w:tcW w:w="1657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61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7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411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077A8" w:rsidRPr="009B5846" w:rsidTr="00E077A8">
        <w:tc>
          <w:tcPr>
            <w:tcW w:w="1657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61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7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411" w:type="dxa"/>
            <w:shd w:val="clear" w:color="auto" w:fill="auto"/>
          </w:tcPr>
          <w:p w:rsidR="00E077A8" w:rsidRPr="009B5846" w:rsidRDefault="00E077A8" w:rsidP="00E077A8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F7576" w:rsidRPr="009B5846" w:rsidRDefault="00AF7576" w:rsidP="00E077A8">
      <w:pPr>
        <w:tabs>
          <w:tab w:val="left" w:pos="426"/>
        </w:tabs>
        <w:rPr>
          <w:rFonts w:cs="Arial"/>
          <w:sz w:val="24"/>
          <w:szCs w:val="24"/>
        </w:rPr>
      </w:pPr>
    </w:p>
    <w:p w:rsidR="00E077A8" w:rsidRPr="009B5846" w:rsidRDefault="00E077A8" w:rsidP="00E077A8">
      <w:pPr>
        <w:tabs>
          <w:tab w:val="left" w:pos="426"/>
        </w:tabs>
        <w:rPr>
          <w:rFonts w:cs="Arial"/>
          <w:sz w:val="24"/>
          <w:szCs w:val="24"/>
        </w:rPr>
      </w:pPr>
    </w:p>
    <w:p w:rsidR="00AF7576" w:rsidRPr="009B5846" w:rsidRDefault="00AF7576" w:rsidP="00AF7576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tab_config_format</w:t>
      </w:r>
    </w:p>
    <w:p w:rsidR="00AF7576" w:rsidRPr="009B5846" w:rsidRDefault="00AF7576" w:rsidP="00AF757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AF7576" w:rsidRPr="009B5846" w:rsidRDefault="00AF7576" w:rsidP="00AF757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AF7576" w:rsidRPr="009B5846" w:rsidTr="00176AC2">
        <w:tc>
          <w:tcPr>
            <w:tcW w:w="1676" w:type="dxa"/>
            <w:shd w:val="clear" w:color="auto" w:fill="auto"/>
          </w:tcPr>
          <w:p w:rsidR="00AF7576" w:rsidRPr="009B5846" w:rsidRDefault="00AF757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AF7576" w:rsidRPr="009B5846" w:rsidRDefault="00AF757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AF7576" w:rsidRPr="009B5846" w:rsidRDefault="00AF757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AF7576" w:rsidRPr="009B5846" w:rsidRDefault="00AF757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AF7576" w:rsidRPr="009B5846" w:rsidRDefault="00AF757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F7576" w:rsidRPr="009B5846" w:rsidTr="00176AC2">
        <w:tc>
          <w:tcPr>
            <w:tcW w:w="1676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660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F7576" w:rsidRPr="009B5846" w:rsidRDefault="00E077A8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</w:t>
            </w:r>
          </w:p>
        </w:tc>
        <w:tc>
          <w:tcPr>
            <w:tcW w:w="1556" w:type="dxa"/>
            <w:shd w:val="clear" w:color="auto" w:fill="auto"/>
          </w:tcPr>
          <w:p w:rsidR="00AF7576" w:rsidRPr="009B5846" w:rsidRDefault="00907A49" w:rsidP="00AF757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F7576" w:rsidRPr="009B5846" w:rsidTr="00176AC2">
        <w:tc>
          <w:tcPr>
            <w:tcW w:w="1676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num_format</w:t>
            </w:r>
          </w:p>
        </w:tc>
        <w:tc>
          <w:tcPr>
            <w:tcW w:w="1660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F7576" w:rsidRPr="009B5846" w:rsidTr="00176AC2">
        <w:tc>
          <w:tcPr>
            <w:tcW w:w="1676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val_concep</w:t>
            </w:r>
          </w:p>
        </w:tc>
        <w:tc>
          <w:tcPr>
            <w:tcW w:w="1660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Concepto</w:t>
            </w:r>
          </w:p>
        </w:tc>
        <w:tc>
          <w:tcPr>
            <w:tcW w:w="1556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7576" w:rsidRPr="009B5846" w:rsidTr="00176AC2">
        <w:tc>
          <w:tcPr>
            <w:tcW w:w="1676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Creación</w:t>
            </w:r>
          </w:p>
        </w:tc>
        <w:tc>
          <w:tcPr>
            <w:tcW w:w="1556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7576" w:rsidRPr="009B5846" w:rsidTr="00176AC2">
        <w:tc>
          <w:tcPr>
            <w:tcW w:w="1676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556" w:type="dxa"/>
            <w:shd w:val="clear" w:color="auto" w:fill="auto"/>
          </w:tcPr>
          <w:p w:rsidR="00AF7576" w:rsidRPr="009B5846" w:rsidRDefault="00AF7576" w:rsidP="00AF757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F7576" w:rsidRPr="009B5846" w:rsidRDefault="00AF7576" w:rsidP="00811E0E">
      <w:pPr>
        <w:tabs>
          <w:tab w:val="left" w:pos="426"/>
        </w:tabs>
        <w:rPr>
          <w:rFonts w:cs="Arial"/>
          <w:sz w:val="24"/>
          <w:szCs w:val="24"/>
        </w:rPr>
      </w:pPr>
    </w:p>
    <w:p w:rsidR="002721A6" w:rsidRPr="009B5846" w:rsidRDefault="002721A6" w:rsidP="002721A6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tab_config_giroxx</w:t>
      </w:r>
    </w:p>
    <w:p w:rsidR="002721A6" w:rsidRPr="009B5846" w:rsidRDefault="002721A6" w:rsidP="002721A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20B51" w:rsidRPr="009B5846" w:rsidRDefault="00720B51" w:rsidP="002721A6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No tiene llave maestra.</w:t>
      </w:r>
    </w:p>
    <w:p w:rsidR="002721A6" w:rsidRPr="009B5846" w:rsidRDefault="002721A6" w:rsidP="002721A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cod_agenci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cod_tiptra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39418F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39418F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2721A6" w:rsidRPr="009B5846" w:rsidRDefault="002721A6" w:rsidP="00811E0E">
      <w:pPr>
        <w:tabs>
          <w:tab w:val="left" w:pos="426"/>
        </w:tabs>
        <w:rPr>
          <w:rFonts w:cs="Arial"/>
          <w:sz w:val="24"/>
          <w:szCs w:val="24"/>
        </w:rPr>
      </w:pPr>
    </w:p>
    <w:p w:rsidR="002721A6" w:rsidRPr="009B5846" w:rsidRDefault="002721A6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721A6" w:rsidRPr="009B5846" w:rsidRDefault="002721A6" w:rsidP="002721A6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176AC2" w:rsidRPr="009B5846">
        <w:rPr>
          <w:rFonts w:cs="Arial"/>
          <w:sz w:val="24"/>
          <w:szCs w:val="24"/>
        </w:rPr>
        <w:t>tab_config_medmag</w:t>
      </w:r>
    </w:p>
    <w:p w:rsidR="002721A6" w:rsidRPr="009B5846" w:rsidRDefault="002721A6" w:rsidP="002721A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2721A6" w:rsidRPr="009B5846" w:rsidRDefault="002721A6" w:rsidP="002721A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2721A6" w:rsidRPr="009B5846" w:rsidRDefault="00907A49" w:rsidP="002721A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cod_cuenta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2721A6" w:rsidRPr="009B5846" w:rsidRDefault="00907A49" w:rsidP="002721A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2721A6" w:rsidRPr="009B5846" w:rsidRDefault="00907A49" w:rsidP="002721A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2721A6" w:rsidRPr="009B5846" w:rsidRDefault="00907A49" w:rsidP="002721A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2721A6" w:rsidRPr="009B5846" w:rsidRDefault="00907A49" w:rsidP="002721A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num_format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des_cuenta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Descripción de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Cuenta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pag_sidedu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Pago o Abono en Cuenta Deducible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pag_nodedu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Pago o Abono en Cuenta NO Deducible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iva_sidedu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IVA Mayor Valor del Costo o Gasto Deducible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iva_nodedu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IVA Mayor Valor del Costo o Gasto NO Deducible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ret_praren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Retención en la Fuente Practicada Renta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ret_asuren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Retención en la Fuente Asumida Renta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ret_practi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Retención en la Fuente Practicada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iva_regcom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Indicador IVA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Régimen Común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ret_asumid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Retención en la Fuente Asumida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iva_regsim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IVA Régimen Simplificado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ret_praiva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Retención en la Fuente Practicada IVA NO Domiciliados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Creación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721A6" w:rsidRPr="009B5846" w:rsidTr="00176AC2">
        <w:tc>
          <w:tcPr>
            <w:tcW w:w="167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556" w:type="dxa"/>
            <w:shd w:val="clear" w:color="auto" w:fill="auto"/>
          </w:tcPr>
          <w:p w:rsidR="002721A6" w:rsidRPr="009B5846" w:rsidRDefault="002721A6" w:rsidP="002721A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76AC2" w:rsidRPr="009B5846" w:rsidRDefault="00176AC2" w:rsidP="00825D55">
      <w:pPr>
        <w:tabs>
          <w:tab w:val="left" w:pos="426"/>
        </w:tabs>
        <w:rPr>
          <w:rFonts w:cs="Arial"/>
          <w:sz w:val="24"/>
          <w:szCs w:val="24"/>
        </w:rPr>
      </w:pPr>
    </w:p>
    <w:p w:rsidR="00825D55" w:rsidRPr="009B5846" w:rsidRDefault="00825D55" w:rsidP="00825D55">
      <w:pPr>
        <w:tabs>
          <w:tab w:val="left" w:pos="426"/>
        </w:tabs>
        <w:rPr>
          <w:rFonts w:cs="Arial"/>
          <w:sz w:val="24"/>
          <w:szCs w:val="24"/>
        </w:rPr>
      </w:pPr>
    </w:p>
    <w:p w:rsidR="00176AC2" w:rsidRPr="009B5846" w:rsidRDefault="00176AC2" w:rsidP="00176AC2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tab_config_recaud</w:t>
      </w:r>
    </w:p>
    <w:p w:rsidR="00176AC2" w:rsidRPr="009B5846" w:rsidRDefault="00176AC2" w:rsidP="00176AC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76AC2" w:rsidRPr="009B5846" w:rsidRDefault="00176AC2" w:rsidP="00176AC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561"/>
        <w:gridCol w:w="1617"/>
        <w:gridCol w:w="2391"/>
        <w:gridCol w:w="1411"/>
      </w:tblGrid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cod_tiptra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la Transacción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comprobante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907A49" w:rsidP="00176AC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cod_agenci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 la agencia. Relacionado de </w:t>
            </w:r>
            <w:r w:rsidRPr="009B5846">
              <w:rPr>
                <w:rFonts w:cs="Arial"/>
                <w:b/>
                <w:sz w:val="24"/>
                <w:szCs w:val="24"/>
              </w:rPr>
              <w:lastRenderedPageBreak/>
              <w:t>tab_genera_agenci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907A49" w:rsidP="00176AC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PK</w:t>
            </w: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num_consec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consecutivo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907A49" w:rsidP="00176AC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ind_nattra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clase de la cuenta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grupo de cuenta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cod_cuenta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cuenta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Subcuenta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auxiliar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cod_retefu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retención en la fuente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cod_retiva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retención de IVA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cod_retica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retención de ICA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825D55">
        <w:tc>
          <w:tcPr>
            <w:tcW w:w="165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des_cuenta</w:t>
            </w:r>
          </w:p>
        </w:tc>
        <w:tc>
          <w:tcPr>
            <w:tcW w:w="156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617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Descripción del Concepto de la Cuenta</w:t>
            </w:r>
          </w:p>
        </w:tc>
        <w:tc>
          <w:tcPr>
            <w:tcW w:w="1411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25D55" w:rsidRPr="009B5846" w:rsidTr="00825D55">
        <w:tc>
          <w:tcPr>
            <w:tcW w:w="1657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61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7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411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25D55" w:rsidRPr="009B5846" w:rsidTr="00825D55">
        <w:tc>
          <w:tcPr>
            <w:tcW w:w="1657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61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7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hora en el que se creó; un nuevo registro de esta tabla (Tipo de formato: AAAA-MM-DD HH:MM)</w:t>
            </w:r>
          </w:p>
        </w:tc>
        <w:tc>
          <w:tcPr>
            <w:tcW w:w="1411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25D55" w:rsidRPr="009B5846" w:rsidTr="00825D55">
        <w:tc>
          <w:tcPr>
            <w:tcW w:w="1657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61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7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411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25D55" w:rsidRPr="009B5846" w:rsidTr="00825D55">
        <w:tc>
          <w:tcPr>
            <w:tcW w:w="1657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61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7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411" w:type="dxa"/>
            <w:shd w:val="clear" w:color="auto" w:fill="auto"/>
          </w:tcPr>
          <w:p w:rsidR="00825D55" w:rsidRPr="009B5846" w:rsidRDefault="00825D55" w:rsidP="00825D55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76AC2" w:rsidRPr="009B5846" w:rsidRDefault="00176AC2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76AC2" w:rsidRPr="009B5846" w:rsidRDefault="00176AC2" w:rsidP="00176AC2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105F71" w:rsidRPr="009B5846">
        <w:rPr>
          <w:rFonts w:cs="Arial"/>
          <w:sz w:val="24"/>
          <w:szCs w:val="24"/>
        </w:rPr>
        <w:t>tab_config_regime</w:t>
      </w:r>
    </w:p>
    <w:p w:rsidR="00176AC2" w:rsidRPr="009B5846" w:rsidRDefault="00176AC2" w:rsidP="00176AC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76AC2" w:rsidRPr="009B5846" w:rsidRDefault="00176AC2" w:rsidP="00176AC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Oficina</w:t>
            </w:r>
          </w:p>
        </w:tc>
        <w:tc>
          <w:tcPr>
            <w:tcW w:w="155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cod_terreg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Régimen de los terceros</w:t>
            </w:r>
          </w:p>
        </w:tc>
        <w:tc>
          <w:tcPr>
            <w:tcW w:w="1556" w:type="dxa"/>
            <w:shd w:val="clear" w:color="auto" w:fill="auto"/>
          </w:tcPr>
          <w:p w:rsidR="00176AC2" w:rsidRPr="009B5846" w:rsidRDefault="00907A49" w:rsidP="00176AC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com_retefu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Rete fuente para Compras (1=Aplica, 0=No Aplica)</w:t>
            </w:r>
          </w:p>
        </w:tc>
        <w:tc>
          <w:tcPr>
            <w:tcW w:w="155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com_retica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Reteica para Compras (1=Aplica, 0=No Aplica)</w:t>
            </w:r>
          </w:p>
        </w:tc>
        <w:tc>
          <w:tcPr>
            <w:tcW w:w="155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com_retiva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Reteiva para Compras (1=Aplica, 0=No Aplica)</w:t>
            </w:r>
          </w:p>
        </w:tc>
        <w:tc>
          <w:tcPr>
            <w:tcW w:w="155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ven_retefu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Rete fuente para Ventas (1=Aplica, 0=No Aplica)</w:t>
            </w:r>
          </w:p>
        </w:tc>
        <w:tc>
          <w:tcPr>
            <w:tcW w:w="155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ven_retica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Reteica para Ventas (1=Aplica, 0=No Aplica)</w:t>
            </w:r>
          </w:p>
        </w:tc>
        <w:tc>
          <w:tcPr>
            <w:tcW w:w="155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ven_retiva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Indicador de Reteica para Ventas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(1=Aplica, 0=No Aplica)</w:t>
            </w:r>
          </w:p>
        </w:tc>
        <w:tc>
          <w:tcPr>
            <w:tcW w:w="155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cod_transp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 de la Transportadora</w:t>
            </w:r>
          </w:p>
        </w:tc>
        <w:tc>
          <w:tcPr>
            <w:tcW w:w="155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cod_trareg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Régimen de la transportadora</w:t>
            </w:r>
          </w:p>
        </w:tc>
        <w:tc>
          <w:tcPr>
            <w:tcW w:w="155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55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6AC2" w:rsidRPr="009B5846" w:rsidTr="00176AC2">
        <w:tc>
          <w:tcPr>
            <w:tcW w:w="167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76AC2" w:rsidRPr="009B5846" w:rsidRDefault="00176AC2" w:rsidP="00176AC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76AC2" w:rsidRPr="009B5846" w:rsidRDefault="00176AC2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D5A09" w:rsidRPr="009B5846" w:rsidRDefault="001D5A09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05F71" w:rsidRPr="009B5846" w:rsidRDefault="00105F71" w:rsidP="00105F71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tab_config_tipcom</w:t>
      </w:r>
    </w:p>
    <w:p w:rsidR="00105F71" w:rsidRPr="009B5846" w:rsidRDefault="00105F71" w:rsidP="00105F7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05F71" w:rsidRPr="009B5846" w:rsidRDefault="00105F71" w:rsidP="00105F71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No tiene llave maestra*</w:t>
      </w:r>
    </w:p>
    <w:p w:rsidR="00105F71" w:rsidRPr="009B5846" w:rsidRDefault="00105F71" w:rsidP="00105F7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cod_tipco1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cod_tipco2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cod_tipco3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cod_tipco4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cod_tipco5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ano_nomina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 Nomina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val_salmin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Salario Mínimo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val_subtra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Valor del Subsidio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Transporte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num_salari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Salarios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ind_tipnom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ind_tipapo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 del Gerente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obs_config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65535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TEXT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D5A09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D5A09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05F71" w:rsidRPr="009B5846" w:rsidRDefault="00105F71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05F71" w:rsidRPr="009B5846" w:rsidRDefault="00105F71" w:rsidP="00105F71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tab_cotiza_cotiza</w:t>
      </w:r>
    </w:p>
    <w:p w:rsidR="00105F71" w:rsidRPr="009B5846" w:rsidRDefault="00105F71" w:rsidP="00105F7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05F71" w:rsidRPr="009B5846" w:rsidRDefault="00105F71" w:rsidP="00105F7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num_cotiza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cod_provee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2A4CD3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proveedor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nom_provee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Proveedor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tel_provee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2A4CD3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Telefono del proveedor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dir_provee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Dirección proveedor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nom_contac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Contacto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fec_vigini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Vigencia Inicial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fec_vigfin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Vigencia Final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fec_entreg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Entrega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cod_sedexx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cod_confac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cod_conpag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obs_cotiza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Cotización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05F71" w:rsidRPr="009B5846" w:rsidTr="00136933">
        <w:tc>
          <w:tcPr>
            <w:tcW w:w="167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556" w:type="dxa"/>
            <w:shd w:val="clear" w:color="auto" w:fill="auto"/>
          </w:tcPr>
          <w:p w:rsidR="00105F71" w:rsidRPr="009B5846" w:rsidRDefault="00105F71" w:rsidP="00105F7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05F71" w:rsidRPr="009B5846" w:rsidRDefault="00105F71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471BA" w:rsidRPr="009B5846" w:rsidRDefault="001471B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471BA" w:rsidRPr="009B5846" w:rsidRDefault="001471BA" w:rsidP="001471BA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="002A4CD3" w:rsidRPr="009B5846">
        <w:rPr>
          <w:rFonts w:cs="Arial"/>
          <w:sz w:val="24"/>
          <w:szCs w:val="24"/>
        </w:rPr>
        <w:t xml:space="preserve"> tab_cotiza_proser</w:t>
      </w:r>
    </w:p>
    <w:p w:rsidR="001471BA" w:rsidRPr="009B5846" w:rsidRDefault="001471BA" w:rsidP="001471B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471BA" w:rsidRPr="009B5846" w:rsidRDefault="001471BA" w:rsidP="001471B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1471BA" w:rsidRPr="009B5846" w:rsidTr="00136933">
        <w:tc>
          <w:tcPr>
            <w:tcW w:w="1676" w:type="dxa"/>
            <w:shd w:val="clear" w:color="auto" w:fill="auto"/>
          </w:tcPr>
          <w:p w:rsidR="001471BA" w:rsidRPr="009B5846" w:rsidRDefault="001471BA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1471BA" w:rsidRPr="009B5846" w:rsidRDefault="001471BA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1471BA" w:rsidRPr="009B5846" w:rsidRDefault="001471BA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471BA" w:rsidRPr="009B5846" w:rsidTr="00136933">
        <w:tc>
          <w:tcPr>
            <w:tcW w:w="167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cod_reqcom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471BA" w:rsidRPr="009B5846" w:rsidTr="00136933">
        <w:tc>
          <w:tcPr>
            <w:tcW w:w="167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num_cotiza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471BA" w:rsidRPr="009B5846" w:rsidRDefault="00907A49" w:rsidP="001471B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471BA" w:rsidRPr="009B5846" w:rsidTr="00136933">
        <w:tc>
          <w:tcPr>
            <w:tcW w:w="167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cod_proser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1471BA" w:rsidRPr="009B5846" w:rsidRDefault="00907A49" w:rsidP="001471B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471BA" w:rsidRPr="009B5846" w:rsidTr="00136933">
        <w:tc>
          <w:tcPr>
            <w:tcW w:w="167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num_cantid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Cantidad</w:t>
            </w:r>
          </w:p>
        </w:tc>
        <w:tc>
          <w:tcPr>
            <w:tcW w:w="155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71BA" w:rsidRPr="009B5846" w:rsidTr="00136933">
        <w:tc>
          <w:tcPr>
            <w:tcW w:w="167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val_unitar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Unitario</w:t>
            </w:r>
          </w:p>
        </w:tc>
        <w:tc>
          <w:tcPr>
            <w:tcW w:w="155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71BA" w:rsidRPr="009B5846" w:rsidTr="00136933">
        <w:tc>
          <w:tcPr>
            <w:tcW w:w="167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val_totalx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Total</w:t>
            </w:r>
          </w:p>
        </w:tc>
        <w:tc>
          <w:tcPr>
            <w:tcW w:w="155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71BA" w:rsidRPr="009B5846" w:rsidTr="00136933">
        <w:tc>
          <w:tcPr>
            <w:tcW w:w="167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55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71BA" w:rsidRPr="009B5846" w:rsidTr="00136933">
        <w:tc>
          <w:tcPr>
            <w:tcW w:w="167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55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71BA" w:rsidRPr="009B5846" w:rsidTr="00136933">
        <w:tc>
          <w:tcPr>
            <w:tcW w:w="167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55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71BA" w:rsidRPr="009B5846" w:rsidTr="00136933">
        <w:tc>
          <w:tcPr>
            <w:tcW w:w="167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556" w:type="dxa"/>
            <w:shd w:val="clear" w:color="auto" w:fill="auto"/>
          </w:tcPr>
          <w:p w:rsidR="001471BA" w:rsidRPr="009B5846" w:rsidRDefault="001471BA" w:rsidP="001471B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B91D69" w:rsidRPr="009B5846" w:rsidRDefault="00B91D69" w:rsidP="002A4CD3">
      <w:pPr>
        <w:tabs>
          <w:tab w:val="left" w:pos="426"/>
        </w:tabs>
        <w:rPr>
          <w:rFonts w:cs="Arial"/>
          <w:sz w:val="24"/>
          <w:szCs w:val="24"/>
        </w:rPr>
      </w:pPr>
    </w:p>
    <w:p w:rsidR="002A4CD3" w:rsidRPr="009B5846" w:rsidRDefault="002A4CD3" w:rsidP="002A4CD3">
      <w:pPr>
        <w:tabs>
          <w:tab w:val="left" w:pos="426"/>
        </w:tabs>
        <w:rPr>
          <w:rFonts w:cs="Arial"/>
          <w:sz w:val="24"/>
          <w:szCs w:val="24"/>
        </w:rPr>
      </w:pPr>
    </w:p>
    <w:p w:rsidR="00B91D69" w:rsidRPr="009B5846" w:rsidRDefault="00B91D69" w:rsidP="00B91D69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tab_cuenta_utiper</w:t>
      </w:r>
    </w:p>
    <w:p w:rsidR="00B91D69" w:rsidRPr="009B5846" w:rsidRDefault="00B91D69" w:rsidP="00B91D6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B91D69" w:rsidRPr="009B5846" w:rsidRDefault="00B91D69" w:rsidP="00B91D6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B91D69" w:rsidRPr="009B5846" w:rsidTr="00136933">
        <w:tc>
          <w:tcPr>
            <w:tcW w:w="1676" w:type="dxa"/>
            <w:shd w:val="clear" w:color="auto" w:fill="auto"/>
          </w:tcPr>
          <w:p w:rsidR="00B91D69" w:rsidRPr="009B5846" w:rsidRDefault="00B91D6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B91D69" w:rsidRPr="009B5846" w:rsidRDefault="00B91D6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B91D69" w:rsidRPr="009B5846" w:rsidRDefault="00B91D6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B91D69" w:rsidRPr="009B5846" w:rsidTr="00136933">
        <w:tc>
          <w:tcPr>
            <w:tcW w:w="1676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null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91D69" w:rsidRPr="009B5846" w:rsidTr="00136933">
        <w:tc>
          <w:tcPr>
            <w:tcW w:w="1676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 de la Transportadora</w:t>
            </w:r>
          </w:p>
        </w:tc>
        <w:tc>
          <w:tcPr>
            <w:tcW w:w="1556" w:type="dxa"/>
            <w:shd w:val="clear" w:color="auto" w:fill="auto"/>
          </w:tcPr>
          <w:p w:rsidR="00B91D69" w:rsidRPr="009B5846" w:rsidRDefault="00907A49" w:rsidP="00B91D6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91D69" w:rsidRPr="009B5846" w:rsidTr="00136933">
        <w:tc>
          <w:tcPr>
            <w:tcW w:w="1676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B91D69" w:rsidRPr="009B5846" w:rsidRDefault="00907A49" w:rsidP="00B91D6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91D69" w:rsidRPr="009B5846" w:rsidTr="00136933">
        <w:tc>
          <w:tcPr>
            <w:tcW w:w="1676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B91D69" w:rsidRPr="009B5846" w:rsidRDefault="00907A49" w:rsidP="00B91D6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91D69" w:rsidRPr="009B5846" w:rsidTr="00136933">
        <w:tc>
          <w:tcPr>
            <w:tcW w:w="1676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cod_cuenta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B91D69" w:rsidRPr="009B5846" w:rsidRDefault="00907A49" w:rsidP="00B91D6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91D69" w:rsidRPr="009B5846" w:rsidTr="00136933">
        <w:tc>
          <w:tcPr>
            <w:tcW w:w="1676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B91D69" w:rsidRPr="009B5846" w:rsidRDefault="00907A49" w:rsidP="00B91D6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91D69" w:rsidRPr="009B5846" w:rsidTr="00136933">
        <w:tc>
          <w:tcPr>
            <w:tcW w:w="1676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B91D69" w:rsidRPr="009B5846" w:rsidRDefault="00B91D69" w:rsidP="00B91D6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B91D69" w:rsidRPr="009B5846" w:rsidRDefault="00907A49" w:rsidP="00B91D6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4B4127" w:rsidRPr="009B5846" w:rsidTr="00136933">
        <w:tc>
          <w:tcPr>
            <w:tcW w:w="1676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este campo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B4127" w:rsidRPr="009B5846" w:rsidTr="00136933">
        <w:tc>
          <w:tcPr>
            <w:tcW w:w="1676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660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B4127" w:rsidRPr="009B5846" w:rsidTr="00136933">
        <w:tc>
          <w:tcPr>
            <w:tcW w:w="1676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556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B4127" w:rsidRPr="009B5846" w:rsidTr="00136933">
        <w:tc>
          <w:tcPr>
            <w:tcW w:w="1676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modificó un  registro de esta tabla (Tipo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Formato: AAAA-MM-DD HH:MM)</w:t>
            </w:r>
          </w:p>
        </w:tc>
        <w:tc>
          <w:tcPr>
            <w:tcW w:w="1556" w:type="dxa"/>
            <w:shd w:val="clear" w:color="auto" w:fill="auto"/>
          </w:tcPr>
          <w:p w:rsidR="004B4127" w:rsidRPr="009B5846" w:rsidRDefault="004B4127" w:rsidP="004B4127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262875" w:rsidRPr="009B5846" w:rsidRDefault="00262875" w:rsidP="004B4127">
      <w:pPr>
        <w:tabs>
          <w:tab w:val="left" w:pos="426"/>
        </w:tabs>
        <w:rPr>
          <w:rFonts w:cs="Arial"/>
          <w:sz w:val="24"/>
          <w:szCs w:val="24"/>
        </w:rPr>
      </w:pPr>
    </w:p>
    <w:p w:rsidR="004B4127" w:rsidRPr="009B5846" w:rsidRDefault="004B4127" w:rsidP="004B4127">
      <w:pPr>
        <w:tabs>
          <w:tab w:val="left" w:pos="426"/>
        </w:tabs>
        <w:rPr>
          <w:rFonts w:cs="Arial"/>
          <w:sz w:val="24"/>
          <w:szCs w:val="24"/>
        </w:rPr>
      </w:pPr>
    </w:p>
    <w:p w:rsidR="00262875" w:rsidRPr="009B5846" w:rsidRDefault="00262875" w:rsidP="00262875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tab_encues_detall</w:t>
      </w:r>
    </w:p>
    <w:p w:rsidR="00262875" w:rsidRPr="009B5846" w:rsidRDefault="00262875" w:rsidP="0026287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262875" w:rsidRPr="009B5846" w:rsidRDefault="00262875" w:rsidP="0026287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262875" w:rsidRPr="009B5846" w:rsidTr="00136933">
        <w:tc>
          <w:tcPr>
            <w:tcW w:w="1676" w:type="dxa"/>
            <w:shd w:val="clear" w:color="auto" w:fill="auto"/>
          </w:tcPr>
          <w:p w:rsidR="00262875" w:rsidRPr="009B5846" w:rsidRDefault="00262875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262875" w:rsidRPr="009B5846" w:rsidRDefault="00262875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262875" w:rsidRPr="009B5846" w:rsidRDefault="00262875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262875" w:rsidRPr="009B5846" w:rsidRDefault="00262875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262875" w:rsidRPr="009B5846" w:rsidRDefault="00262875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262875" w:rsidRPr="009B5846" w:rsidTr="00136933">
        <w:tc>
          <w:tcPr>
            <w:tcW w:w="1676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cod_detall</w:t>
            </w:r>
          </w:p>
        </w:tc>
        <w:tc>
          <w:tcPr>
            <w:tcW w:w="1660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262875" w:rsidRPr="009B5846" w:rsidRDefault="00BB6C44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</w:t>
            </w:r>
            <w:r w:rsidR="00262875" w:rsidRPr="009B5846">
              <w:rPr>
                <w:rFonts w:cs="Arial"/>
                <w:sz w:val="24"/>
                <w:szCs w:val="24"/>
              </w:rPr>
              <w:t xml:space="preserve"> del detalle</w:t>
            </w:r>
          </w:p>
        </w:tc>
        <w:tc>
          <w:tcPr>
            <w:tcW w:w="1556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62875" w:rsidRPr="009B5846" w:rsidTr="00136933">
        <w:tc>
          <w:tcPr>
            <w:tcW w:w="1676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cod_encues</w:t>
            </w:r>
          </w:p>
        </w:tc>
        <w:tc>
          <w:tcPr>
            <w:tcW w:w="1660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262875" w:rsidRPr="009B5846" w:rsidRDefault="00BB6C44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</w:t>
            </w:r>
            <w:r w:rsidR="00262875" w:rsidRPr="009B5846">
              <w:rPr>
                <w:rFonts w:cs="Arial"/>
                <w:sz w:val="24"/>
                <w:szCs w:val="24"/>
              </w:rPr>
              <w:t xml:space="preserve"> padre para identificar la encuesta</w:t>
            </w:r>
          </w:p>
        </w:tc>
        <w:tc>
          <w:tcPr>
            <w:tcW w:w="1556" w:type="dxa"/>
            <w:shd w:val="clear" w:color="auto" w:fill="auto"/>
          </w:tcPr>
          <w:p w:rsidR="00262875" w:rsidRPr="009B5846" w:rsidRDefault="00907A49" w:rsidP="0026287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62875" w:rsidRPr="009B5846" w:rsidTr="00136933">
        <w:tc>
          <w:tcPr>
            <w:tcW w:w="1676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cod_pregun</w:t>
            </w:r>
          </w:p>
        </w:tc>
        <w:tc>
          <w:tcPr>
            <w:tcW w:w="1660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262875" w:rsidRPr="009B5846" w:rsidRDefault="00BB6C44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</w:t>
            </w:r>
            <w:r w:rsidR="00262875" w:rsidRPr="009B5846">
              <w:rPr>
                <w:rFonts w:cs="Arial"/>
                <w:sz w:val="24"/>
                <w:szCs w:val="24"/>
              </w:rPr>
              <w:t xml:space="preserve"> de la pregunta</w:t>
            </w:r>
          </w:p>
        </w:tc>
        <w:tc>
          <w:tcPr>
            <w:tcW w:w="1556" w:type="dxa"/>
            <w:shd w:val="clear" w:color="auto" w:fill="auto"/>
          </w:tcPr>
          <w:p w:rsidR="00262875" w:rsidRPr="009B5846" w:rsidRDefault="00907A49" w:rsidP="0026287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62875" w:rsidRPr="009B5846" w:rsidTr="00136933">
        <w:tc>
          <w:tcPr>
            <w:tcW w:w="1676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por_califi</w:t>
            </w:r>
          </w:p>
        </w:tc>
        <w:tc>
          <w:tcPr>
            <w:tcW w:w="1660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Porcentaje de </w:t>
            </w:r>
            <w:r w:rsidR="00BB6C44" w:rsidRPr="009B5846">
              <w:rPr>
                <w:rFonts w:cs="Arial"/>
                <w:sz w:val="24"/>
                <w:szCs w:val="24"/>
              </w:rPr>
              <w:t>Calificación</w:t>
            </w:r>
            <w:r w:rsidRPr="009B5846">
              <w:rPr>
                <w:rFonts w:cs="Arial"/>
                <w:sz w:val="24"/>
                <w:szCs w:val="24"/>
              </w:rPr>
              <w:t xml:space="preserve"> para la pregunta</w:t>
            </w:r>
          </w:p>
        </w:tc>
        <w:tc>
          <w:tcPr>
            <w:tcW w:w="1556" w:type="dxa"/>
            <w:shd w:val="clear" w:color="auto" w:fill="auto"/>
          </w:tcPr>
          <w:p w:rsidR="00262875" w:rsidRPr="009B5846" w:rsidRDefault="00262875" w:rsidP="00262875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262875" w:rsidRPr="009B5846" w:rsidRDefault="00262875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B308D" w:rsidRPr="009B5846" w:rsidRDefault="007B308D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61DEF" w:rsidRPr="009B5846" w:rsidRDefault="00F61DEF" w:rsidP="00F61DEF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DE4DE0" w:rsidRPr="009B5846">
        <w:rPr>
          <w:rFonts w:cs="Arial"/>
          <w:sz w:val="24"/>
          <w:szCs w:val="24"/>
        </w:rPr>
        <w:t>tab_encues_satisf</w:t>
      </w:r>
    </w:p>
    <w:p w:rsidR="00F61DEF" w:rsidRPr="009B5846" w:rsidRDefault="00F61DEF" w:rsidP="00F61DE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61DEF" w:rsidRPr="009B5846" w:rsidRDefault="00F61DEF" w:rsidP="00F61DE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F61DEF" w:rsidRPr="009B5846" w:rsidTr="00136933">
        <w:tc>
          <w:tcPr>
            <w:tcW w:w="1676" w:type="dxa"/>
            <w:shd w:val="clear" w:color="auto" w:fill="auto"/>
          </w:tcPr>
          <w:p w:rsidR="00F61DEF" w:rsidRPr="009B5846" w:rsidRDefault="00F61DEF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F61DEF" w:rsidRPr="009B5846" w:rsidRDefault="00F61DEF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F61DEF" w:rsidRPr="009B5846" w:rsidRDefault="00F61DEF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F61DEF" w:rsidRPr="009B5846" w:rsidRDefault="00F61DEF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F61DEF" w:rsidRPr="009B5846" w:rsidRDefault="00F61DEF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61DEF" w:rsidRPr="009B5846" w:rsidTr="00136933">
        <w:tc>
          <w:tcPr>
            <w:tcW w:w="1676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cod_encues</w:t>
            </w:r>
          </w:p>
        </w:tc>
        <w:tc>
          <w:tcPr>
            <w:tcW w:w="1660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F61DEF" w:rsidRPr="009B5846" w:rsidRDefault="00DE4DE0" w:rsidP="00F61D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</w:t>
            </w:r>
            <w:r w:rsidR="00F61DEF" w:rsidRPr="009B5846">
              <w:rPr>
                <w:rFonts w:cs="Arial"/>
                <w:sz w:val="24"/>
                <w:szCs w:val="24"/>
              </w:rPr>
              <w:t xml:space="preserve"> de la encuesta para el cliente</w:t>
            </w:r>
          </w:p>
        </w:tc>
        <w:tc>
          <w:tcPr>
            <w:tcW w:w="1556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61DEF" w:rsidRPr="009B5846" w:rsidTr="00136933">
        <w:tc>
          <w:tcPr>
            <w:tcW w:w="1676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fec_encpro</w:t>
            </w:r>
          </w:p>
        </w:tc>
        <w:tc>
          <w:tcPr>
            <w:tcW w:w="1660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fecha de la </w:t>
            </w:r>
            <w:r w:rsidR="00DE4DE0" w:rsidRPr="009B5846">
              <w:rPr>
                <w:rFonts w:cs="Arial"/>
                <w:sz w:val="24"/>
                <w:szCs w:val="24"/>
              </w:rPr>
              <w:lastRenderedPageBreak/>
              <w:t>próxima</w:t>
            </w:r>
            <w:r w:rsidRPr="009B5846">
              <w:rPr>
                <w:rFonts w:cs="Arial"/>
                <w:sz w:val="24"/>
                <w:szCs w:val="24"/>
              </w:rPr>
              <w:t xml:space="preserve"> encuesta</w:t>
            </w:r>
          </w:p>
        </w:tc>
        <w:tc>
          <w:tcPr>
            <w:tcW w:w="1556" w:type="dxa"/>
            <w:shd w:val="clear" w:color="auto" w:fill="auto"/>
          </w:tcPr>
          <w:p w:rsidR="00F61DEF" w:rsidRPr="009B5846" w:rsidRDefault="00F61DEF" w:rsidP="00DE4DE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61DEF" w:rsidRPr="009B5846" w:rsidTr="00136933">
        <w:tc>
          <w:tcPr>
            <w:tcW w:w="1676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ind_estado</w:t>
            </w:r>
          </w:p>
        </w:tc>
        <w:tc>
          <w:tcPr>
            <w:tcW w:w="1660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para la encuesta</w:t>
            </w:r>
          </w:p>
        </w:tc>
        <w:tc>
          <w:tcPr>
            <w:tcW w:w="1556" w:type="dxa"/>
            <w:shd w:val="clear" w:color="auto" w:fill="auto"/>
          </w:tcPr>
          <w:p w:rsidR="00F61DEF" w:rsidRPr="009B5846" w:rsidRDefault="00F61DEF" w:rsidP="00F61D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6838" w:rsidRPr="009B5846" w:rsidTr="00136933">
        <w:tc>
          <w:tcPr>
            <w:tcW w:w="1676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66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45</w:t>
            </w:r>
          </w:p>
        </w:tc>
        <w:tc>
          <w:tcPr>
            <w:tcW w:w="166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556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6838" w:rsidRPr="009B5846" w:rsidTr="00136933">
        <w:tc>
          <w:tcPr>
            <w:tcW w:w="1676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66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6838" w:rsidRPr="009B5846" w:rsidTr="00136933">
        <w:tc>
          <w:tcPr>
            <w:tcW w:w="1676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66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45</w:t>
            </w:r>
          </w:p>
        </w:tc>
        <w:tc>
          <w:tcPr>
            <w:tcW w:w="166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556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6838" w:rsidRPr="009B5846" w:rsidTr="00136933">
        <w:tc>
          <w:tcPr>
            <w:tcW w:w="1676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66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este campo la fecha y la hora en el que se modificó un  registro de esta tabla (Tipo de Formato: AAAA-MM-DD HH:MM)</w:t>
            </w:r>
          </w:p>
        </w:tc>
        <w:tc>
          <w:tcPr>
            <w:tcW w:w="1556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61DEF" w:rsidRPr="009B5846" w:rsidRDefault="00F61DEF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26838" w:rsidRPr="009B5846" w:rsidRDefault="00626838" w:rsidP="00CA67F9">
      <w:pPr>
        <w:rPr>
          <w:rFonts w:cs="Arial"/>
          <w:b/>
          <w:sz w:val="24"/>
          <w:szCs w:val="24"/>
        </w:rPr>
      </w:pPr>
    </w:p>
    <w:p w:rsidR="00CA67F9" w:rsidRPr="009B5846" w:rsidRDefault="00CA67F9" w:rsidP="00CA67F9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tab_factur_detrec</w:t>
      </w:r>
    </w:p>
    <w:p w:rsidR="00CA67F9" w:rsidRPr="009B5846" w:rsidRDefault="00CA67F9" w:rsidP="00CA67F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A67F9" w:rsidRPr="009B5846" w:rsidRDefault="00CA67F9" w:rsidP="00CA67F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660"/>
        <w:gridCol w:w="1660"/>
        <w:gridCol w:w="2085"/>
        <w:gridCol w:w="1556"/>
      </w:tblGrid>
      <w:tr w:rsidR="00CA67F9" w:rsidRPr="009B5846" w:rsidTr="00136933">
        <w:tc>
          <w:tcPr>
            <w:tcW w:w="1676" w:type="dxa"/>
            <w:shd w:val="clear" w:color="auto" w:fill="auto"/>
          </w:tcPr>
          <w:p w:rsidR="00CA67F9" w:rsidRPr="009B5846" w:rsidRDefault="00CA67F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85" w:type="dxa"/>
            <w:shd w:val="clear" w:color="auto" w:fill="auto"/>
          </w:tcPr>
          <w:p w:rsidR="00CA67F9" w:rsidRPr="009B5846" w:rsidRDefault="00CA67F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6" w:type="dxa"/>
            <w:shd w:val="clear" w:color="auto" w:fill="auto"/>
          </w:tcPr>
          <w:p w:rsidR="00CA67F9" w:rsidRPr="009B5846" w:rsidRDefault="00CA67F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A67F9" w:rsidRPr="009B5846" w:rsidTr="00136933">
        <w:tc>
          <w:tcPr>
            <w:tcW w:w="167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ano_recaud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085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A67F9" w:rsidRPr="009B5846" w:rsidTr="00136933">
        <w:tc>
          <w:tcPr>
            <w:tcW w:w="167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cod_transa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085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A67F9" w:rsidRPr="009B5846" w:rsidTr="00136933">
        <w:tc>
          <w:tcPr>
            <w:tcW w:w="167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CA67F9" w:rsidRPr="009B5846" w:rsidRDefault="00907A49" w:rsidP="00CA67F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A67F9" w:rsidRPr="009B5846" w:rsidTr="00136933">
        <w:tc>
          <w:tcPr>
            <w:tcW w:w="167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085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CA67F9" w:rsidRPr="009B5846" w:rsidRDefault="00907A49" w:rsidP="00CA67F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A67F9" w:rsidRPr="009B5846" w:rsidTr="00136933">
        <w:tc>
          <w:tcPr>
            <w:tcW w:w="167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085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CA67F9" w:rsidRPr="009B5846" w:rsidRDefault="00907A49" w:rsidP="00CA67F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A67F9" w:rsidRPr="009B5846" w:rsidTr="00136933">
        <w:tc>
          <w:tcPr>
            <w:tcW w:w="167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val_recaud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085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A67F9" w:rsidRPr="009B5846" w:rsidTr="00136933">
        <w:tc>
          <w:tcPr>
            <w:tcW w:w="167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fec_recaud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085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A67F9" w:rsidRPr="009B5846" w:rsidTr="00136933">
        <w:tc>
          <w:tcPr>
            <w:tcW w:w="167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ind_anulad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A67F9" w:rsidRPr="009B5846" w:rsidTr="00136933">
        <w:tc>
          <w:tcPr>
            <w:tcW w:w="167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ind_aproba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085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</w:tcPr>
          <w:p w:rsidR="00CA67F9" w:rsidRPr="009B5846" w:rsidRDefault="00CA67F9" w:rsidP="00CA67F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A67F9" w:rsidRPr="009B5846" w:rsidRDefault="00CA67F9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26838" w:rsidRPr="009B5846" w:rsidRDefault="00626838" w:rsidP="009D04C9">
      <w:pPr>
        <w:rPr>
          <w:rFonts w:cs="Arial"/>
          <w:b/>
          <w:sz w:val="24"/>
          <w:szCs w:val="24"/>
        </w:rPr>
      </w:pPr>
    </w:p>
    <w:p w:rsidR="00626838" w:rsidRPr="009B5846" w:rsidRDefault="00626838" w:rsidP="009D04C9">
      <w:pPr>
        <w:rPr>
          <w:rFonts w:cs="Arial"/>
          <w:b/>
          <w:sz w:val="24"/>
          <w:szCs w:val="24"/>
        </w:rPr>
      </w:pPr>
    </w:p>
    <w:p w:rsidR="00626838" w:rsidRPr="009B5846" w:rsidRDefault="00626838" w:rsidP="009D04C9">
      <w:pPr>
        <w:rPr>
          <w:rFonts w:cs="Arial"/>
          <w:b/>
          <w:sz w:val="24"/>
          <w:szCs w:val="24"/>
        </w:rPr>
      </w:pPr>
    </w:p>
    <w:p w:rsidR="00626838" w:rsidRPr="009B5846" w:rsidRDefault="00626838" w:rsidP="009D04C9">
      <w:pPr>
        <w:rPr>
          <w:rFonts w:cs="Arial"/>
          <w:b/>
          <w:sz w:val="24"/>
          <w:szCs w:val="24"/>
        </w:rPr>
      </w:pPr>
    </w:p>
    <w:p w:rsidR="009D04C9" w:rsidRPr="009B5846" w:rsidRDefault="009D04C9" w:rsidP="009D04C9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tab_factur_encrec</w:t>
      </w:r>
    </w:p>
    <w:p w:rsidR="009D04C9" w:rsidRPr="009B5846" w:rsidRDefault="009D04C9" w:rsidP="009D04C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D04C9" w:rsidRPr="009B5846" w:rsidRDefault="009D04C9" w:rsidP="009D04C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2"/>
        <w:gridCol w:w="1560"/>
        <w:gridCol w:w="1614"/>
        <w:gridCol w:w="2391"/>
        <w:gridCol w:w="1410"/>
      </w:tblGrid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ano_recaud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recaudo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cod_transa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transacción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comprobante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07A49" w:rsidP="009D04C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comprobante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07A49" w:rsidP="009D04C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del tercero. Relacionado de </w:t>
            </w:r>
            <w:r w:rsidRPr="009B5846">
              <w:rPr>
                <w:rFonts w:cs="Arial"/>
                <w:b/>
                <w:sz w:val="24"/>
                <w:szCs w:val="24"/>
              </w:rPr>
              <w:t>tab_tercer_tercer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cod_agerec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 la agencia de recaudo. Relacionado de </w:t>
            </w:r>
            <w:r w:rsidRPr="009B5846">
              <w:rPr>
                <w:rFonts w:cs="Arial"/>
                <w:b/>
                <w:sz w:val="24"/>
                <w:szCs w:val="24"/>
              </w:rPr>
              <w:t>tab_genera_agenci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fec_recaud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del recaudo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cod_bancox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banco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num_chetra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cheque de transferencia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fec_cheque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del cheque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fec_pagoxx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pago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val_ingvar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ingresos varios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val_gasvar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gastos varios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val_retefu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rete fuente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val_retica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Reteica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val_retiva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val_aument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aumentos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val_descue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descuentos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val_recaud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recaudo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ind_aproba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aprobación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ind_anulad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Anulado.(Valores 1:Anulado; 0:Registrado)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obs_recaud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del recaudo</w:t>
            </w: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usr_comrev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fec_comrev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cod_tiprev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D04C9" w:rsidRPr="009B5846" w:rsidTr="00626838">
        <w:tc>
          <w:tcPr>
            <w:tcW w:w="1662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num_comrev</w:t>
            </w:r>
          </w:p>
        </w:tc>
        <w:tc>
          <w:tcPr>
            <w:tcW w:w="156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391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</w:tcPr>
          <w:p w:rsidR="009D04C9" w:rsidRPr="009B5846" w:rsidRDefault="009D04C9" w:rsidP="009D04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6838" w:rsidRPr="009B5846" w:rsidTr="00626838">
        <w:tc>
          <w:tcPr>
            <w:tcW w:w="1662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6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4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41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6838" w:rsidRPr="009B5846" w:rsidTr="00626838">
        <w:tc>
          <w:tcPr>
            <w:tcW w:w="1662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6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4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la fecha y la hora en el que se creó; un nuevo registro de esta tabla (Tipo de formato: AAAA-MM-DD HH:MM)</w:t>
            </w:r>
          </w:p>
        </w:tc>
        <w:tc>
          <w:tcPr>
            <w:tcW w:w="141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6838" w:rsidRPr="009B5846" w:rsidTr="00626838">
        <w:tc>
          <w:tcPr>
            <w:tcW w:w="1662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6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614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391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41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6838" w:rsidRPr="009B5846" w:rsidTr="00626838">
        <w:tc>
          <w:tcPr>
            <w:tcW w:w="1662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6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614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391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410" w:type="dxa"/>
            <w:shd w:val="clear" w:color="auto" w:fill="auto"/>
          </w:tcPr>
          <w:p w:rsidR="00626838" w:rsidRPr="009B5846" w:rsidRDefault="00626838" w:rsidP="00626838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D04C9" w:rsidRPr="009B5846" w:rsidRDefault="009D04C9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6933" w:rsidRPr="009B5846" w:rsidRDefault="00136933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6933" w:rsidRPr="009B5846" w:rsidRDefault="00136933" w:rsidP="00136933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162962" w:rsidRPr="009B5846">
        <w:rPr>
          <w:rFonts w:cs="Arial"/>
          <w:sz w:val="24"/>
          <w:szCs w:val="24"/>
        </w:rPr>
        <w:t>tab_factur_factur</w:t>
      </w:r>
    </w:p>
    <w:p w:rsidR="00136933" w:rsidRPr="009B5846" w:rsidRDefault="00136933" w:rsidP="0013693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36933" w:rsidRPr="009B5846" w:rsidRDefault="00136933" w:rsidP="0013693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52"/>
        <w:gridCol w:w="1515"/>
        <w:gridCol w:w="3098"/>
        <w:gridCol w:w="855"/>
      </w:tblGrid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62962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</w:t>
            </w:r>
            <w:r w:rsidR="00136933" w:rsidRPr="009B5846">
              <w:rPr>
                <w:rFonts w:cs="Arial"/>
                <w:sz w:val="24"/>
                <w:szCs w:val="24"/>
              </w:rPr>
              <w:t>mero de la factura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3098" w:type="dxa"/>
            <w:shd w:val="clear" w:color="auto" w:fill="auto"/>
          </w:tcPr>
          <w:p w:rsidR="00E114D7" w:rsidRPr="009B5846" w:rsidRDefault="00E114D7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cod_tipcom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</w:t>
            </w:r>
            <w:r w:rsidR="00136933" w:rsidRPr="009B5846">
              <w:rPr>
                <w:rFonts w:cs="Arial"/>
                <w:sz w:val="24"/>
                <w:szCs w:val="24"/>
              </w:rPr>
              <w:t>digo del tipo de comprobante.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</w:t>
            </w:r>
            <w:r w:rsidR="00136933" w:rsidRPr="009B5846">
              <w:rPr>
                <w:rFonts w:cs="Arial"/>
                <w:sz w:val="24"/>
                <w:szCs w:val="24"/>
              </w:rPr>
              <w:t>mero del comprobante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cod_agenci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</w:t>
            </w:r>
            <w:r w:rsidR="00136933" w:rsidRPr="009B5846">
              <w:rPr>
                <w:rFonts w:cs="Arial"/>
                <w:sz w:val="24"/>
                <w:szCs w:val="24"/>
              </w:rPr>
              <w:t xml:space="preserve">digo de la </w:t>
            </w:r>
            <w:r w:rsidRPr="009B5846">
              <w:rPr>
                <w:rFonts w:cs="Arial"/>
                <w:sz w:val="24"/>
                <w:szCs w:val="24"/>
              </w:rPr>
              <w:t>agencia. Relacionado</w:t>
            </w:r>
            <w:r w:rsidR="00136933" w:rsidRPr="009B5846">
              <w:rPr>
                <w:rFonts w:cs="Arial"/>
                <w:sz w:val="24"/>
                <w:szCs w:val="24"/>
              </w:rPr>
              <w:t xml:space="preserve"> de </w:t>
            </w:r>
            <w:r w:rsidR="00136933" w:rsidRPr="009B5846">
              <w:rPr>
                <w:rFonts w:cs="Arial"/>
                <w:b/>
                <w:sz w:val="24"/>
                <w:szCs w:val="24"/>
              </w:rPr>
              <w:t>tab_genera_agenci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CÃ³digo del </w:t>
            </w:r>
            <w:r w:rsidR="00162962" w:rsidRPr="009B5846">
              <w:rPr>
                <w:rFonts w:cs="Arial"/>
                <w:sz w:val="24"/>
                <w:szCs w:val="24"/>
              </w:rPr>
              <w:t>tercero. Relacionado</w:t>
            </w:r>
            <w:r w:rsidRPr="009B5846">
              <w:rPr>
                <w:rFonts w:cs="Arial"/>
                <w:sz w:val="24"/>
                <w:szCs w:val="24"/>
              </w:rPr>
              <w:t xml:space="preserve"> de </w:t>
            </w:r>
            <w:r w:rsidRPr="009B5846">
              <w:rPr>
                <w:rFonts w:cs="Arial"/>
                <w:b/>
                <w:sz w:val="24"/>
                <w:szCs w:val="24"/>
              </w:rPr>
              <w:t>tab_tercer_tercer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Paí</w:t>
            </w:r>
            <w:r w:rsidR="00136933" w:rsidRPr="009B5846">
              <w:rPr>
                <w:rFonts w:cs="Arial"/>
                <w:sz w:val="24"/>
                <w:szCs w:val="24"/>
              </w:rPr>
              <w:t>s.</w:t>
            </w:r>
            <w:r w:rsidRPr="009B5846">
              <w:rPr>
                <w:rFonts w:cs="Arial"/>
                <w:sz w:val="24"/>
                <w:szCs w:val="24"/>
              </w:rPr>
              <w:t xml:space="preserve"> </w:t>
            </w:r>
            <w:r w:rsidR="00136933" w:rsidRPr="009B5846">
              <w:rPr>
                <w:rFonts w:cs="Arial"/>
                <w:sz w:val="24"/>
                <w:szCs w:val="24"/>
              </w:rPr>
              <w:t xml:space="preserve">Relacionado de la tabla </w:t>
            </w:r>
            <w:r w:rsidR="00136933" w:rsidRPr="009B5846">
              <w:rPr>
                <w:rFonts w:cs="Arial"/>
                <w:b/>
                <w:sz w:val="24"/>
                <w:szCs w:val="24"/>
              </w:rPr>
              <w:t>tab_genera_paises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</w:t>
            </w:r>
            <w:r w:rsidR="00136933" w:rsidRPr="009B5846">
              <w:rPr>
                <w:rFonts w:cs="Arial"/>
                <w:sz w:val="24"/>
                <w:szCs w:val="24"/>
              </w:rPr>
              <w:t xml:space="preserve">digo del departamento.Relacionado de </w:t>
            </w:r>
            <w:r w:rsidR="00136933" w:rsidRPr="009B5846">
              <w:rPr>
                <w:rFonts w:cs="Arial"/>
                <w:b/>
                <w:sz w:val="24"/>
                <w:szCs w:val="24"/>
              </w:rPr>
              <w:t>tab_genera_depart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</w:t>
            </w:r>
            <w:r w:rsidR="00136933" w:rsidRPr="009B5846">
              <w:rPr>
                <w:rFonts w:cs="Arial"/>
                <w:sz w:val="24"/>
                <w:szCs w:val="24"/>
              </w:rPr>
              <w:t>digo de la ciudad de origen.</w:t>
            </w:r>
            <w:r w:rsidRPr="009B5846">
              <w:rPr>
                <w:rFonts w:cs="Arial"/>
                <w:sz w:val="24"/>
                <w:szCs w:val="24"/>
              </w:rPr>
              <w:t xml:space="preserve"> </w:t>
            </w:r>
            <w:r w:rsidR="00136933" w:rsidRPr="009B5846">
              <w:rPr>
                <w:rFonts w:cs="Arial"/>
                <w:sz w:val="24"/>
                <w:szCs w:val="24"/>
              </w:rPr>
              <w:t>R</w:t>
            </w:r>
            <w:r w:rsidRPr="009B5846">
              <w:rPr>
                <w:rFonts w:cs="Arial"/>
                <w:sz w:val="24"/>
                <w:szCs w:val="24"/>
              </w:rPr>
              <w:t>el</w:t>
            </w:r>
            <w:r w:rsidR="00136933" w:rsidRPr="009B5846">
              <w:rPr>
                <w:rFonts w:cs="Arial"/>
                <w:sz w:val="24"/>
                <w:szCs w:val="24"/>
              </w:rPr>
              <w:t xml:space="preserve">acionado de  </w:t>
            </w:r>
            <w:r w:rsidR="00136933" w:rsidRPr="009B5846">
              <w:rPr>
                <w:rFonts w:cs="Arial"/>
                <w:b/>
                <w:sz w:val="24"/>
                <w:szCs w:val="24"/>
              </w:rPr>
              <w:t>tab_genera_ciudad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cod_ageenc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Agencia Encargada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fec_factur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Fecha de </w:t>
            </w:r>
            <w:r w:rsidR="00162962" w:rsidRPr="009B5846">
              <w:rPr>
                <w:rFonts w:cs="Arial"/>
                <w:sz w:val="24"/>
                <w:szCs w:val="24"/>
              </w:rPr>
              <w:t>emisión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fec_radica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radicació</w:t>
            </w:r>
            <w:r w:rsidR="00136933" w:rsidRPr="009B5846">
              <w:rPr>
                <w:rFonts w:cs="Arial"/>
                <w:sz w:val="24"/>
                <w:szCs w:val="24"/>
              </w:rPr>
              <w:t>n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fec_vencin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vencimiento de la factura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val_brutox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bruto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val_retefu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Valor </w:t>
            </w:r>
            <w:r w:rsidR="00162962" w:rsidRPr="009B5846">
              <w:rPr>
                <w:rFonts w:cs="Arial"/>
                <w:sz w:val="24"/>
                <w:szCs w:val="24"/>
              </w:rPr>
              <w:t>Rete fuente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val_retcre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Impuesto CREE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val_retica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Valor </w:t>
            </w:r>
            <w:r w:rsidR="00162962" w:rsidRPr="009B5846">
              <w:rPr>
                <w:rFonts w:cs="Arial"/>
                <w:sz w:val="24"/>
                <w:szCs w:val="24"/>
              </w:rPr>
              <w:t>Reteica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val_ivaxxx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val_retiva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Valor </w:t>
            </w:r>
            <w:r w:rsidR="00162962" w:rsidRPr="009B5846">
              <w:rPr>
                <w:rFonts w:cs="Arial"/>
                <w:sz w:val="24"/>
                <w:szCs w:val="24"/>
              </w:rPr>
              <w:t>Reteiva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val_descue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descuentos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val_antici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Anticipo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val_totalx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total de la factura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val_recaud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recaudo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fec_ultrec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Ultimo Recaudo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usr_ultrec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Ultimo Recaudo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cod_tiprec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Comprobante Ultimo Recaudo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num_comrec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Comprobante Ultimo Recaudo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obs_factur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2147483647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LONGTEXT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la factura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obs_radica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</w:t>
            </w:r>
            <w:r w:rsidR="00162962" w:rsidRPr="009B5846">
              <w:rPr>
                <w:rFonts w:cs="Arial"/>
                <w:sz w:val="24"/>
                <w:szCs w:val="24"/>
              </w:rPr>
              <w:t>bservaciones de la radicació</w:t>
            </w:r>
            <w:r w:rsidRPr="009B5846">
              <w:rPr>
                <w:rFonts w:cs="Arial"/>
                <w:sz w:val="24"/>
                <w:szCs w:val="24"/>
              </w:rPr>
              <w:t>n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obs_recaud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recaudo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ind_remcet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ind_impres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impreso(Valores 1:Impreso; 0:Sin impreso)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ind_anulad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Anulado.(Valores 1:Anulado; 0:Registrado)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fec_anulad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cod_tiprev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num_comrev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usr_anulad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val_mayval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ind_aproba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aprobaciÃ³n de la factura. (Valores 1:Aprobado; 0:Sin aprobar)</w:t>
            </w: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usr_aproba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6933" w:rsidRPr="009B5846" w:rsidTr="00037D20">
        <w:tc>
          <w:tcPr>
            <w:tcW w:w="1617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fec_aproba</w:t>
            </w:r>
          </w:p>
        </w:tc>
        <w:tc>
          <w:tcPr>
            <w:tcW w:w="1552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1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3098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="00136933" w:rsidRPr="009B5846" w:rsidRDefault="00136933" w:rsidP="0013693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37D20" w:rsidRPr="009B5846" w:rsidTr="00037D20">
        <w:tc>
          <w:tcPr>
            <w:tcW w:w="1617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2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15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3098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855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37D20" w:rsidRPr="009B5846" w:rsidTr="00037D20">
        <w:tc>
          <w:tcPr>
            <w:tcW w:w="1617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2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15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3098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855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37D20" w:rsidRPr="009B5846" w:rsidTr="00037D20">
        <w:tc>
          <w:tcPr>
            <w:tcW w:w="1617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2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15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3098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855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37D20" w:rsidRPr="009B5846" w:rsidTr="00037D20">
        <w:tc>
          <w:tcPr>
            <w:tcW w:w="1617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2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15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3098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855" w:type="dxa"/>
            <w:shd w:val="clear" w:color="auto" w:fill="auto"/>
          </w:tcPr>
          <w:p w:rsidR="00037D20" w:rsidRPr="009B5846" w:rsidRDefault="00037D20" w:rsidP="00037D2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62962" w:rsidRPr="009B5846" w:rsidRDefault="00162962" w:rsidP="00037D20">
      <w:pPr>
        <w:tabs>
          <w:tab w:val="left" w:pos="426"/>
        </w:tabs>
        <w:rPr>
          <w:rFonts w:cs="Arial"/>
          <w:sz w:val="24"/>
          <w:szCs w:val="24"/>
        </w:rPr>
      </w:pPr>
    </w:p>
    <w:p w:rsidR="00162962" w:rsidRPr="009B5846" w:rsidRDefault="00162962" w:rsidP="00162962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tab_factur_histor</w:t>
      </w:r>
    </w:p>
    <w:p w:rsidR="00162962" w:rsidRPr="009B5846" w:rsidRDefault="00162962" w:rsidP="0016296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62962" w:rsidRPr="009B5846" w:rsidRDefault="00162962" w:rsidP="0016296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162962" w:rsidRPr="009B5846" w:rsidTr="002C1730">
        <w:tc>
          <w:tcPr>
            <w:tcW w:w="1588" w:type="dxa"/>
            <w:shd w:val="clear" w:color="auto" w:fill="auto"/>
          </w:tcPr>
          <w:p w:rsidR="00162962" w:rsidRPr="009B5846" w:rsidRDefault="0016296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162962" w:rsidRPr="009B5846" w:rsidRDefault="0016296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162962" w:rsidRPr="009B5846" w:rsidRDefault="0016296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162962" w:rsidRPr="009B5846" w:rsidRDefault="0016296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162962" w:rsidRPr="009B5846" w:rsidRDefault="0016296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62962" w:rsidRPr="009B5846" w:rsidTr="002C1730">
        <w:tc>
          <w:tcPr>
            <w:tcW w:w="158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 de Historial</w:t>
            </w:r>
          </w:p>
        </w:tc>
        <w:tc>
          <w:tcPr>
            <w:tcW w:w="1324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62962" w:rsidRPr="009B5846" w:rsidTr="002C1730">
        <w:tc>
          <w:tcPr>
            <w:tcW w:w="158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55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Factura</w:t>
            </w:r>
          </w:p>
        </w:tc>
        <w:tc>
          <w:tcPr>
            <w:tcW w:w="1324" w:type="dxa"/>
            <w:shd w:val="clear" w:color="auto" w:fill="auto"/>
          </w:tcPr>
          <w:p w:rsidR="00162962" w:rsidRPr="009B5846" w:rsidRDefault="00907A49" w:rsidP="0016296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62962" w:rsidRPr="009B5846" w:rsidTr="002C1730">
        <w:tc>
          <w:tcPr>
            <w:tcW w:w="158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des_histor</w:t>
            </w:r>
          </w:p>
        </w:tc>
        <w:tc>
          <w:tcPr>
            <w:tcW w:w="155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Descripción del Historial</w:t>
            </w:r>
          </w:p>
        </w:tc>
        <w:tc>
          <w:tcPr>
            <w:tcW w:w="1324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62962" w:rsidRPr="009B5846" w:rsidTr="002C1730">
        <w:tc>
          <w:tcPr>
            <w:tcW w:w="158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cod_condev</w:t>
            </w:r>
          </w:p>
        </w:tc>
        <w:tc>
          <w:tcPr>
            <w:tcW w:w="155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Devolución de Factura</w:t>
            </w:r>
          </w:p>
        </w:tc>
        <w:tc>
          <w:tcPr>
            <w:tcW w:w="1324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62962" w:rsidRPr="009B5846" w:rsidTr="002C1730">
        <w:tc>
          <w:tcPr>
            <w:tcW w:w="158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usu_histor</w:t>
            </w:r>
          </w:p>
        </w:tc>
        <w:tc>
          <w:tcPr>
            <w:tcW w:w="155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que ingresa el Historial</w:t>
            </w:r>
          </w:p>
        </w:tc>
        <w:tc>
          <w:tcPr>
            <w:tcW w:w="1324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62962" w:rsidRPr="009B5846" w:rsidTr="002C1730">
        <w:tc>
          <w:tcPr>
            <w:tcW w:w="158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fec_histor</w:t>
            </w:r>
          </w:p>
        </w:tc>
        <w:tc>
          <w:tcPr>
            <w:tcW w:w="155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Historial</w:t>
            </w:r>
          </w:p>
        </w:tc>
        <w:tc>
          <w:tcPr>
            <w:tcW w:w="1324" w:type="dxa"/>
            <w:shd w:val="clear" w:color="auto" w:fill="auto"/>
          </w:tcPr>
          <w:p w:rsidR="00162962" w:rsidRPr="009B5846" w:rsidRDefault="00162962" w:rsidP="0016296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43F28" w:rsidRPr="009B5846" w:rsidTr="002C1730">
        <w:tc>
          <w:tcPr>
            <w:tcW w:w="1588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24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43F28" w:rsidRPr="009B5846" w:rsidTr="002C1730">
        <w:tc>
          <w:tcPr>
            <w:tcW w:w="1588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43F28" w:rsidRPr="009B5846" w:rsidTr="002C1730">
        <w:tc>
          <w:tcPr>
            <w:tcW w:w="1588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el nombre del usuario que modifico un  registro de esta tabla</w:t>
            </w:r>
          </w:p>
        </w:tc>
        <w:tc>
          <w:tcPr>
            <w:tcW w:w="1324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43F28" w:rsidRPr="009B5846" w:rsidTr="002C1730">
        <w:tc>
          <w:tcPr>
            <w:tcW w:w="1588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8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A43F28" w:rsidRPr="009B5846" w:rsidRDefault="00A43F28" w:rsidP="00A43F28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1629A" w:rsidRPr="009B5846" w:rsidRDefault="0091629A" w:rsidP="003F1163">
      <w:pPr>
        <w:tabs>
          <w:tab w:val="left" w:pos="426"/>
        </w:tabs>
        <w:rPr>
          <w:rFonts w:cs="Arial"/>
          <w:sz w:val="24"/>
          <w:szCs w:val="24"/>
        </w:rPr>
      </w:pPr>
    </w:p>
    <w:p w:rsidR="003F1163" w:rsidRPr="009B5846" w:rsidRDefault="003F1163" w:rsidP="003F1163">
      <w:pPr>
        <w:tabs>
          <w:tab w:val="left" w:pos="426"/>
        </w:tabs>
        <w:rPr>
          <w:rFonts w:cs="Arial"/>
          <w:sz w:val="24"/>
          <w:szCs w:val="24"/>
        </w:rPr>
      </w:pPr>
    </w:p>
    <w:p w:rsidR="0091629A" w:rsidRPr="009B5846" w:rsidRDefault="0091629A" w:rsidP="0091629A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tab_factur_itemsx</w:t>
      </w:r>
    </w:p>
    <w:p w:rsidR="0091629A" w:rsidRPr="009B5846" w:rsidRDefault="0091629A" w:rsidP="0091629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1629A" w:rsidRPr="009B5846" w:rsidRDefault="0091629A" w:rsidP="0091629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Número de la factura. Relacionado de </w:t>
            </w:r>
            <w:r w:rsidRPr="009B5846">
              <w:rPr>
                <w:rFonts w:cs="Arial"/>
                <w:b/>
                <w:sz w:val="24"/>
                <w:szCs w:val="24"/>
              </w:rPr>
              <w:t>tab_factur_factur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consecutivo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07A49" w:rsidP="0091629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cod_produc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Número de la remesa. Relacionado de </w:t>
            </w:r>
            <w:r w:rsidRPr="009B5846">
              <w:rPr>
                <w:rFonts w:cs="Arial"/>
                <w:b/>
                <w:sz w:val="24"/>
                <w:szCs w:val="24"/>
              </w:rPr>
              <w:t>tab_remesa_oguiax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can_itemx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Cantidad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val_cosuni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costo unitario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val_retefu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Rete fuente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val_retcre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Impuesto CREE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val_retica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Reteica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val_ivaxxx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val_retiva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Reteiva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cod_lispre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lista de precios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des_produc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150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Descripción del producto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val_itemxx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Centro de Costo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tar_centro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cod_proser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cod_tarifa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tar_consec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ano_vigiva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cod_retiva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por_retiva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1629A" w:rsidRPr="009B5846" w:rsidTr="002C1730">
        <w:tc>
          <w:tcPr>
            <w:tcW w:w="158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ind_seresp</w:t>
            </w:r>
          </w:p>
        </w:tc>
        <w:tc>
          <w:tcPr>
            <w:tcW w:w="155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Servicio Especial</w:t>
            </w:r>
          </w:p>
        </w:tc>
        <w:tc>
          <w:tcPr>
            <w:tcW w:w="1324" w:type="dxa"/>
            <w:shd w:val="clear" w:color="auto" w:fill="auto"/>
          </w:tcPr>
          <w:p w:rsidR="0091629A" w:rsidRPr="009B5846" w:rsidRDefault="0091629A" w:rsidP="009162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F1163" w:rsidRPr="009B5846" w:rsidTr="002C1730">
        <w:tc>
          <w:tcPr>
            <w:tcW w:w="1588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24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F1163" w:rsidRPr="009B5846" w:rsidTr="002C1730">
        <w:tc>
          <w:tcPr>
            <w:tcW w:w="1588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hora en el que se creó;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F1163" w:rsidRPr="009B5846" w:rsidTr="002C1730">
        <w:tc>
          <w:tcPr>
            <w:tcW w:w="1588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24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F1163" w:rsidRPr="009B5846" w:rsidTr="002C1730">
        <w:tc>
          <w:tcPr>
            <w:tcW w:w="1588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3F1163" w:rsidRPr="009B5846" w:rsidRDefault="003F1163" w:rsidP="003F116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1629A" w:rsidRPr="009B5846" w:rsidRDefault="0091629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F1163" w:rsidRPr="009B5846" w:rsidRDefault="003F1163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A383A" w:rsidRPr="009B5846" w:rsidRDefault="00FA383A" w:rsidP="00FA383A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tab_factur_produc</w:t>
      </w:r>
    </w:p>
    <w:p w:rsidR="00FA383A" w:rsidRPr="009B5846" w:rsidRDefault="00FA383A" w:rsidP="00FA383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A383A" w:rsidRPr="009B5846" w:rsidRDefault="00FA383A" w:rsidP="00FA383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FA383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cod_produc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nom_produc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des_produc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cod_cencos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ano_vigiva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cod_retiva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num_cueiva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por_retiva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C09B3" w:rsidRPr="009B5846" w:rsidTr="002C1730">
        <w:tc>
          <w:tcPr>
            <w:tcW w:w="1588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24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C09B3" w:rsidRPr="009B5846" w:rsidTr="002C1730">
        <w:tc>
          <w:tcPr>
            <w:tcW w:w="1588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C09B3" w:rsidRPr="009B5846" w:rsidTr="002C1730">
        <w:tc>
          <w:tcPr>
            <w:tcW w:w="1588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24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C09B3" w:rsidRPr="009B5846" w:rsidTr="002C1730">
        <w:tc>
          <w:tcPr>
            <w:tcW w:w="1588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DD HH:MM)</w:t>
            </w:r>
          </w:p>
        </w:tc>
        <w:tc>
          <w:tcPr>
            <w:tcW w:w="1324" w:type="dxa"/>
            <w:shd w:val="clear" w:color="auto" w:fill="auto"/>
          </w:tcPr>
          <w:p w:rsidR="001C09B3" w:rsidRPr="009B5846" w:rsidRDefault="001C09B3" w:rsidP="001C09B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A383A" w:rsidRPr="009B5846" w:rsidRDefault="00FA383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C09B3" w:rsidRPr="009B5846" w:rsidRDefault="001C09B3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A383A" w:rsidRPr="009B5846" w:rsidRDefault="00FA383A" w:rsidP="00FA383A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tab_festiv_colomb</w:t>
      </w:r>
    </w:p>
    <w:p w:rsidR="00FA383A" w:rsidRPr="009B5846" w:rsidRDefault="00FA383A" w:rsidP="00FA383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A383A" w:rsidRPr="009B5846" w:rsidRDefault="001C09B3" w:rsidP="00FA383A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Tabla que almacena los días festivos del año.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FA383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fec_festiv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1C09B3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del dia festivo</w:t>
            </w: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A383A" w:rsidRPr="009B5846" w:rsidTr="002C1730">
        <w:tc>
          <w:tcPr>
            <w:tcW w:w="158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nom_festiv</w:t>
            </w:r>
          </w:p>
        </w:tc>
        <w:tc>
          <w:tcPr>
            <w:tcW w:w="1558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A383A" w:rsidRPr="009B5846" w:rsidRDefault="001C09B3" w:rsidP="00FA383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dia festivo</w:t>
            </w:r>
          </w:p>
        </w:tc>
        <w:tc>
          <w:tcPr>
            <w:tcW w:w="1324" w:type="dxa"/>
            <w:shd w:val="clear" w:color="auto" w:fill="auto"/>
          </w:tcPr>
          <w:p w:rsidR="00FA383A" w:rsidRPr="009B5846" w:rsidRDefault="00FA383A" w:rsidP="00FA383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A383A" w:rsidRPr="009B5846" w:rsidRDefault="00FA383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51E1A" w:rsidRPr="009B5846" w:rsidRDefault="00F51E1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A1D34" w:rsidRPr="009B5846" w:rsidRDefault="002A1D34" w:rsidP="002A1D34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tab_fortun_cencos</w:t>
      </w:r>
    </w:p>
    <w:p w:rsidR="002A1D34" w:rsidRPr="009B5846" w:rsidRDefault="002A1D34" w:rsidP="002A1D3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2A1D34" w:rsidRPr="009B5846" w:rsidRDefault="002A1D34" w:rsidP="002A1D3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2A1D34" w:rsidRPr="009B5846" w:rsidTr="002C1730">
        <w:tc>
          <w:tcPr>
            <w:tcW w:w="1588" w:type="dxa"/>
            <w:shd w:val="clear" w:color="auto" w:fill="auto"/>
          </w:tcPr>
          <w:p w:rsidR="002A1D34" w:rsidRPr="009B5846" w:rsidRDefault="002A1D3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2A1D34" w:rsidRPr="009B5846" w:rsidRDefault="002A1D3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2A1D34" w:rsidRPr="009B5846" w:rsidRDefault="002A1D3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2A1D34" w:rsidRPr="009B5846" w:rsidRDefault="002A1D3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2A1D34" w:rsidRPr="009B5846" w:rsidRDefault="002A1D3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2A1D34" w:rsidRPr="009B5846" w:rsidTr="002C1730">
        <w:tc>
          <w:tcPr>
            <w:tcW w:w="1588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cod_cencos</w:t>
            </w:r>
          </w:p>
        </w:tc>
        <w:tc>
          <w:tcPr>
            <w:tcW w:w="1558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Comprobante</w:t>
            </w:r>
          </w:p>
        </w:tc>
        <w:tc>
          <w:tcPr>
            <w:tcW w:w="1324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A1D34" w:rsidRPr="009B5846" w:rsidTr="002C1730">
        <w:tc>
          <w:tcPr>
            <w:tcW w:w="1588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for_cencos</w:t>
            </w:r>
          </w:p>
        </w:tc>
        <w:tc>
          <w:tcPr>
            <w:tcW w:w="1558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Comprobante en Fortuna</w:t>
            </w:r>
          </w:p>
        </w:tc>
        <w:tc>
          <w:tcPr>
            <w:tcW w:w="1324" w:type="dxa"/>
            <w:shd w:val="clear" w:color="auto" w:fill="auto"/>
          </w:tcPr>
          <w:p w:rsidR="002A1D34" w:rsidRPr="009B5846" w:rsidRDefault="00907A49" w:rsidP="002A1D3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A1D34" w:rsidRPr="009B5846" w:rsidTr="002C1730">
        <w:tc>
          <w:tcPr>
            <w:tcW w:w="1588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A1D34" w:rsidRPr="009B5846" w:rsidTr="002C1730">
        <w:tc>
          <w:tcPr>
            <w:tcW w:w="1588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2A1D34" w:rsidRPr="009B5846" w:rsidRDefault="002A1D34" w:rsidP="002A1D34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2A1D34" w:rsidRPr="009B5846" w:rsidRDefault="002A1D34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5246A" w:rsidRPr="009B5846" w:rsidRDefault="0065246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5246A" w:rsidRPr="009B5846" w:rsidRDefault="0065246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5246A" w:rsidRPr="009B5846" w:rsidRDefault="0065246A" w:rsidP="00B71448">
      <w:pPr>
        <w:tabs>
          <w:tab w:val="left" w:pos="426"/>
        </w:tabs>
        <w:rPr>
          <w:rFonts w:cs="Arial"/>
          <w:sz w:val="24"/>
          <w:szCs w:val="24"/>
        </w:rPr>
      </w:pPr>
    </w:p>
    <w:p w:rsidR="0065246A" w:rsidRPr="009B5846" w:rsidRDefault="0065246A" w:rsidP="0065246A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tab_fortun_cuenta</w:t>
      </w:r>
    </w:p>
    <w:p w:rsidR="0065246A" w:rsidRPr="009B5846" w:rsidRDefault="0065246A" w:rsidP="0065246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65246A" w:rsidRPr="009B5846" w:rsidRDefault="0065246A" w:rsidP="0065246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65246A" w:rsidRPr="009B5846" w:rsidTr="002C1730">
        <w:tc>
          <w:tcPr>
            <w:tcW w:w="1588" w:type="dxa"/>
            <w:shd w:val="clear" w:color="auto" w:fill="auto"/>
          </w:tcPr>
          <w:p w:rsidR="0065246A" w:rsidRPr="009B5846" w:rsidRDefault="0065246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65246A" w:rsidRPr="009B5846" w:rsidRDefault="0065246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65246A" w:rsidRPr="009B5846" w:rsidRDefault="0065246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65246A" w:rsidRPr="009B5846" w:rsidRDefault="0065246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65246A" w:rsidRPr="009B5846" w:rsidRDefault="0065246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65246A" w:rsidRPr="009B5846" w:rsidTr="002C1730">
        <w:tc>
          <w:tcPr>
            <w:tcW w:w="1588" w:type="dxa"/>
            <w:shd w:val="clear" w:color="auto" w:fill="auto"/>
          </w:tcPr>
          <w:p w:rsidR="0065246A" w:rsidRPr="009B5846" w:rsidRDefault="0065246A" w:rsidP="0065246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for_cuenta</w:t>
            </w:r>
          </w:p>
        </w:tc>
        <w:tc>
          <w:tcPr>
            <w:tcW w:w="1558" w:type="dxa"/>
            <w:shd w:val="clear" w:color="auto" w:fill="auto"/>
          </w:tcPr>
          <w:p w:rsidR="0065246A" w:rsidRPr="009B5846" w:rsidRDefault="0065246A" w:rsidP="0065246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65246A" w:rsidRPr="009B5846" w:rsidRDefault="0065246A" w:rsidP="0065246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5246A" w:rsidRPr="009B5846" w:rsidRDefault="0065246A" w:rsidP="0065246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Contable en Fortuna</w:t>
            </w:r>
          </w:p>
        </w:tc>
        <w:tc>
          <w:tcPr>
            <w:tcW w:w="1324" w:type="dxa"/>
            <w:shd w:val="clear" w:color="auto" w:fill="auto"/>
          </w:tcPr>
          <w:p w:rsidR="0065246A" w:rsidRPr="009B5846" w:rsidRDefault="0065246A" w:rsidP="0065246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</w:tbl>
    <w:p w:rsidR="0065246A" w:rsidRPr="009B5846" w:rsidRDefault="0065246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71448" w:rsidRPr="009B5846" w:rsidRDefault="00B71448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B02BB" w:rsidRPr="009B5846" w:rsidRDefault="00AB02BB" w:rsidP="00AB02BB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tab_fortun_plancu</w:t>
      </w:r>
    </w:p>
    <w:p w:rsidR="00AB02BB" w:rsidRPr="009B5846" w:rsidRDefault="00AB02BB" w:rsidP="00AB02B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AB02BB" w:rsidRPr="009B5846" w:rsidRDefault="00AB02BB" w:rsidP="00AB02B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AB02BB" w:rsidRPr="009B5846" w:rsidTr="002C1730">
        <w:tc>
          <w:tcPr>
            <w:tcW w:w="1588" w:type="dxa"/>
            <w:shd w:val="clear" w:color="auto" w:fill="auto"/>
          </w:tcPr>
          <w:p w:rsidR="00AB02BB" w:rsidRPr="009B5846" w:rsidRDefault="00AB02B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AB02BB" w:rsidRPr="009B5846" w:rsidRDefault="00AB02B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AB02BB" w:rsidRPr="009B5846" w:rsidRDefault="00AB02B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AB02BB" w:rsidRPr="009B5846" w:rsidRDefault="00AB02B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AB02BB" w:rsidRPr="009B5846" w:rsidRDefault="00AB02B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B02BB" w:rsidRPr="009B5846" w:rsidTr="002C1730">
        <w:tc>
          <w:tcPr>
            <w:tcW w:w="158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Contable</w:t>
            </w:r>
          </w:p>
        </w:tc>
        <w:tc>
          <w:tcPr>
            <w:tcW w:w="1324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B02BB" w:rsidRPr="009B5846" w:rsidTr="002C1730">
        <w:tc>
          <w:tcPr>
            <w:tcW w:w="158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for_cuenta</w:t>
            </w:r>
          </w:p>
        </w:tc>
        <w:tc>
          <w:tcPr>
            <w:tcW w:w="155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Contable en Fortuna</w:t>
            </w:r>
          </w:p>
        </w:tc>
        <w:tc>
          <w:tcPr>
            <w:tcW w:w="1324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B02BB" w:rsidRPr="009B5846" w:rsidTr="002C1730">
        <w:tc>
          <w:tcPr>
            <w:tcW w:w="158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cod_cajaxx</w:t>
            </w:r>
          </w:p>
        </w:tc>
        <w:tc>
          <w:tcPr>
            <w:tcW w:w="155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B02BB" w:rsidRPr="009B5846" w:rsidTr="002C1730">
        <w:tc>
          <w:tcPr>
            <w:tcW w:w="158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cod_cajax2</w:t>
            </w:r>
          </w:p>
        </w:tc>
        <w:tc>
          <w:tcPr>
            <w:tcW w:w="155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B02BB" w:rsidRPr="009B5846" w:rsidTr="002C1730">
        <w:tc>
          <w:tcPr>
            <w:tcW w:w="158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cod_cueban</w:t>
            </w:r>
          </w:p>
        </w:tc>
        <w:tc>
          <w:tcPr>
            <w:tcW w:w="155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AB02BB" w:rsidRPr="009B5846" w:rsidRDefault="00AB02BB" w:rsidP="00AB02B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33EAE" w:rsidRPr="009B5846" w:rsidTr="002C1730">
        <w:tc>
          <w:tcPr>
            <w:tcW w:w="1588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24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33EAE" w:rsidRPr="009B5846" w:rsidTr="002C1730">
        <w:tc>
          <w:tcPr>
            <w:tcW w:w="1588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creó;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33EAE" w:rsidRPr="009B5846" w:rsidTr="002C1730">
        <w:tc>
          <w:tcPr>
            <w:tcW w:w="1588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24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33EAE" w:rsidRPr="009B5846" w:rsidTr="002C1730">
        <w:tc>
          <w:tcPr>
            <w:tcW w:w="1588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633EAE" w:rsidRPr="009B5846" w:rsidRDefault="00633EAE" w:rsidP="00633EA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B02BB" w:rsidRPr="009B5846" w:rsidRDefault="00AB02BB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20C71" w:rsidRPr="009B5846" w:rsidRDefault="00020C71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20C71" w:rsidRPr="009B5846" w:rsidRDefault="00020C71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20C71" w:rsidRPr="009B5846" w:rsidRDefault="00020C71" w:rsidP="00020C71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tab_fortun_tercer</w:t>
      </w:r>
    </w:p>
    <w:p w:rsidR="00020C71" w:rsidRPr="009B5846" w:rsidRDefault="00020C71" w:rsidP="00020C7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20C71" w:rsidRPr="009B5846" w:rsidRDefault="00020C71" w:rsidP="00020C7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020C71" w:rsidRPr="009B5846" w:rsidTr="002C1730">
        <w:tc>
          <w:tcPr>
            <w:tcW w:w="1588" w:type="dxa"/>
            <w:shd w:val="clear" w:color="auto" w:fill="auto"/>
          </w:tcPr>
          <w:p w:rsidR="00020C71" w:rsidRPr="009B5846" w:rsidRDefault="00020C71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20C71" w:rsidRPr="009B5846" w:rsidRDefault="00020C71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20C71" w:rsidRPr="009B5846" w:rsidRDefault="00020C71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20C71" w:rsidRPr="009B5846" w:rsidRDefault="00020C71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20C71" w:rsidRPr="009B5846" w:rsidRDefault="00020C71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20C71" w:rsidRPr="009B5846" w:rsidTr="002C1730">
        <w:tc>
          <w:tcPr>
            <w:tcW w:w="1588" w:type="dxa"/>
            <w:shd w:val="clear" w:color="auto" w:fill="auto"/>
          </w:tcPr>
          <w:p w:rsidR="00020C71" w:rsidRPr="009B5846" w:rsidRDefault="00020C71" w:rsidP="00020C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020C71" w:rsidRPr="009B5846" w:rsidRDefault="00020C71" w:rsidP="00020C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020C71" w:rsidRPr="009B5846" w:rsidRDefault="00020C71" w:rsidP="00020C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20C71" w:rsidRPr="009B5846" w:rsidRDefault="00020C71" w:rsidP="00020C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020C71" w:rsidRPr="009B5846" w:rsidRDefault="00020C71" w:rsidP="00020C7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20C71" w:rsidRPr="009B5846" w:rsidTr="002C1730">
        <w:tc>
          <w:tcPr>
            <w:tcW w:w="1588" w:type="dxa"/>
            <w:shd w:val="clear" w:color="auto" w:fill="auto"/>
          </w:tcPr>
          <w:p w:rsidR="00020C71" w:rsidRPr="009B5846" w:rsidRDefault="00020C71" w:rsidP="00020C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for_tercer</w:t>
            </w:r>
          </w:p>
        </w:tc>
        <w:tc>
          <w:tcPr>
            <w:tcW w:w="1558" w:type="dxa"/>
            <w:shd w:val="clear" w:color="auto" w:fill="auto"/>
          </w:tcPr>
          <w:p w:rsidR="00020C71" w:rsidRPr="009B5846" w:rsidRDefault="00020C71" w:rsidP="00020C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549" w:type="dxa"/>
            <w:shd w:val="clear" w:color="auto" w:fill="auto"/>
          </w:tcPr>
          <w:p w:rsidR="00020C71" w:rsidRPr="009B5846" w:rsidRDefault="00020C71" w:rsidP="00020C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20C71" w:rsidRPr="009B5846" w:rsidRDefault="00020C71" w:rsidP="00020C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 en Fortuna</w:t>
            </w:r>
          </w:p>
        </w:tc>
        <w:tc>
          <w:tcPr>
            <w:tcW w:w="1324" w:type="dxa"/>
            <w:shd w:val="clear" w:color="auto" w:fill="auto"/>
          </w:tcPr>
          <w:p w:rsidR="00020C71" w:rsidRPr="009B5846" w:rsidRDefault="00020C71" w:rsidP="00020C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4AEA" w:rsidRPr="009B5846" w:rsidTr="002C1730">
        <w:tc>
          <w:tcPr>
            <w:tcW w:w="158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el nombre del usuario que creó un  registro de esta tabla</w:t>
            </w:r>
          </w:p>
        </w:tc>
        <w:tc>
          <w:tcPr>
            <w:tcW w:w="1324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4AEA" w:rsidRPr="009B5846" w:rsidTr="002C1730">
        <w:tc>
          <w:tcPr>
            <w:tcW w:w="158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55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4AEA" w:rsidRPr="009B5846" w:rsidTr="002C1730">
        <w:tc>
          <w:tcPr>
            <w:tcW w:w="158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24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4AEA" w:rsidRPr="009B5846" w:rsidTr="002C1730">
        <w:tc>
          <w:tcPr>
            <w:tcW w:w="158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20C71" w:rsidRPr="009B5846" w:rsidRDefault="00020C71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E782E" w:rsidRPr="009B5846" w:rsidRDefault="00AE782E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64AEA" w:rsidRPr="009B5846" w:rsidRDefault="00764AE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64AEA" w:rsidRPr="009B5846" w:rsidRDefault="00764AE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64AEA" w:rsidRPr="009B5846" w:rsidRDefault="00764AEA" w:rsidP="0069337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7056C" w:rsidRPr="009B5846" w:rsidRDefault="0097056C" w:rsidP="00AE782E">
      <w:pPr>
        <w:rPr>
          <w:rFonts w:cs="Arial"/>
          <w:sz w:val="24"/>
          <w:szCs w:val="24"/>
        </w:rPr>
      </w:pPr>
    </w:p>
    <w:p w:rsidR="00AE782E" w:rsidRPr="009B5846" w:rsidRDefault="00AE782E" w:rsidP="00AE782E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tab_fortun_tipcom</w:t>
      </w:r>
    </w:p>
    <w:p w:rsidR="00AE782E" w:rsidRPr="009B5846" w:rsidRDefault="00AE782E" w:rsidP="00AE782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AE782E" w:rsidRPr="009B5846" w:rsidRDefault="00AE782E" w:rsidP="00AE782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AE782E" w:rsidRPr="009B5846" w:rsidTr="002C1730">
        <w:tc>
          <w:tcPr>
            <w:tcW w:w="1588" w:type="dxa"/>
            <w:shd w:val="clear" w:color="auto" w:fill="auto"/>
          </w:tcPr>
          <w:p w:rsidR="00AE782E" w:rsidRPr="009B5846" w:rsidRDefault="00AE782E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AE782E" w:rsidRPr="009B5846" w:rsidRDefault="00AE782E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AE782E" w:rsidRPr="009B5846" w:rsidRDefault="00AE782E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AE782E" w:rsidRPr="009B5846" w:rsidRDefault="00AE782E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AE782E" w:rsidRPr="009B5846" w:rsidRDefault="00AE782E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E782E" w:rsidRPr="009B5846" w:rsidTr="002C1730">
        <w:tc>
          <w:tcPr>
            <w:tcW w:w="158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Comprobante</w:t>
            </w:r>
          </w:p>
        </w:tc>
        <w:tc>
          <w:tcPr>
            <w:tcW w:w="1324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782E" w:rsidRPr="009B5846" w:rsidTr="002C1730">
        <w:tc>
          <w:tcPr>
            <w:tcW w:w="158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for_tipcom</w:t>
            </w:r>
          </w:p>
        </w:tc>
        <w:tc>
          <w:tcPr>
            <w:tcW w:w="155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Comprobante en Fortuna</w:t>
            </w:r>
          </w:p>
        </w:tc>
        <w:tc>
          <w:tcPr>
            <w:tcW w:w="1324" w:type="dxa"/>
            <w:shd w:val="clear" w:color="auto" w:fill="auto"/>
          </w:tcPr>
          <w:p w:rsidR="00AE782E" w:rsidRPr="009B5846" w:rsidRDefault="00907A49" w:rsidP="00AE782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E782E" w:rsidRPr="009B5846" w:rsidTr="002C1730">
        <w:tc>
          <w:tcPr>
            <w:tcW w:w="158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ind_tipcom</w:t>
            </w:r>
          </w:p>
        </w:tc>
        <w:tc>
          <w:tcPr>
            <w:tcW w:w="155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 si se debe enviar con fecha día</w:t>
            </w:r>
          </w:p>
        </w:tc>
        <w:tc>
          <w:tcPr>
            <w:tcW w:w="1324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E782E" w:rsidRPr="009B5846" w:rsidTr="002C1730">
        <w:tc>
          <w:tcPr>
            <w:tcW w:w="158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cod_cruce</w:t>
            </w:r>
          </w:p>
        </w:tc>
        <w:tc>
          <w:tcPr>
            <w:tcW w:w="155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Documento Cruce</w:t>
            </w:r>
          </w:p>
        </w:tc>
        <w:tc>
          <w:tcPr>
            <w:tcW w:w="1324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E782E" w:rsidRPr="009B5846" w:rsidTr="002C1730">
        <w:tc>
          <w:tcPr>
            <w:tcW w:w="158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E782E" w:rsidRPr="009B5846" w:rsidTr="002C1730">
        <w:tc>
          <w:tcPr>
            <w:tcW w:w="158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  <w:r w:rsidR="00764AEA" w:rsidRPr="009B5846">
              <w:rPr>
                <w:rFonts w:cs="Arial"/>
                <w:sz w:val="24"/>
                <w:szCs w:val="24"/>
              </w:rPr>
              <w:t xml:space="preserve"> del usuario </w:t>
            </w:r>
          </w:p>
        </w:tc>
        <w:tc>
          <w:tcPr>
            <w:tcW w:w="1324" w:type="dxa"/>
            <w:shd w:val="clear" w:color="auto" w:fill="auto"/>
          </w:tcPr>
          <w:p w:rsidR="00AE782E" w:rsidRPr="009B5846" w:rsidRDefault="00AE782E" w:rsidP="00AE782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64AEA" w:rsidRPr="009B5846" w:rsidRDefault="00764AEA" w:rsidP="0007334E">
      <w:pPr>
        <w:rPr>
          <w:rFonts w:cs="Arial"/>
          <w:b/>
          <w:sz w:val="24"/>
          <w:szCs w:val="24"/>
        </w:rPr>
      </w:pPr>
    </w:p>
    <w:p w:rsidR="00764AEA" w:rsidRPr="009B5846" w:rsidRDefault="00764AEA" w:rsidP="0007334E">
      <w:pPr>
        <w:rPr>
          <w:rFonts w:cs="Arial"/>
          <w:b/>
          <w:sz w:val="24"/>
          <w:szCs w:val="24"/>
        </w:rPr>
      </w:pPr>
    </w:p>
    <w:p w:rsidR="0007334E" w:rsidRPr="009B5846" w:rsidRDefault="0007334E" w:rsidP="0007334E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tab_genera_activi</w:t>
      </w:r>
    </w:p>
    <w:p w:rsidR="0007334E" w:rsidRPr="009B5846" w:rsidRDefault="0007334E" w:rsidP="0007334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64AEA" w:rsidRPr="009B5846" w:rsidRDefault="00764AEA" w:rsidP="00764AEA">
      <w:pPr>
        <w:rPr>
          <w:rFonts w:cs="Arial"/>
          <w:b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contiene las actividades que tiene un tercero. Tiene relación con la tabla </w:t>
      </w:r>
      <w:r w:rsidRPr="009B5846">
        <w:rPr>
          <w:rFonts w:cs="Arial"/>
          <w:b/>
          <w:sz w:val="24"/>
          <w:szCs w:val="24"/>
        </w:rPr>
        <w:t>tab_tercer_activi.</w:t>
      </w:r>
    </w:p>
    <w:p w:rsidR="0007334E" w:rsidRPr="009B5846" w:rsidRDefault="0007334E" w:rsidP="0007334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07334E" w:rsidRPr="009B5846" w:rsidTr="002C1730">
        <w:tc>
          <w:tcPr>
            <w:tcW w:w="1588" w:type="dxa"/>
            <w:shd w:val="clear" w:color="auto" w:fill="auto"/>
          </w:tcPr>
          <w:p w:rsidR="0007334E" w:rsidRPr="009B5846" w:rsidRDefault="0007334E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7334E" w:rsidRPr="009B5846" w:rsidRDefault="0007334E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7334E" w:rsidRPr="009B5846" w:rsidRDefault="0007334E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7334E" w:rsidRPr="009B5846" w:rsidRDefault="0007334E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7334E" w:rsidRPr="009B5846" w:rsidRDefault="0007334E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7334E" w:rsidRPr="009B5846" w:rsidTr="002C1730">
        <w:tc>
          <w:tcPr>
            <w:tcW w:w="1588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cod_activi</w:t>
            </w:r>
          </w:p>
        </w:tc>
        <w:tc>
          <w:tcPr>
            <w:tcW w:w="1558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7334E" w:rsidRPr="009B5846" w:rsidRDefault="00764AEA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 la actividad económica </w:t>
            </w:r>
          </w:p>
        </w:tc>
        <w:tc>
          <w:tcPr>
            <w:tcW w:w="1324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7334E" w:rsidRPr="009B5846" w:rsidTr="002C1730">
        <w:tc>
          <w:tcPr>
            <w:tcW w:w="1588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nom_activi</w:t>
            </w:r>
          </w:p>
        </w:tc>
        <w:tc>
          <w:tcPr>
            <w:tcW w:w="1558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7334E" w:rsidRPr="009B5846" w:rsidRDefault="00764AEA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Nombre de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 xml:space="preserve">actividad económica </w:t>
            </w:r>
          </w:p>
        </w:tc>
        <w:tc>
          <w:tcPr>
            <w:tcW w:w="1324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7334E" w:rsidRPr="009B5846" w:rsidTr="002C1730">
        <w:tc>
          <w:tcPr>
            <w:tcW w:w="1588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abr_activi</w:t>
            </w:r>
          </w:p>
        </w:tc>
        <w:tc>
          <w:tcPr>
            <w:tcW w:w="1558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7334E" w:rsidRPr="009B5846" w:rsidRDefault="00764AEA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Abreviatura de actividad económica </w:t>
            </w:r>
          </w:p>
        </w:tc>
        <w:tc>
          <w:tcPr>
            <w:tcW w:w="1324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7334E" w:rsidRPr="009B5846" w:rsidTr="002C1730">
        <w:tc>
          <w:tcPr>
            <w:tcW w:w="1588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07334E" w:rsidRPr="009B5846" w:rsidRDefault="00764AEA" w:rsidP="0007334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324" w:type="dxa"/>
            <w:shd w:val="clear" w:color="auto" w:fill="auto"/>
          </w:tcPr>
          <w:p w:rsidR="0007334E" w:rsidRPr="009B5846" w:rsidRDefault="0007334E" w:rsidP="0007334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4AEA" w:rsidRPr="009B5846" w:rsidTr="002C1730">
        <w:tc>
          <w:tcPr>
            <w:tcW w:w="158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24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4AEA" w:rsidRPr="009B5846" w:rsidTr="002C1730">
        <w:tc>
          <w:tcPr>
            <w:tcW w:w="158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4AEA" w:rsidRPr="009B5846" w:rsidTr="002C1730">
        <w:tc>
          <w:tcPr>
            <w:tcW w:w="158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24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4AEA" w:rsidRPr="009B5846" w:rsidTr="002C1730">
        <w:tc>
          <w:tcPr>
            <w:tcW w:w="158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764AEA" w:rsidRPr="009B5846" w:rsidRDefault="00764AEA" w:rsidP="00764AE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E782E" w:rsidRPr="009B5846" w:rsidRDefault="00AE782E" w:rsidP="0007334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50F57" w:rsidRPr="009B5846" w:rsidRDefault="00B50F57" w:rsidP="00B50F57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tab_genera_aplica</w:t>
      </w:r>
    </w:p>
    <w:p w:rsidR="00B50F57" w:rsidRPr="009B5846" w:rsidRDefault="00B50F57" w:rsidP="00B50F57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B50F57" w:rsidRPr="009B5846" w:rsidRDefault="00B50F57" w:rsidP="00B50F5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B50F57" w:rsidRPr="009B5846" w:rsidTr="002C1730">
        <w:tc>
          <w:tcPr>
            <w:tcW w:w="1588" w:type="dxa"/>
            <w:shd w:val="clear" w:color="auto" w:fill="auto"/>
          </w:tcPr>
          <w:p w:rsidR="00B50F57" w:rsidRPr="009B5846" w:rsidRDefault="00B50F57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B50F57" w:rsidRPr="009B5846" w:rsidRDefault="00B50F57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B50F57" w:rsidRPr="009B5846" w:rsidRDefault="00B50F57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B50F57" w:rsidRPr="009B5846" w:rsidRDefault="00B50F57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B50F57" w:rsidRPr="009B5846" w:rsidRDefault="00B50F57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B50F57" w:rsidRPr="009B5846" w:rsidTr="002C1730">
        <w:tc>
          <w:tcPr>
            <w:tcW w:w="1588" w:type="dxa"/>
            <w:shd w:val="clear" w:color="auto" w:fill="auto"/>
          </w:tcPr>
          <w:p w:rsidR="00B50F57" w:rsidRPr="009B5846" w:rsidRDefault="00B50F57" w:rsidP="00B50F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cod_aplica</w:t>
            </w:r>
          </w:p>
        </w:tc>
        <w:tc>
          <w:tcPr>
            <w:tcW w:w="1558" w:type="dxa"/>
            <w:shd w:val="clear" w:color="auto" w:fill="auto"/>
          </w:tcPr>
          <w:p w:rsidR="00B50F57" w:rsidRPr="009B5846" w:rsidRDefault="00B50F57" w:rsidP="00B50F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50F57" w:rsidRPr="009B5846" w:rsidRDefault="00B50F57" w:rsidP="00B50F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50F57" w:rsidRPr="009B5846" w:rsidRDefault="00B50F57" w:rsidP="00B50F5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B50F57" w:rsidRPr="009B5846" w:rsidRDefault="00B50F57" w:rsidP="00B50F5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50F57" w:rsidRPr="009B5846" w:rsidTr="002C1730">
        <w:tc>
          <w:tcPr>
            <w:tcW w:w="1588" w:type="dxa"/>
            <w:shd w:val="clear" w:color="auto" w:fill="auto"/>
          </w:tcPr>
          <w:p w:rsidR="00B50F57" w:rsidRPr="009B5846" w:rsidRDefault="00B50F57" w:rsidP="00B50F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nom_aplica</w:t>
            </w:r>
          </w:p>
        </w:tc>
        <w:tc>
          <w:tcPr>
            <w:tcW w:w="1558" w:type="dxa"/>
            <w:shd w:val="clear" w:color="auto" w:fill="auto"/>
          </w:tcPr>
          <w:p w:rsidR="00B50F57" w:rsidRPr="009B5846" w:rsidRDefault="00B50F57" w:rsidP="00B50F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B50F57" w:rsidRPr="009B5846" w:rsidRDefault="00B50F57" w:rsidP="00B50F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50F57" w:rsidRPr="009B5846" w:rsidRDefault="00B50F57" w:rsidP="00B50F5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B50F57" w:rsidRPr="009B5846" w:rsidRDefault="00B50F57" w:rsidP="00B50F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7056C" w:rsidRPr="009B5846" w:rsidTr="002C1730">
        <w:tc>
          <w:tcPr>
            <w:tcW w:w="158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24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7056C" w:rsidRPr="009B5846" w:rsidTr="002C1730">
        <w:tc>
          <w:tcPr>
            <w:tcW w:w="158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7056C" w:rsidRPr="009B5846" w:rsidTr="002C1730">
        <w:tc>
          <w:tcPr>
            <w:tcW w:w="158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24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7056C" w:rsidRPr="009B5846" w:rsidTr="002C1730">
        <w:tc>
          <w:tcPr>
            <w:tcW w:w="158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modificó un  registro de esta tabla (Tipo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Formato: AAAA-MM-DD HH:MM)</w:t>
            </w:r>
          </w:p>
        </w:tc>
        <w:tc>
          <w:tcPr>
            <w:tcW w:w="1324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B50F57" w:rsidRPr="009B5846" w:rsidRDefault="00B50F57" w:rsidP="0007334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7056C" w:rsidRPr="009B5846" w:rsidRDefault="0097056C" w:rsidP="0007334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C3E85" w:rsidRPr="009B5846" w:rsidRDefault="00BC3E85" w:rsidP="00BC3E85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tab_genera_areas</w:t>
      </w:r>
    </w:p>
    <w:p w:rsidR="00BC3E85" w:rsidRPr="009B5846" w:rsidRDefault="00BC3E85" w:rsidP="00BC3E8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BC3E85" w:rsidRPr="009B5846" w:rsidRDefault="00BC3E85" w:rsidP="00BC3E8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BC3E85" w:rsidRPr="009B5846" w:rsidTr="002C1730">
        <w:tc>
          <w:tcPr>
            <w:tcW w:w="1588" w:type="dxa"/>
            <w:shd w:val="clear" w:color="auto" w:fill="auto"/>
          </w:tcPr>
          <w:p w:rsidR="00BC3E85" w:rsidRPr="009B5846" w:rsidRDefault="00BC3E8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BC3E85" w:rsidRPr="009B5846" w:rsidRDefault="00BC3E8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BC3E85" w:rsidRPr="009B5846" w:rsidRDefault="00BC3E8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BC3E85" w:rsidRPr="009B5846" w:rsidRDefault="00BC3E8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BC3E85" w:rsidRPr="009B5846" w:rsidRDefault="00BC3E8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BC3E85" w:rsidRPr="009B5846" w:rsidTr="002C1730">
        <w:tc>
          <w:tcPr>
            <w:tcW w:w="1588" w:type="dxa"/>
            <w:shd w:val="clear" w:color="auto" w:fill="auto"/>
          </w:tcPr>
          <w:p w:rsidR="00BC3E85" w:rsidRPr="009B5846" w:rsidRDefault="00BC3E85" w:rsidP="00BC3E8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cod_areasx</w:t>
            </w:r>
          </w:p>
        </w:tc>
        <w:tc>
          <w:tcPr>
            <w:tcW w:w="1558" w:type="dxa"/>
            <w:shd w:val="clear" w:color="auto" w:fill="auto"/>
          </w:tcPr>
          <w:p w:rsidR="00BC3E85" w:rsidRPr="009B5846" w:rsidRDefault="00BC3E85" w:rsidP="00BC3E8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C3E85" w:rsidRPr="009B5846" w:rsidRDefault="00BC3E85" w:rsidP="00BC3E8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C3E85" w:rsidRPr="009B5846" w:rsidRDefault="00BC3E85" w:rsidP="00BC3E8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BC3E85" w:rsidRPr="009B5846" w:rsidRDefault="00BC3E85" w:rsidP="00BC3E8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C3E85" w:rsidRPr="009B5846" w:rsidTr="002C1730">
        <w:tc>
          <w:tcPr>
            <w:tcW w:w="1588" w:type="dxa"/>
            <w:shd w:val="clear" w:color="auto" w:fill="auto"/>
          </w:tcPr>
          <w:p w:rsidR="00BC3E85" w:rsidRPr="009B5846" w:rsidRDefault="00BC3E85" w:rsidP="00BC3E8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nom_areasx</w:t>
            </w:r>
          </w:p>
        </w:tc>
        <w:tc>
          <w:tcPr>
            <w:tcW w:w="1558" w:type="dxa"/>
            <w:shd w:val="clear" w:color="auto" w:fill="auto"/>
          </w:tcPr>
          <w:p w:rsidR="00BC3E85" w:rsidRPr="009B5846" w:rsidRDefault="00BC3E85" w:rsidP="00BC3E8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BC3E85" w:rsidRPr="009B5846" w:rsidRDefault="00BC3E85" w:rsidP="00BC3E8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BC3E85" w:rsidRPr="009B5846" w:rsidRDefault="00BC3E85" w:rsidP="00BC3E8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BC3E85" w:rsidRPr="009B5846" w:rsidRDefault="00BC3E85" w:rsidP="00BC3E8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7056C" w:rsidRPr="009B5846" w:rsidTr="002C1730">
        <w:tc>
          <w:tcPr>
            <w:tcW w:w="158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24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7056C" w:rsidRPr="009B5846" w:rsidTr="002C1730">
        <w:tc>
          <w:tcPr>
            <w:tcW w:w="158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7056C" w:rsidRPr="009B5846" w:rsidTr="002C1730">
        <w:tc>
          <w:tcPr>
            <w:tcW w:w="158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24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7056C" w:rsidRPr="009B5846" w:rsidTr="002C1730">
        <w:tc>
          <w:tcPr>
            <w:tcW w:w="158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la fecha y la hora en el que se modificó un 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7056C" w:rsidRPr="009B5846" w:rsidRDefault="0097056C" w:rsidP="0097056C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BC3E85" w:rsidRPr="009B5846" w:rsidRDefault="00BC3E85" w:rsidP="0007334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7056C" w:rsidRPr="009B5846" w:rsidRDefault="0097056C" w:rsidP="0007334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61ACA" w:rsidRPr="009B5846" w:rsidRDefault="00A61ACA" w:rsidP="00A61ACA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tab_genera_areasx</w:t>
      </w:r>
    </w:p>
    <w:p w:rsidR="00A61ACA" w:rsidRPr="009B5846" w:rsidRDefault="00A61ACA" w:rsidP="00A61AC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A61ACA" w:rsidRPr="009B5846" w:rsidRDefault="00A61ACA" w:rsidP="00A61AC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A61ACA" w:rsidRPr="009B5846" w:rsidTr="002C1730">
        <w:tc>
          <w:tcPr>
            <w:tcW w:w="1588" w:type="dxa"/>
            <w:shd w:val="clear" w:color="auto" w:fill="auto"/>
          </w:tcPr>
          <w:p w:rsidR="00A61ACA" w:rsidRPr="009B5846" w:rsidRDefault="00A61AC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A61ACA" w:rsidRPr="009B5846" w:rsidRDefault="00A61AC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A61ACA" w:rsidRPr="009B5846" w:rsidRDefault="00A61AC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A61ACA" w:rsidRPr="009B5846" w:rsidRDefault="00A61AC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A61ACA" w:rsidRPr="009B5846" w:rsidRDefault="00A61AC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61ACA" w:rsidRPr="009B5846" w:rsidTr="002C1730">
        <w:tc>
          <w:tcPr>
            <w:tcW w:w="158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cod_areaxx</w:t>
            </w:r>
          </w:p>
        </w:tc>
        <w:tc>
          <w:tcPr>
            <w:tcW w:w="155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</w:t>
            </w:r>
          </w:p>
        </w:tc>
        <w:tc>
          <w:tcPr>
            <w:tcW w:w="1324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61ACA" w:rsidRPr="009B5846" w:rsidTr="002C1730">
        <w:tc>
          <w:tcPr>
            <w:tcW w:w="158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nom_areaxx</w:t>
            </w:r>
          </w:p>
        </w:tc>
        <w:tc>
          <w:tcPr>
            <w:tcW w:w="155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Nombre del </w:t>
            </w:r>
          </w:p>
        </w:tc>
        <w:tc>
          <w:tcPr>
            <w:tcW w:w="1324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61ACA" w:rsidRPr="009B5846" w:rsidTr="002C1730">
        <w:tc>
          <w:tcPr>
            <w:tcW w:w="158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des_areaxx</w:t>
            </w:r>
          </w:p>
        </w:tc>
        <w:tc>
          <w:tcPr>
            <w:tcW w:w="155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Descripción del área</w:t>
            </w:r>
          </w:p>
        </w:tc>
        <w:tc>
          <w:tcPr>
            <w:tcW w:w="1324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61ACA" w:rsidRPr="009B5846" w:rsidTr="002C1730">
        <w:tc>
          <w:tcPr>
            <w:tcW w:w="158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nom_respon</w:t>
            </w:r>
          </w:p>
        </w:tc>
        <w:tc>
          <w:tcPr>
            <w:tcW w:w="155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Nombre del Responsable del </w:t>
            </w:r>
          </w:p>
        </w:tc>
        <w:tc>
          <w:tcPr>
            <w:tcW w:w="1324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61ACA" w:rsidRPr="009B5846" w:rsidTr="002C1730">
        <w:tc>
          <w:tcPr>
            <w:tcW w:w="158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(A=Aprobada, P=Pendiente, R=Rechazada)</w:t>
            </w:r>
          </w:p>
        </w:tc>
        <w:tc>
          <w:tcPr>
            <w:tcW w:w="1324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61ACA" w:rsidRPr="009B5846" w:rsidTr="002C1730">
        <w:tc>
          <w:tcPr>
            <w:tcW w:w="158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61ACA" w:rsidRPr="009B5846" w:rsidTr="002C1730">
        <w:tc>
          <w:tcPr>
            <w:tcW w:w="158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A61ACA" w:rsidRPr="009B5846" w:rsidRDefault="00A61ACA" w:rsidP="00A61A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A526E" w:rsidRPr="009B5846" w:rsidTr="002C1730">
        <w:tc>
          <w:tcPr>
            <w:tcW w:w="1588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24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A526E" w:rsidRPr="009B5846" w:rsidTr="002C1730">
        <w:tc>
          <w:tcPr>
            <w:tcW w:w="1588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558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A526E" w:rsidRPr="009B5846" w:rsidTr="002C1730">
        <w:tc>
          <w:tcPr>
            <w:tcW w:w="1588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24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A526E" w:rsidRPr="009B5846" w:rsidTr="002C1730">
        <w:tc>
          <w:tcPr>
            <w:tcW w:w="1588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CA526E" w:rsidRPr="009B5846" w:rsidRDefault="00CA526E" w:rsidP="00CA526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BC3E85" w:rsidRPr="009B5846" w:rsidRDefault="00BC3E85" w:rsidP="0007334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A0D13" w:rsidRPr="009B5846" w:rsidRDefault="00CA0D13" w:rsidP="0007334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04D8A" w:rsidRPr="009B5846" w:rsidRDefault="00004D8A" w:rsidP="00004D8A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tab_genera_arpxxx</w:t>
      </w:r>
    </w:p>
    <w:p w:rsidR="00004D8A" w:rsidRPr="009B5846" w:rsidRDefault="00004D8A" w:rsidP="00004D8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04D8A" w:rsidRPr="009B5846" w:rsidRDefault="00004D8A" w:rsidP="00004D8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004D8A" w:rsidRPr="009B5846" w:rsidTr="002C1730">
        <w:tc>
          <w:tcPr>
            <w:tcW w:w="1588" w:type="dxa"/>
            <w:shd w:val="clear" w:color="auto" w:fill="auto"/>
          </w:tcPr>
          <w:p w:rsidR="00004D8A" w:rsidRPr="009B5846" w:rsidRDefault="00004D8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04D8A" w:rsidRPr="009B5846" w:rsidRDefault="00004D8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04D8A" w:rsidRPr="009B5846" w:rsidRDefault="00004D8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04D8A" w:rsidRPr="009B5846" w:rsidRDefault="00004D8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04D8A" w:rsidRPr="009B5846" w:rsidRDefault="00004D8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04D8A" w:rsidRPr="009B5846" w:rsidTr="002C1730">
        <w:tc>
          <w:tcPr>
            <w:tcW w:w="1588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cod_arpxxx</w:t>
            </w:r>
          </w:p>
        </w:tc>
        <w:tc>
          <w:tcPr>
            <w:tcW w:w="1558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ARP</w:t>
            </w:r>
          </w:p>
        </w:tc>
        <w:tc>
          <w:tcPr>
            <w:tcW w:w="1324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04D8A" w:rsidRPr="009B5846" w:rsidTr="002C1730">
        <w:tc>
          <w:tcPr>
            <w:tcW w:w="1588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nom_arpxxx</w:t>
            </w:r>
          </w:p>
        </w:tc>
        <w:tc>
          <w:tcPr>
            <w:tcW w:w="1558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ARP</w:t>
            </w:r>
          </w:p>
        </w:tc>
        <w:tc>
          <w:tcPr>
            <w:tcW w:w="1324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04D8A" w:rsidRPr="009B5846" w:rsidTr="002C1730">
        <w:tc>
          <w:tcPr>
            <w:tcW w:w="1588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cod_estado</w:t>
            </w:r>
          </w:p>
        </w:tc>
        <w:tc>
          <w:tcPr>
            <w:tcW w:w="1558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324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04D8A" w:rsidRPr="009B5846" w:rsidTr="002C1730">
        <w:tc>
          <w:tcPr>
            <w:tcW w:w="1588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nit_entida</w:t>
            </w:r>
          </w:p>
        </w:tc>
        <w:tc>
          <w:tcPr>
            <w:tcW w:w="1558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04D8A" w:rsidRPr="009B5846" w:rsidRDefault="00CA0D13" w:rsidP="00004D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 de la entidad</w:t>
            </w:r>
          </w:p>
        </w:tc>
        <w:tc>
          <w:tcPr>
            <w:tcW w:w="1324" w:type="dxa"/>
            <w:shd w:val="clear" w:color="auto" w:fill="auto"/>
          </w:tcPr>
          <w:p w:rsidR="00004D8A" w:rsidRPr="009B5846" w:rsidRDefault="00004D8A" w:rsidP="00004D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A0D13" w:rsidRPr="009B5846" w:rsidTr="002C1730">
        <w:tc>
          <w:tcPr>
            <w:tcW w:w="1588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24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A0D13" w:rsidRPr="009B5846" w:rsidTr="002C1730">
        <w:tc>
          <w:tcPr>
            <w:tcW w:w="1588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A0D13" w:rsidRPr="009B5846" w:rsidTr="002C1730">
        <w:tc>
          <w:tcPr>
            <w:tcW w:w="1588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24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A0D13" w:rsidRPr="009B5846" w:rsidTr="002C1730">
        <w:tc>
          <w:tcPr>
            <w:tcW w:w="1588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CA0D13" w:rsidRPr="009B5846" w:rsidRDefault="00CA0D13" w:rsidP="00CA0D1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04D8A" w:rsidRPr="009B5846" w:rsidRDefault="00004D8A" w:rsidP="0007334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F327B" w:rsidRPr="009B5846" w:rsidRDefault="005F327B" w:rsidP="0007334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F327B" w:rsidRPr="009B5846" w:rsidRDefault="005F327B" w:rsidP="00B652D4">
      <w:pPr>
        <w:tabs>
          <w:tab w:val="left" w:pos="426"/>
        </w:tabs>
        <w:rPr>
          <w:rFonts w:cs="Arial"/>
          <w:sz w:val="24"/>
          <w:szCs w:val="24"/>
        </w:rPr>
      </w:pPr>
    </w:p>
    <w:p w:rsidR="005F327B" w:rsidRPr="009B5846" w:rsidRDefault="005F327B" w:rsidP="005F327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tab_genera_bancos</w:t>
      </w:r>
    </w:p>
    <w:p w:rsidR="005F327B" w:rsidRPr="009B5846" w:rsidRDefault="005F327B" w:rsidP="005F327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F327B" w:rsidRPr="009B5846" w:rsidRDefault="005F327B" w:rsidP="005F327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1557"/>
        <w:gridCol w:w="1549"/>
        <w:gridCol w:w="2617"/>
        <w:gridCol w:w="1323"/>
      </w:tblGrid>
      <w:tr w:rsidR="005F327B" w:rsidRPr="009B5846" w:rsidTr="00D4030E">
        <w:tc>
          <w:tcPr>
            <w:tcW w:w="1591" w:type="dxa"/>
            <w:shd w:val="clear" w:color="auto" w:fill="auto"/>
          </w:tcPr>
          <w:p w:rsidR="005F327B" w:rsidRPr="009B5846" w:rsidRDefault="005F327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7" w:type="dxa"/>
            <w:shd w:val="clear" w:color="auto" w:fill="auto"/>
          </w:tcPr>
          <w:p w:rsidR="005F327B" w:rsidRPr="009B5846" w:rsidRDefault="005F327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F327B" w:rsidRPr="009B5846" w:rsidRDefault="005F327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7" w:type="dxa"/>
            <w:shd w:val="clear" w:color="auto" w:fill="auto"/>
          </w:tcPr>
          <w:p w:rsidR="005F327B" w:rsidRPr="009B5846" w:rsidRDefault="005F327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3" w:type="dxa"/>
            <w:shd w:val="clear" w:color="auto" w:fill="auto"/>
          </w:tcPr>
          <w:p w:rsidR="005F327B" w:rsidRPr="009B5846" w:rsidRDefault="005F327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F327B" w:rsidRPr="009B5846" w:rsidTr="00D4030E">
        <w:tc>
          <w:tcPr>
            <w:tcW w:w="1591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cod_bancox</w:t>
            </w:r>
          </w:p>
        </w:tc>
        <w:tc>
          <w:tcPr>
            <w:tcW w:w="1557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7" w:type="dxa"/>
            <w:shd w:val="clear" w:color="auto" w:fill="auto"/>
          </w:tcPr>
          <w:p w:rsidR="005F327B" w:rsidRPr="009B5846" w:rsidRDefault="00D4030E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entidad bancaria</w:t>
            </w:r>
          </w:p>
        </w:tc>
        <w:tc>
          <w:tcPr>
            <w:tcW w:w="1323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F327B" w:rsidRPr="009B5846" w:rsidTr="00D4030E">
        <w:tc>
          <w:tcPr>
            <w:tcW w:w="1591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nom_bancox</w:t>
            </w:r>
          </w:p>
        </w:tc>
        <w:tc>
          <w:tcPr>
            <w:tcW w:w="1557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5F327B" w:rsidRPr="009B5846" w:rsidRDefault="00D4030E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entidad bancaria</w:t>
            </w:r>
          </w:p>
        </w:tc>
        <w:tc>
          <w:tcPr>
            <w:tcW w:w="1323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F327B" w:rsidRPr="009B5846" w:rsidTr="00D4030E">
        <w:tc>
          <w:tcPr>
            <w:tcW w:w="1591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abr_bancox</w:t>
            </w:r>
          </w:p>
        </w:tc>
        <w:tc>
          <w:tcPr>
            <w:tcW w:w="1557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5F327B" w:rsidRPr="009B5846" w:rsidRDefault="00D4030E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de la entidad bancaria</w:t>
            </w:r>
          </w:p>
        </w:tc>
        <w:tc>
          <w:tcPr>
            <w:tcW w:w="1323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F327B" w:rsidRPr="009B5846" w:rsidTr="00D4030E">
        <w:tc>
          <w:tcPr>
            <w:tcW w:w="1591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cod_homolo</w:t>
            </w:r>
          </w:p>
        </w:tc>
        <w:tc>
          <w:tcPr>
            <w:tcW w:w="1557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49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Homologación</w:t>
            </w:r>
          </w:p>
        </w:tc>
        <w:tc>
          <w:tcPr>
            <w:tcW w:w="1323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F327B" w:rsidRPr="009B5846" w:rsidTr="00D4030E">
        <w:tc>
          <w:tcPr>
            <w:tcW w:w="1591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nit_bancos</w:t>
            </w:r>
          </w:p>
        </w:tc>
        <w:tc>
          <w:tcPr>
            <w:tcW w:w="1557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7" w:type="dxa"/>
            <w:shd w:val="clear" w:color="auto" w:fill="auto"/>
          </w:tcPr>
          <w:p w:rsidR="005F327B" w:rsidRPr="009B5846" w:rsidRDefault="00D4030E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 de la entidad bancaria</w:t>
            </w:r>
          </w:p>
        </w:tc>
        <w:tc>
          <w:tcPr>
            <w:tcW w:w="1323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F327B" w:rsidRPr="009B5846" w:rsidTr="00D4030E">
        <w:tc>
          <w:tcPr>
            <w:tcW w:w="1591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dig_bancos</w:t>
            </w:r>
          </w:p>
        </w:tc>
        <w:tc>
          <w:tcPr>
            <w:tcW w:w="1557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5F327B" w:rsidRPr="009B5846" w:rsidRDefault="005F327B" w:rsidP="005F32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4030E" w:rsidRPr="009B5846" w:rsidTr="00D4030E">
        <w:tc>
          <w:tcPr>
            <w:tcW w:w="1591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7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23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4030E" w:rsidRPr="009B5846" w:rsidTr="00D4030E">
        <w:tc>
          <w:tcPr>
            <w:tcW w:w="1591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7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7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23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4030E" w:rsidRPr="009B5846" w:rsidTr="00D4030E">
        <w:tc>
          <w:tcPr>
            <w:tcW w:w="1591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7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el nombre del usuario que modifico un  registro de esta tabla</w:t>
            </w:r>
          </w:p>
        </w:tc>
        <w:tc>
          <w:tcPr>
            <w:tcW w:w="1323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4030E" w:rsidRPr="009B5846" w:rsidTr="00D4030E">
        <w:tc>
          <w:tcPr>
            <w:tcW w:w="1591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7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7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323" w:type="dxa"/>
            <w:shd w:val="clear" w:color="auto" w:fill="auto"/>
          </w:tcPr>
          <w:p w:rsidR="00D4030E" w:rsidRPr="009B5846" w:rsidRDefault="00D4030E" w:rsidP="00D4030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F327B" w:rsidRPr="009B5846" w:rsidRDefault="005F327B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0319A" w:rsidRPr="009B5846" w:rsidRDefault="00F0319A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C0805" w:rsidRPr="009B5846" w:rsidRDefault="008C0805" w:rsidP="008C080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tab_genera_cajcom</w:t>
      </w:r>
    </w:p>
    <w:p w:rsidR="008C0805" w:rsidRPr="009B5846" w:rsidRDefault="008C0805" w:rsidP="008C080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C0805" w:rsidRPr="009B5846" w:rsidRDefault="008C0805" w:rsidP="008C080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8C0805" w:rsidRPr="009B5846" w:rsidTr="002C1730">
        <w:tc>
          <w:tcPr>
            <w:tcW w:w="1588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8C0805" w:rsidRPr="009B5846" w:rsidTr="002C1730">
        <w:tc>
          <w:tcPr>
            <w:tcW w:w="158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cod_cajcom</w:t>
            </w:r>
          </w:p>
        </w:tc>
        <w:tc>
          <w:tcPr>
            <w:tcW w:w="155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Caja de Compensación Familiar</w:t>
            </w:r>
          </w:p>
        </w:tc>
        <w:tc>
          <w:tcPr>
            <w:tcW w:w="132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C0805" w:rsidRPr="009B5846" w:rsidTr="002C1730">
        <w:tc>
          <w:tcPr>
            <w:tcW w:w="158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nom_cajcom</w:t>
            </w:r>
          </w:p>
        </w:tc>
        <w:tc>
          <w:tcPr>
            <w:tcW w:w="155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Caja de Compensación Familiar</w:t>
            </w:r>
          </w:p>
        </w:tc>
        <w:tc>
          <w:tcPr>
            <w:tcW w:w="132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C0805" w:rsidRPr="009B5846" w:rsidTr="002C1730">
        <w:tc>
          <w:tcPr>
            <w:tcW w:w="158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nit_entida</w:t>
            </w:r>
          </w:p>
        </w:tc>
        <w:tc>
          <w:tcPr>
            <w:tcW w:w="155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C0805" w:rsidRPr="009B5846" w:rsidRDefault="00C71B0D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 de la entidad</w:t>
            </w:r>
          </w:p>
        </w:tc>
        <w:tc>
          <w:tcPr>
            <w:tcW w:w="132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C0805" w:rsidRPr="009B5846" w:rsidTr="002C1730">
        <w:tc>
          <w:tcPr>
            <w:tcW w:w="158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cod_estado</w:t>
            </w:r>
          </w:p>
        </w:tc>
        <w:tc>
          <w:tcPr>
            <w:tcW w:w="155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32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319A" w:rsidRPr="009B5846" w:rsidTr="002C1730">
        <w:tc>
          <w:tcPr>
            <w:tcW w:w="1588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usuario que creó un  registro de esta tabla</w:t>
            </w:r>
          </w:p>
        </w:tc>
        <w:tc>
          <w:tcPr>
            <w:tcW w:w="1324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319A" w:rsidRPr="009B5846" w:rsidTr="002C1730">
        <w:tc>
          <w:tcPr>
            <w:tcW w:w="1588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558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319A" w:rsidRPr="009B5846" w:rsidTr="002C1730">
        <w:tc>
          <w:tcPr>
            <w:tcW w:w="1588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24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319A" w:rsidRPr="009B5846" w:rsidTr="002C1730">
        <w:tc>
          <w:tcPr>
            <w:tcW w:w="1588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F0319A" w:rsidRPr="009B5846" w:rsidRDefault="00F0319A" w:rsidP="00F0319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8C0805" w:rsidRPr="009B5846" w:rsidRDefault="008C0805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A0B9B" w:rsidRPr="009B5846" w:rsidRDefault="00FA0B9B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A0B9B" w:rsidRPr="009B5846" w:rsidRDefault="00FA0B9B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A0B9B" w:rsidRPr="009B5846" w:rsidRDefault="00FA0B9B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A0B9B" w:rsidRPr="009B5846" w:rsidRDefault="00FA0B9B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A0B9B" w:rsidRPr="009B5846" w:rsidRDefault="00FA0B9B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A0B9B" w:rsidRPr="009B5846" w:rsidRDefault="00FA0B9B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C0805" w:rsidRPr="009B5846" w:rsidRDefault="008C0805" w:rsidP="008C080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tab_genera_cencos</w:t>
      </w:r>
    </w:p>
    <w:p w:rsidR="008C0805" w:rsidRPr="009B5846" w:rsidRDefault="008C0805" w:rsidP="008C080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C0805" w:rsidRPr="009B5846" w:rsidRDefault="008C0805" w:rsidP="008C080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8C0805" w:rsidRPr="009B5846" w:rsidTr="002C1730">
        <w:tc>
          <w:tcPr>
            <w:tcW w:w="1588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8C0805" w:rsidRPr="009B5846" w:rsidTr="002C1730">
        <w:tc>
          <w:tcPr>
            <w:tcW w:w="158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C0805" w:rsidRPr="009B5846" w:rsidTr="002C1730">
        <w:tc>
          <w:tcPr>
            <w:tcW w:w="158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nom_centro</w:t>
            </w:r>
          </w:p>
        </w:tc>
        <w:tc>
          <w:tcPr>
            <w:tcW w:w="155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C0805" w:rsidRPr="009B5846" w:rsidTr="002C1730">
        <w:tc>
          <w:tcPr>
            <w:tcW w:w="158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abr_centro</w:t>
            </w:r>
          </w:p>
        </w:tc>
        <w:tc>
          <w:tcPr>
            <w:tcW w:w="155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0B9B" w:rsidRPr="009B5846" w:rsidTr="002C1730">
        <w:tc>
          <w:tcPr>
            <w:tcW w:w="158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24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0B9B" w:rsidRPr="009B5846" w:rsidTr="002C1730">
        <w:tc>
          <w:tcPr>
            <w:tcW w:w="158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0B9B" w:rsidRPr="009B5846" w:rsidTr="002C1730">
        <w:tc>
          <w:tcPr>
            <w:tcW w:w="158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24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0B9B" w:rsidRPr="009B5846" w:rsidTr="002C1730">
        <w:tc>
          <w:tcPr>
            <w:tcW w:w="158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modificó un  registro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8C0805" w:rsidRPr="009B5846" w:rsidRDefault="008C0805" w:rsidP="00FA0B9B">
      <w:pPr>
        <w:tabs>
          <w:tab w:val="left" w:pos="426"/>
        </w:tabs>
        <w:rPr>
          <w:rFonts w:cs="Arial"/>
          <w:sz w:val="24"/>
          <w:szCs w:val="24"/>
        </w:rPr>
      </w:pPr>
    </w:p>
    <w:p w:rsidR="00FA0B9B" w:rsidRPr="009B5846" w:rsidRDefault="00FA0B9B" w:rsidP="00FA0B9B">
      <w:pPr>
        <w:tabs>
          <w:tab w:val="left" w:pos="426"/>
        </w:tabs>
        <w:rPr>
          <w:rFonts w:cs="Arial"/>
          <w:sz w:val="24"/>
          <w:szCs w:val="24"/>
        </w:rPr>
      </w:pPr>
    </w:p>
    <w:p w:rsidR="008C0805" w:rsidRPr="009B5846" w:rsidRDefault="008C0805" w:rsidP="008C080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tab_genera_cheque</w:t>
      </w:r>
    </w:p>
    <w:p w:rsidR="008C0805" w:rsidRPr="009B5846" w:rsidRDefault="008C0805" w:rsidP="008C080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C0805" w:rsidRPr="009B5846" w:rsidRDefault="008C0805" w:rsidP="008C080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544"/>
        <w:gridCol w:w="1545"/>
        <w:gridCol w:w="2584"/>
        <w:gridCol w:w="1306"/>
      </w:tblGrid>
      <w:tr w:rsidR="008C0805" w:rsidRPr="009B5846" w:rsidTr="00FA0B9B">
        <w:tc>
          <w:tcPr>
            <w:tcW w:w="1658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44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5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584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06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8C0805" w:rsidRPr="009B5846" w:rsidTr="00FA0B9B">
        <w:tc>
          <w:tcPr>
            <w:tcW w:w="165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cod_bancox</w:t>
            </w:r>
          </w:p>
        </w:tc>
        <w:tc>
          <w:tcPr>
            <w:tcW w:w="154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5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8C0805" w:rsidRPr="009B5846" w:rsidRDefault="00A22C89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entidad bancaria</w:t>
            </w:r>
          </w:p>
        </w:tc>
        <w:tc>
          <w:tcPr>
            <w:tcW w:w="1306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C0805" w:rsidRPr="009B5846" w:rsidTr="00FA0B9B">
        <w:tc>
          <w:tcPr>
            <w:tcW w:w="165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4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5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8C0805" w:rsidRPr="009B5846" w:rsidRDefault="00907A49" w:rsidP="008C080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C0805" w:rsidRPr="009B5846" w:rsidTr="00FA0B9B">
        <w:tc>
          <w:tcPr>
            <w:tcW w:w="165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num_minche</w:t>
            </w:r>
          </w:p>
        </w:tc>
        <w:tc>
          <w:tcPr>
            <w:tcW w:w="154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5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8C0805" w:rsidRPr="009B5846" w:rsidRDefault="00907A49" w:rsidP="008C080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C0805" w:rsidRPr="009B5846" w:rsidTr="00FA0B9B">
        <w:tc>
          <w:tcPr>
            <w:tcW w:w="165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num_maxche</w:t>
            </w:r>
          </w:p>
        </w:tc>
        <w:tc>
          <w:tcPr>
            <w:tcW w:w="154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5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8C0805" w:rsidRPr="009B5846" w:rsidRDefault="00907A49" w:rsidP="008C080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C0805" w:rsidRPr="009B5846" w:rsidTr="00FA0B9B">
        <w:tc>
          <w:tcPr>
            <w:tcW w:w="1658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num_actche</w:t>
            </w:r>
          </w:p>
        </w:tc>
        <w:tc>
          <w:tcPr>
            <w:tcW w:w="154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5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8C0805" w:rsidRPr="009B5846" w:rsidRDefault="008C0805" w:rsidP="008C080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0B9B" w:rsidRPr="009B5846" w:rsidTr="00FA0B9B">
        <w:tc>
          <w:tcPr>
            <w:tcW w:w="165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44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5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creó un  registro de esta tabla</w:t>
            </w:r>
          </w:p>
        </w:tc>
        <w:tc>
          <w:tcPr>
            <w:tcW w:w="1306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0B9B" w:rsidRPr="009B5846" w:rsidTr="00FA0B9B">
        <w:tc>
          <w:tcPr>
            <w:tcW w:w="165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44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5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4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creó; un nuevo registro de esta tabla (Tipo de formato: AAAA-MM-DD HH:MM)</w:t>
            </w:r>
          </w:p>
        </w:tc>
        <w:tc>
          <w:tcPr>
            <w:tcW w:w="1306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0B9B" w:rsidRPr="009B5846" w:rsidTr="00FA0B9B">
        <w:tc>
          <w:tcPr>
            <w:tcW w:w="165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44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5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modifico un  registro de esta tabla</w:t>
            </w:r>
          </w:p>
        </w:tc>
        <w:tc>
          <w:tcPr>
            <w:tcW w:w="1306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A0B9B" w:rsidRPr="009B5846" w:rsidTr="00FA0B9B">
        <w:tc>
          <w:tcPr>
            <w:tcW w:w="1658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44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5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4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modificó un  registro de esta tabla (Tipo de Formato: AAAA-MM-DD HH:MM)</w:t>
            </w:r>
          </w:p>
        </w:tc>
        <w:tc>
          <w:tcPr>
            <w:tcW w:w="1306" w:type="dxa"/>
            <w:shd w:val="clear" w:color="auto" w:fill="auto"/>
          </w:tcPr>
          <w:p w:rsidR="00FA0B9B" w:rsidRPr="009B5846" w:rsidRDefault="00FA0B9B" w:rsidP="00FA0B9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8C0805" w:rsidRPr="009B5846" w:rsidRDefault="008C0805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B2C27" w:rsidRPr="009B5846" w:rsidRDefault="001B2C27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C0805" w:rsidRPr="009B5846" w:rsidRDefault="008C0805" w:rsidP="008C080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tab_genera_ciudad</w:t>
      </w:r>
    </w:p>
    <w:p w:rsidR="008C0805" w:rsidRPr="009B5846" w:rsidRDefault="008C0805" w:rsidP="008C080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B2C27" w:rsidRPr="009B5846" w:rsidRDefault="001B2C27" w:rsidP="008C0805">
      <w:pPr>
        <w:rPr>
          <w:rFonts w:cs="Arial"/>
          <w:b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contiene las ciudades registradas en la Dirección de Impuestos y Aduanas Nacionales. Tiene relación con la tabla </w:t>
      </w:r>
      <w:r w:rsidRPr="009B5846">
        <w:rPr>
          <w:rFonts w:cs="Arial"/>
          <w:b/>
          <w:sz w:val="24"/>
          <w:szCs w:val="24"/>
        </w:rPr>
        <w:t>tab_genera_contro, tab_tercer_tercer, tab_genera_depart, tab_remesa_remesa, tab_ordenx_destin, tab_genera_agenci, tab_ordenx_cargax.</w:t>
      </w:r>
    </w:p>
    <w:p w:rsidR="008C0805" w:rsidRPr="009B5846" w:rsidRDefault="008C0805" w:rsidP="008C080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8C0805" w:rsidRPr="009B5846" w:rsidTr="002C1730">
        <w:tc>
          <w:tcPr>
            <w:tcW w:w="1588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8C0805" w:rsidRPr="009B5846" w:rsidRDefault="008C0805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B2C27" w:rsidRPr="009B5846" w:rsidTr="002C1730">
        <w:tc>
          <w:tcPr>
            <w:tcW w:w="158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país</w:t>
            </w:r>
          </w:p>
        </w:tc>
        <w:tc>
          <w:tcPr>
            <w:tcW w:w="1324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B2C27" w:rsidRPr="009B5846" w:rsidTr="002C1730">
        <w:tc>
          <w:tcPr>
            <w:tcW w:w="158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departamento</w:t>
            </w:r>
          </w:p>
        </w:tc>
        <w:tc>
          <w:tcPr>
            <w:tcW w:w="1324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B2C27" w:rsidRPr="009B5846" w:rsidTr="002C1730">
        <w:tc>
          <w:tcPr>
            <w:tcW w:w="158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1B2C27" w:rsidRPr="009B5846" w:rsidRDefault="00BA2492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ciu</w:t>
            </w:r>
            <w:r w:rsidR="001B2C27" w:rsidRPr="009B5846">
              <w:rPr>
                <w:rFonts w:cs="Arial"/>
                <w:sz w:val="24"/>
                <w:szCs w:val="24"/>
              </w:rPr>
              <w:t>dad</w:t>
            </w:r>
          </w:p>
        </w:tc>
        <w:tc>
          <w:tcPr>
            <w:tcW w:w="1324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B2C27" w:rsidRPr="009B5846" w:rsidTr="002C1730">
        <w:tc>
          <w:tcPr>
            <w:tcW w:w="158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nom_ciudad</w:t>
            </w:r>
          </w:p>
        </w:tc>
        <w:tc>
          <w:tcPr>
            <w:tcW w:w="155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B2C27" w:rsidRPr="009B5846" w:rsidRDefault="001B2C27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ci</w:t>
            </w:r>
            <w:r w:rsidR="00BA2492" w:rsidRPr="009B5846">
              <w:rPr>
                <w:rFonts w:cs="Arial"/>
                <w:sz w:val="24"/>
                <w:szCs w:val="24"/>
              </w:rPr>
              <w:t>u</w:t>
            </w:r>
            <w:r w:rsidRPr="009B5846">
              <w:rPr>
                <w:rFonts w:cs="Arial"/>
                <w:sz w:val="24"/>
                <w:szCs w:val="24"/>
              </w:rPr>
              <w:t>dad</w:t>
            </w:r>
          </w:p>
        </w:tc>
        <w:tc>
          <w:tcPr>
            <w:tcW w:w="1324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2C27" w:rsidRPr="009B5846" w:rsidTr="002C1730">
        <w:tc>
          <w:tcPr>
            <w:tcW w:w="158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abr_ciudad</w:t>
            </w:r>
          </w:p>
        </w:tc>
        <w:tc>
          <w:tcPr>
            <w:tcW w:w="155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B2C27" w:rsidRPr="009B5846" w:rsidRDefault="00BA2492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c</w:t>
            </w:r>
            <w:r w:rsidR="001B2C27" w:rsidRPr="009B5846">
              <w:rPr>
                <w:rFonts w:cs="Arial"/>
                <w:sz w:val="24"/>
                <w:szCs w:val="24"/>
              </w:rPr>
              <w:t>i</w:t>
            </w:r>
            <w:r w:rsidRPr="009B5846">
              <w:rPr>
                <w:rFonts w:cs="Arial"/>
                <w:sz w:val="24"/>
                <w:szCs w:val="24"/>
              </w:rPr>
              <w:t>u</w:t>
            </w:r>
            <w:r w:rsidR="001B2C27" w:rsidRPr="009B5846">
              <w:rPr>
                <w:rFonts w:cs="Arial"/>
                <w:sz w:val="24"/>
                <w:szCs w:val="24"/>
              </w:rPr>
              <w:t>dad</w:t>
            </w:r>
          </w:p>
        </w:tc>
        <w:tc>
          <w:tcPr>
            <w:tcW w:w="1324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2C27" w:rsidRPr="009B5846" w:rsidTr="002C1730">
        <w:tc>
          <w:tcPr>
            <w:tcW w:w="158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324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2C27" w:rsidRPr="009B5846" w:rsidTr="002C1730">
        <w:tc>
          <w:tcPr>
            <w:tcW w:w="158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val_icaxxx</w:t>
            </w:r>
          </w:p>
        </w:tc>
        <w:tc>
          <w:tcPr>
            <w:tcW w:w="155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549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DECIMAL</w:t>
            </w:r>
          </w:p>
        </w:tc>
        <w:tc>
          <w:tcPr>
            <w:tcW w:w="2618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ICA</w:t>
            </w:r>
          </w:p>
        </w:tc>
        <w:tc>
          <w:tcPr>
            <w:tcW w:w="1324" w:type="dxa"/>
            <w:shd w:val="clear" w:color="auto" w:fill="auto"/>
          </w:tcPr>
          <w:p w:rsidR="001B2C27" w:rsidRPr="009B5846" w:rsidRDefault="001B2C27" w:rsidP="001B2C2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A2492" w:rsidRPr="009B5846" w:rsidTr="002C1730">
        <w:tc>
          <w:tcPr>
            <w:tcW w:w="158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A2492" w:rsidRPr="009B5846" w:rsidTr="002C1730">
        <w:tc>
          <w:tcPr>
            <w:tcW w:w="158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A2492" w:rsidRPr="009B5846" w:rsidTr="002C1730">
        <w:tc>
          <w:tcPr>
            <w:tcW w:w="158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A2492" w:rsidRPr="009B5846" w:rsidTr="002C1730">
        <w:tc>
          <w:tcPr>
            <w:tcW w:w="158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BA2492" w:rsidRPr="009B5846" w:rsidRDefault="00BA2492" w:rsidP="00BA2492">
      <w:pPr>
        <w:tabs>
          <w:tab w:val="left" w:pos="426"/>
        </w:tabs>
        <w:rPr>
          <w:rFonts w:cs="Arial"/>
          <w:sz w:val="24"/>
          <w:szCs w:val="24"/>
        </w:rPr>
      </w:pPr>
    </w:p>
    <w:p w:rsidR="000D66AC" w:rsidRPr="009B5846" w:rsidRDefault="000D66AC" w:rsidP="000D66AC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tab_genera_confac</w:t>
      </w:r>
    </w:p>
    <w:p w:rsidR="000D66AC" w:rsidRPr="009B5846" w:rsidRDefault="000D66AC" w:rsidP="000D66AC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D66AC" w:rsidRPr="009B5846" w:rsidRDefault="000D66AC" w:rsidP="000D66AC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0D66AC" w:rsidRPr="009B5846" w:rsidTr="002C1730">
        <w:tc>
          <w:tcPr>
            <w:tcW w:w="1588" w:type="dxa"/>
            <w:shd w:val="clear" w:color="auto" w:fill="auto"/>
          </w:tcPr>
          <w:p w:rsidR="000D66AC" w:rsidRPr="009B5846" w:rsidRDefault="000D66AC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D66AC" w:rsidRPr="009B5846" w:rsidRDefault="000D66AC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D66AC" w:rsidRPr="009B5846" w:rsidRDefault="000D66AC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D66AC" w:rsidRPr="009B5846" w:rsidRDefault="000D66AC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D66AC" w:rsidRPr="009B5846" w:rsidRDefault="000D66AC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D66AC" w:rsidRPr="009B5846" w:rsidTr="002C1730">
        <w:tc>
          <w:tcPr>
            <w:tcW w:w="1588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cod_confac</w:t>
            </w:r>
          </w:p>
        </w:tc>
        <w:tc>
          <w:tcPr>
            <w:tcW w:w="1558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condiciones de facturación</w:t>
            </w:r>
          </w:p>
        </w:tc>
        <w:tc>
          <w:tcPr>
            <w:tcW w:w="1324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D66AC" w:rsidRPr="009B5846" w:rsidTr="002C1730">
        <w:tc>
          <w:tcPr>
            <w:tcW w:w="1588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des_confac</w:t>
            </w:r>
          </w:p>
        </w:tc>
        <w:tc>
          <w:tcPr>
            <w:tcW w:w="1558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Descripción de la condición de facturación</w:t>
            </w:r>
          </w:p>
        </w:tc>
        <w:tc>
          <w:tcPr>
            <w:tcW w:w="1324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D66AC" w:rsidRPr="009B5846" w:rsidTr="002C1730">
        <w:tc>
          <w:tcPr>
            <w:tcW w:w="1588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dia_factur</w:t>
            </w:r>
          </w:p>
        </w:tc>
        <w:tc>
          <w:tcPr>
            <w:tcW w:w="1558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9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Día de facturación</w:t>
            </w:r>
          </w:p>
        </w:tc>
        <w:tc>
          <w:tcPr>
            <w:tcW w:w="1324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D66AC" w:rsidRPr="009B5846" w:rsidTr="002C1730">
        <w:tc>
          <w:tcPr>
            <w:tcW w:w="1588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num_diasxx</w:t>
            </w:r>
          </w:p>
        </w:tc>
        <w:tc>
          <w:tcPr>
            <w:tcW w:w="1558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días</w:t>
            </w:r>
          </w:p>
        </w:tc>
        <w:tc>
          <w:tcPr>
            <w:tcW w:w="1324" w:type="dxa"/>
            <w:shd w:val="clear" w:color="auto" w:fill="auto"/>
          </w:tcPr>
          <w:p w:rsidR="000D66AC" w:rsidRPr="009B5846" w:rsidRDefault="000D66AC" w:rsidP="000D66A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A2492" w:rsidRPr="009B5846" w:rsidTr="002C1730">
        <w:tc>
          <w:tcPr>
            <w:tcW w:w="158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A2492" w:rsidRPr="009B5846" w:rsidTr="002C1730">
        <w:tc>
          <w:tcPr>
            <w:tcW w:w="158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A2492" w:rsidRPr="009B5846" w:rsidTr="002C1730">
        <w:tc>
          <w:tcPr>
            <w:tcW w:w="158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usuario que modifica un registro de esta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tabla</w:t>
            </w:r>
          </w:p>
        </w:tc>
        <w:tc>
          <w:tcPr>
            <w:tcW w:w="1324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A2492" w:rsidRPr="009B5846" w:rsidTr="002C1730">
        <w:tc>
          <w:tcPr>
            <w:tcW w:w="158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BA2492" w:rsidRPr="009B5846" w:rsidRDefault="00BA2492" w:rsidP="00BA249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97F02" w:rsidRPr="009B5846" w:rsidRDefault="00C97F02" w:rsidP="00956E70">
      <w:pPr>
        <w:tabs>
          <w:tab w:val="left" w:pos="426"/>
        </w:tabs>
        <w:rPr>
          <w:rFonts w:cs="Arial"/>
          <w:sz w:val="24"/>
          <w:szCs w:val="24"/>
        </w:rPr>
      </w:pPr>
    </w:p>
    <w:p w:rsidR="00C97F02" w:rsidRPr="009B5846" w:rsidRDefault="00C97F02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97F02" w:rsidRPr="009B5846" w:rsidRDefault="00C97F02" w:rsidP="00C97F0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tab_genera_conica</w:t>
      </w:r>
    </w:p>
    <w:p w:rsidR="00C97F02" w:rsidRPr="009B5846" w:rsidRDefault="00C97F02" w:rsidP="00C97F0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97F02" w:rsidRPr="009B5846" w:rsidRDefault="00C97F02" w:rsidP="00C97F0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C97F02" w:rsidRPr="009B5846" w:rsidTr="002C1730">
        <w:tc>
          <w:tcPr>
            <w:tcW w:w="1588" w:type="dxa"/>
            <w:shd w:val="clear" w:color="auto" w:fill="auto"/>
          </w:tcPr>
          <w:p w:rsidR="00C97F02" w:rsidRPr="009B5846" w:rsidRDefault="00C97F0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C97F02" w:rsidRPr="009B5846" w:rsidRDefault="00C97F0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C97F02" w:rsidRPr="009B5846" w:rsidRDefault="00C97F0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C97F02" w:rsidRPr="009B5846" w:rsidRDefault="00C97F0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C97F02" w:rsidRPr="009B5846" w:rsidRDefault="00C97F0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97F02" w:rsidRPr="009B5846" w:rsidTr="002C1730">
        <w:tc>
          <w:tcPr>
            <w:tcW w:w="1588" w:type="dxa"/>
            <w:shd w:val="clear" w:color="auto" w:fill="auto"/>
          </w:tcPr>
          <w:p w:rsidR="00C97F02" w:rsidRPr="009B5846" w:rsidRDefault="00C97F02" w:rsidP="00C97F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cod_conica</w:t>
            </w:r>
          </w:p>
        </w:tc>
        <w:tc>
          <w:tcPr>
            <w:tcW w:w="1558" w:type="dxa"/>
            <w:shd w:val="clear" w:color="auto" w:fill="auto"/>
          </w:tcPr>
          <w:p w:rsidR="00C97F02" w:rsidRPr="009B5846" w:rsidRDefault="00C97F02" w:rsidP="00C97F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97F02" w:rsidRPr="009B5846" w:rsidRDefault="00C97F02" w:rsidP="00C97F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97F02" w:rsidRPr="009B5846" w:rsidRDefault="00C97F02" w:rsidP="00C97F0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97F02" w:rsidRPr="009B5846" w:rsidRDefault="00C97F02" w:rsidP="00C97F0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97F02" w:rsidRPr="009B5846" w:rsidTr="002C1730">
        <w:tc>
          <w:tcPr>
            <w:tcW w:w="1588" w:type="dxa"/>
            <w:shd w:val="clear" w:color="auto" w:fill="auto"/>
          </w:tcPr>
          <w:p w:rsidR="00C97F02" w:rsidRPr="009B5846" w:rsidRDefault="00C97F02" w:rsidP="00C97F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nom_conica</w:t>
            </w:r>
          </w:p>
        </w:tc>
        <w:tc>
          <w:tcPr>
            <w:tcW w:w="1558" w:type="dxa"/>
            <w:shd w:val="clear" w:color="auto" w:fill="auto"/>
          </w:tcPr>
          <w:p w:rsidR="00C97F02" w:rsidRPr="009B5846" w:rsidRDefault="00C97F02" w:rsidP="00C97F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C97F02" w:rsidRPr="009B5846" w:rsidRDefault="00C97F02" w:rsidP="00C97F0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97F02" w:rsidRPr="009B5846" w:rsidRDefault="00C97F02" w:rsidP="00C97F0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97F02" w:rsidRPr="009B5846" w:rsidRDefault="00C97F02" w:rsidP="00C97F0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56E70" w:rsidRPr="009B5846" w:rsidTr="002C1730">
        <w:tc>
          <w:tcPr>
            <w:tcW w:w="158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56E70" w:rsidRPr="009B5846" w:rsidTr="002C1730">
        <w:tc>
          <w:tcPr>
            <w:tcW w:w="158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DD HH:MM)</w:t>
            </w:r>
          </w:p>
        </w:tc>
        <w:tc>
          <w:tcPr>
            <w:tcW w:w="1324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56E70" w:rsidRPr="009B5846" w:rsidTr="002C1730">
        <w:tc>
          <w:tcPr>
            <w:tcW w:w="158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56E70" w:rsidRPr="009B5846" w:rsidTr="002C1730">
        <w:tc>
          <w:tcPr>
            <w:tcW w:w="158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97F02" w:rsidRPr="009B5846" w:rsidRDefault="00C97F02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E060C4" w:rsidRPr="009B5846" w:rsidRDefault="00E060C4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E060C4" w:rsidRPr="009B5846" w:rsidRDefault="00E060C4" w:rsidP="00E060C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tab_genera_coniva</w:t>
      </w:r>
    </w:p>
    <w:p w:rsidR="00E060C4" w:rsidRPr="009B5846" w:rsidRDefault="00E060C4" w:rsidP="00E060C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E060C4" w:rsidRPr="009B5846" w:rsidRDefault="00E060C4" w:rsidP="00E060C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E060C4" w:rsidRPr="009B5846" w:rsidTr="002C1730">
        <w:tc>
          <w:tcPr>
            <w:tcW w:w="1588" w:type="dxa"/>
            <w:shd w:val="clear" w:color="auto" w:fill="auto"/>
          </w:tcPr>
          <w:p w:rsidR="00E060C4" w:rsidRPr="009B5846" w:rsidRDefault="00E060C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E060C4" w:rsidRPr="009B5846" w:rsidRDefault="00E060C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E060C4" w:rsidRPr="009B5846" w:rsidRDefault="00E060C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E060C4" w:rsidRPr="009B5846" w:rsidRDefault="00E060C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E060C4" w:rsidRPr="009B5846" w:rsidRDefault="00E060C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E060C4" w:rsidRPr="009B5846" w:rsidTr="002C1730">
        <w:tc>
          <w:tcPr>
            <w:tcW w:w="1588" w:type="dxa"/>
            <w:shd w:val="clear" w:color="auto" w:fill="auto"/>
          </w:tcPr>
          <w:p w:rsidR="00E060C4" w:rsidRPr="009B5846" w:rsidRDefault="00E060C4" w:rsidP="00E060C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cod_coniva</w:t>
            </w:r>
          </w:p>
        </w:tc>
        <w:tc>
          <w:tcPr>
            <w:tcW w:w="1558" w:type="dxa"/>
            <w:shd w:val="clear" w:color="auto" w:fill="auto"/>
          </w:tcPr>
          <w:p w:rsidR="00E060C4" w:rsidRPr="009B5846" w:rsidRDefault="00E060C4" w:rsidP="00E060C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E060C4" w:rsidRPr="009B5846" w:rsidRDefault="00E060C4" w:rsidP="00E060C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E060C4" w:rsidRPr="009B5846" w:rsidRDefault="00E060C4" w:rsidP="00E060C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060C4" w:rsidRPr="009B5846" w:rsidRDefault="00E060C4" w:rsidP="00E060C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E060C4" w:rsidRPr="009B5846" w:rsidTr="002C1730">
        <w:tc>
          <w:tcPr>
            <w:tcW w:w="1588" w:type="dxa"/>
            <w:shd w:val="clear" w:color="auto" w:fill="auto"/>
          </w:tcPr>
          <w:p w:rsidR="00E060C4" w:rsidRPr="009B5846" w:rsidRDefault="00E060C4" w:rsidP="00E060C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nom_coniva</w:t>
            </w:r>
          </w:p>
        </w:tc>
        <w:tc>
          <w:tcPr>
            <w:tcW w:w="1558" w:type="dxa"/>
            <w:shd w:val="clear" w:color="auto" w:fill="auto"/>
          </w:tcPr>
          <w:p w:rsidR="00E060C4" w:rsidRPr="009B5846" w:rsidRDefault="00E060C4" w:rsidP="00E060C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E060C4" w:rsidRPr="009B5846" w:rsidRDefault="00E060C4" w:rsidP="00E060C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E060C4" w:rsidRPr="009B5846" w:rsidRDefault="00E060C4" w:rsidP="00E060C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060C4" w:rsidRPr="009B5846" w:rsidRDefault="00E060C4" w:rsidP="00E060C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56E70" w:rsidRPr="009B5846" w:rsidTr="002C1730">
        <w:tc>
          <w:tcPr>
            <w:tcW w:w="158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56E70" w:rsidRPr="009B5846" w:rsidTr="002C1730">
        <w:tc>
          <w:tcPr>
            <w:tcW w:w="158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56E70" w:rsidRPr="009B5846" w:rsidTr="002C1730">
        <w:tc>
          <w:tcPr>
            <w:tcW w:w="158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56E70" w:rsidRPr="009B5846" w:rsidTr="002C1730">
        <w:tc>
          <w:tcPr>
            <w:tcW w:w="158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56E70" w:rsidRPr="009B5846" w:rsidRDefault="00956E70" w:rsidP="00956E7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E060C4" w:rsidRPr="009B5846" w:rsidRDefault="00E060C4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877FF" w:rsidRPr="009B5846" w:rsidRDefault="009877FF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877FF" w:rsidRPr="009B5846" w:rsidRDefault="009877FF" w:rsidP="009877F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tab_genera_conpag</w:t>
      </w:r>
    </w:p>
    <w:p w:rsidR="009877FF" w:rsidRPr="009B5846" w:rsidRDefault="009877FF" w:rsidP="009877F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877FF" w:rsidRPr="009B5846" w:rsidRDefault="009877FF" w:rsidP="009877F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9877FF" w:rsidRPr="009B5846" w:rsidTr="002C1730">
        <w:tc>
          <w:tcPr>
            <w:tcW w:w="1588" w:type="dxa"/>
            <w:shd w:val="clear" w:color="auto" w:fill="auto"/>
          </w:tcPr>
          <w:p w:rsidR="009877FF" w:rsidRPr="009B5846" w:rsidRDefault="009877FF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9877FF" w:rsidRPr="009B5846" w:rsidRDefault="009877FF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9877FF" w:rsidRPr="009B5846" w:rsidRDefault="009877FF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9877FF" w:rsidRPr="009B5846" w:rsidRDefault="009877FF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877FF" w:rsidRPr="009B5846" w:rsidRDefault="009877FF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877FF" w:rsidRPr="009B5846" w:rsidTr="002C1730">
        <w:tc>
          <w:tcPr>
            <w:tcW w:w="158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cod_conpag</w:t>
            </w:r>
          </w:p>
        </w:tc>
        <w:tc>
          <w:tcPr>
            <w:tcW w:w="155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condiciones de pago</w:t>
            </w:r>
          </w:p>
        </w:tc>
        <w:tc>
          <w:tcPr>
            <w:tcW w:w="1324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877FF" w:rsidRPr="009B5846" w:rsidTr="002C1730">
        <w:tc>
          <w:tcPr>
            <w:tcW w:w="158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des_conpag</w:t>
            </w:r>
          </w:p>
        </w:tc>
        <w:tc>
          <w:tcPr>
            <w:tcW w:w="155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Descripción de las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condiciones de pago</w:t>
            </w:r>
          </w:p>
        </w:tc>
        <w:tc>
          <w:tcPr>
            <w:tcW w:w="1324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51D2" w:rsidRPr="009B5846" w:rsidTr="002C1730">
        <w:tc>
          <w:tcPr>
            <w:tcW w:w="158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usr_creaci</w:t>
            </w:r>
          </w:p>
        </w:tc>
        <w:tc>
          <w:tcPr>
            <w:tcW w:w="155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51D2" w:rsidRPr="009B5846" w:rsidTr="002C1730">
        <w:tc>
          <w:tcPr>
            <w:tcW w:w="158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51D2" w:rsidRPr="009B5846" w:rsidTr="002C1730">
        <w:tc>
          <w:tcPr>
            <w:tcW w:w="158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51D2" w:rsidRPr="009B5846" w:rsidTr="002C1730">
        <w:tc>
          <w:tcPr>
            <w:tcW w:w="158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877FF" w:rsidRPr="009B5846" w:rsidRDefault="009877FF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D51D2" w:rsidRPr="009B5846" w:rsidRDefault="005D51D2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D51D2" w:rsidRPr="009B5846" w:rsidRDefault="005D51D2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877FF" w:rsidRPr="009B5846" w:rsidRDefault="009877FF" w:rsidP="009877F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tab_genera_conret</w:t>
      </w:r>
    </w:p>
    <w:p w:rsidR="009877FF" w:rsidRPr="009B5846" w:rsidRDefault="009877FF" w:rsidP="009877F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877FF" w:rsidRPr="009B5846" w:rsidRDefault="009877FF" w:rsidP="009877F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9877FF" w:rsidRPr="009B5846" w:rsidTr="002C1730">
        <w:tc>
          <w:tcPr>
            <w:tcW w:w="1588" w:type="dxa"/>
            <w:shd w:val="clear" w:color="auto" w:fill="auto"/>
          </w:tcPr>
          <w:p w:rsidR="009877FF" w:rsidRPr="009B5846" w:rsidRDefault="009877FF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9877FF" w:rsidRPr="009B5846" w:rsidRDefault="009877FF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9877FF" w:rsidRPr="009B5846" w:rsidRDefault="009877FF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9877FF" w:rsidRPr="009B5846" w:rsidRDefault="009877FF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877FF" w:rsidRPr="009B5846" w:rsidRDefault="009877FF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877FF" w:rsidRPr="009B5846" w:rsidTr="002C1730">
        <w:tc>
          <w:tcPr>
            <w:tcW w:w="158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cod_conret</w:t>
            </w:r>
          </w:p>
        </w:tc>
        <w:tc>
          <w:tcPr>
            <w:tcW w:w="155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877FF" w:rsidRPr="009B5846" w:rsidTr="002C1730">
        <w:tc>
          <w:tcPr>
            <w:tcW w:w="158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nom_conret</w:t>
            </w:r>
          </w:p>
        </w:tc>
        <w:tc>
          <w:tcPr>
            <w:tcW w:w="155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877FF" w:rsidRPr="009B5846" w:rsidTr="002C1730">
        <w:tc>
          <w:tcPr>
            <w:tcW w:w="158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ind_praqpr</w:t>
            </w:r>
          </w:p>
        </w:tc>
        <w:tc>
          <w:tcPr>
            <w:tcW w:w="155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1=R.F Practicadas, 0 = R.F que les Practicaron</w:t>
            </w:r>
          </w:p>
        </w:tc>
        <w:tc>
          <w:tcPr>
            <w:tcW w:w="1324" w:type="dxa"/>
            <w:shd w:val="clear" w:color="auto" w:fill="auto"/>
          </w:tcPr>
          <w:p w:rsidR="009877FF" w:rsidRPr="009B5846" w:rsidRDefault="009877FF" w:rsidP="009877F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51D2" w:rsidRPr="009B5846" w:rsidTr="002C1730">
        <w:tc>
          <w:tcPr>
            <w:tcW w:w="158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51D2" w:rsidRPr="009B5846" w:rsidTr="002C1730">
        <w:tc>
          <w:tcPr>
            <w:tcW w:w="158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51D2" w:rsidRPr="009B5846" w:rsidTr="002C1730">
        <w:tc>
          <w:tcPr>
            <w:tcW w:w="158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51D2" w:rsidRPr="009B5846" w:rsidTr="002C1730">
        <w:tc>
          <w:tcPr>
            <w:tcW w:w="158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5D51D2" w:rsidRPr="009B5846" w:rsidRDefault="005D51D2" w:rsidP="005D51D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D51D2" w:rsidRPr="009B5846" w:rsidRDefault="005D51D2" w:rsidP="002905DD">
      <w:pPr>
        <w:rPr>
          <w:rFonts w:cs="Arial"/>
          <w:b/>
          <w:sz w:val="24"/>
          <w:szCs w:val="24"/>
        </w:rPr>
      </w:pPr>
    </w:p>
    <w:p w:rsidR="005D51D2" w:rsidRPr="009B5846" w:rsidRDefault="005D51D2" w:rsidP="002905DD">
      <w:pPr>
        <w:rPr>
          <w:rFonts w:cs="Arial"/>
          <w:b/>
          <w:sz w:val="24"/>
          <w:szCs w:val="24"/>
        </w:rPr>
      </w:pPr>
    </w:p>
    <w:p w:rsidR="002905DD" w:rsidRPr="009B5846" w:rsidRDefault="002905DD" w:rsidP="002905DD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tab_genera_cueban</w:t>
      </w:r>
    </w:p>
    <w:p w:rsidR="002905DD" w:rsidRPr="009B5846" w:rsidRDefault="002905DD" w:rsidP="002905DD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2905DD" w:rsidRPr="009B5846" w:rsidRDefault="002905DD" w:rsidP="002905DD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cod_bancox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947487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entidad bancaria</w:t>
            </w: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907A49" w:rsidP="002905DD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cod_sucurs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cod_titula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cod_cuenta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fec_apertu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val_salban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fec_salban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val_sallib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905DD" w:rsidRPr="009B5846" w:rsidTr="002C1730">
        <w:tc>
          <w:tcPr>
            <w:tcW w:w="158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fec_sallib</w:t>
            </w:r>
          </w:p>
        </w:tc>
        <w:tc>
          <w:tcPr>
            <w:tcW w:w="155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905DD" w:rsidRPr="009B5846" w:rsidRDefault="002905DD" w:rsidP="002905D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7487" w:rsidRPr="009B5846" w:rsidTr="002C1730">
        <w:tc>
          <w:tcPr>
            <w:tcW w:w="1588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7487" w:rsidRPr="009B5846" w:rsidTr="002C1730">
        <w:tc>
          <w:tcPr>
            <w:tcW w:w="1588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7487" w:rsidRPr="009B5846" w:rsidTr="002C1730">
        <w:tc>
          <w:tcPr>
            <w:tcW w:w="1588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7487" w:rsidRPr="009B5846" w:rsidTr="002C1730">
        <w:tc>
          <w:tcPr>
            <w:tcW w:w="1588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47487" w:rsidRPr="009B5846" w:rsidRDefault="00947487" w:rsidP="00947487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877FF" w:rsidRPr="009B5846" w:rsidRDefault="009877FF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C09A6" w:rsidRPr="009B5846" w:rsidRDefault="00AC09A6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C09A6" w:rsidRPr="009B5846" w:rsidRDefault="00AC09A6" w:rsidP="00482130">
      <w:pPr>
        <w:tabs>
          <w:tab w:val="left" w:pos="426"/>
        </w:tabs>
        <w:rPr>
          <w:rFonts w:cs="Arial"/>
          <w:sz w:val="24"/>
          <w:szCs w:val="24"/>
        </w:rPr>
      </w:pPr>
    </w:p>
    <w:p w:rsidR="00AC09A6" w:rsidRPr="009B5846" w:rsidRDefault="00AC09A6" w:rsidP="00AC09A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tab_genera_depart</w:t>
      </w:r>
    </w:p>
    <w:p w:rsidR="00AC09A6" w:rsidRPr="009B5846" w:rsidRDefault="00AC09A6" w:rsidP="00AC09A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482130" w:rsidRPr="009B5846" w:rsidRDefault="00482130" w:rsidP="00482130">
      <w:pPr>
        <w:rPr>
          <w:rFonts w:cs="Arial"/>
          <w:b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contiene los departamentos registrados en la Dirección de Impuestos y Aduanas Nacionales. Tiene relación con la tabla </w:t>
      </w:r>
      <w:r w:rsidRPr="009B5846">
        <w:rPr>
          <w:rFonts w:cs="Arial"/>
          <w:b/>
          <w:sz w:val="24"/>
          <w:szCs w:val="24"/>
        </w:rPr>
        <w:t>tab_genera_paises, tab_genera_ciudad.</w:t>
      </w:r>
    </w:p>
    <w:p w:rsidR="00AC09A6" w:rsidRPr="009B5846" w:rsidRDefault="00AC09A6" w:rsidP="00AC09A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AC09A6" w:rsidRPr="009B5846" w:rsidTr="002C1730">
        <w:tc>
          <w:tcPr>
            <w:tcW w:w="1588" w:type="dxa"/>
            <w:shd w:val="clear" w:color="auto" w:fill="auto"/>
          </w:tcPr>
          <w:p w:rsidR="00AC09A6" w:rsidRPr="009B5846" w:rsidRDefault="00AC09A6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AC09A6" w:rsidRPr="009B5846" w:rsidRDefault="00AC09A6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AC09A6" w:rsidRPr="009B5846" w:rsidRDefault="00AC09A6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AC09A6" w:rsidRPr="009B5846" w:rsidRDefault="00AC09A6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AC09A6" w:rsidRPr="009B5846" w:rsidRDefault="00AC09A6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482130" w:rsidRPr="009B5846" w:rsidTr="002C1730">
        <w:tc>
          <w:tcPr>
            <w:tcW w:w="158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país</w:t>
            </w:r>
          </w:p>
        </w:tc>
        <w:tc>
          <w:tcPr>
            <w:tcW w:w="1324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482130" w:rsidRPr="009B5846" w:rsidTr="002C1730">
        <w:tc>
          <w:tcPr>
            <w:tcW w:w="158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departamento</w:t>
            </w:r>
          </w:p>
        </w:tc>
        <w:tc>
          <w:tcPr>
            <w:tcW w:w="1324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482130" w:rsidRPr="009B5846" w:rsidTr="002C1730">
        <w:tc>
          <w:tcPr>
            <w:tcW w:w="158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nom_depart</w:t>
            </w:r>
          </w:p>
        </w:tc>
        <w:tc>
          <w:tcPr>
            <w:tcW w:w="155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departamento</w:t>
            </w:r>
          </w:p>
        </w:tc>
        <w:tc>
          <w:tcPr>
            <w:tcW w:w="1324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82130" w:rsidRPr="009B5846" w:rsidTr="002C1730">
        <w:tc>
          <w:tcPr>
            <w:tcW w:w="158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abr_depart</w:t>
            </w:r>
          </w:p>
        </w:tc>
        <w:tc>
          <w:tcPr>
            <w:tcW w:w="155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de departamento</w:t>
            </w:r>
          </w:p>
        </w:tc>
        <w:tc>
          <w:tcPr>
            <w:tcW w:w="1324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82130" w:rsidRPr="009B5846" w:rsidTr="002C1730">
        <w:tc>
          <w:tcPr>
            <w:tcW w:w="158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82130" w:rsidRPr="009B5846" w:rsidTr="002C1730">
        <w:tc>
          <w:tcPr>
            <w:tcW w:w="158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82130" w:rsidRPr="009B5846" w:rsidTr="002C1730">
        <w:tc>
          <w:tcPr>
            <w:tcW w:w="158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82130" w:rsidRPr="009B5846" w:rsidTr="002C1730">
        <w:tc>
          <w:tcPr>
            <w:tcW w:w="158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482130" w:rsidRPr="009B5846" w:rsidRDefault="00482130" w:rsidP="0048213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C09A6" w:rsidRPr="009B5846" w:rsidRDefault="00AC09A6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F5423" w:rsidRPr="009B5846" w:rsidRDefault="00AF5423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22036" w:rsidRPr="009B5846" w:rsidRDefault="00F22036" w:rsidP="00F2203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tab_genera_detcom</w:t>
      </w:r>
    </w:p>
    <w:p w:rsidR="00F22036" w:rsidRPr="009B5846" w:rsidRDefault="00F22036" w:rsidP="00F2203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22036" w:rsidRPr="009B5846" w:rsidRDefault="00F22036" w:rsidP="00F2203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52"/>
        <w:gridCol w:w="1547"/>
        <w:gridCol w:w="2604"/>
        <w:gridCol w:w="1317"/>
      </w:tblGrid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AF5423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907A49" w:rsidP="00F2203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907A49" w:rsidP="00F2203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907A49" w:rsidP="00F2203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cod_cuenta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cod_centro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val_baseim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ind_nattra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val_transa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det_transa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22036" w:rsidRPr="009B5846" w:rsidTr="00AF5423">
        <w:tc>
          <w:tcPr>
            <w:tcW w:w="16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ind_anulad</w:t>
            </w:r>
          </w:p>
        </w:tc>
        <w:tc>
          <w:tcPr>
            <w:tcW w:w="1552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F22036" w:rsidRPr="009B5846" w:rsidRDefault="00F22036" w:rsidP="00F220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5423" w:rsidRPr="009B5846" w:rsidTr="00AF5423">
        <w:tc>
          <w:tcPr>
            <w:tcW w:w="1617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2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17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5423" w:rsidRPr="009B5846" w:rsidTr="00AF5423">
        <w:tc>
          <w:tcPr>
            <w:tcW w:w="1617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2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4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17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5423" w:rsidRPr="009B5846" w:rsidTr="00AF5423">
        <w:tc>
          <w:tcPr>
            <w:tcW w:w="1617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2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17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F5423" w:rsidRPr="009B5846" w:rsidTr="00AF5423">
        <w:tc>
          <w:tcPr>
            <w:tcW w:w="1617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2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4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modifica un registro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esta tabla (Tipo de Formato: AAAA-MM-DD HH:MM)</w:t>
            </w:r>
          </w:p>
        </w:tc>
        <w:tc>
          <w:tcPr>
            <w:tcW w:w="1317" w:type="dxa"/>
            <w:shd w:val="clear" w:color="auto" w:fill="auto"/>
          </w:tcPr>
          <w:p w:rsidR="00AF5423" w:rsidRPr="009B5846" w:rsidRDefault="00AF5423" w:rsidP="00AF542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22036" w:rsidRPr="009B5846" w:rsidRDefault="00F22036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14512" w:rsidRPr="009B5846" w:rsidRDefault="00114512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32912" w:rsidRPr="009B5846" w:rsidRDefault="00507C8A" w:rsidP="00507C8A">
      <w:pPr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tab_genera_detfac</w:t>
      </w:r>
    </w:p>
    <w:p w:rsidR="00507C8A" w:rsidRPr="009B5846" w:rsidRDefault="00507C8A" w:rsidP="00507C8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07C8A" w:rsidRPr="009B5846" w:rsidRDefault="00507C8A" w:rsidP="00507C8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cod_tipfac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907A49" w:rsidP="00507C8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907A49" w:rsidP="00507C8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907A49" w:rsidP="00507C8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cod_produc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det_produc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can_produc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val_unidad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ano_retefu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cod_retefu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val_retpro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ano_retica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cod_retica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val_icapro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ano_vigiva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cod_retiva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val_ivapro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val_totpro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7C8A" w:rsidRPr="009B5846" w:rsidTr="002C1730">
        <w:tc>
          <w:tcPr>
            <w:tcW w:w="158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ind_anulad</w:t>
            </w:r>
          </w:p>
        </w:tc>
        <w:tc>
          <w:tcPr>
            <w:tcW w:w="155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07C8A" w:rsidRPr="009B5846" w:rsidRDefault="00507C8A" w:rsidP="00507C8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4512" w:rsidRPr="009B5846" w:rsidTr="002C1730">
        <w:tc>
          <w:tcPr>
            <w:tcW w:w="1588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4512" w:rsidRPr="009B5846" w:rsidTr="002C1730">
        <w:tc>
          <w:tcPr>
            <w:tcW w:w="1588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4512" w:rsidRPr="009B5846" w:rsidTr="002C1730">
        <w:tc>
          <w:tcPr>
            <w:tcW w:w="1588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4512" w:rsidRPr="009B5846" w:rsidTr="002C1730">
        <w:tc>
          <w:tcPr>
            <w:tcW w:w="1588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DD HH:MM)</w:t>
            </w:r>
          </w:p>
        </w:tc>
        <w:tc>
          <w:tcPr>
            <w:tcW w:w="1324" w:type="dxa"/>
            <w:shd w:val="clear" w:color="auto" w:fill="auto"/>
          </w:tcPr>
          <w:p w:rsidR="00114512" w:rsidRPr="009B5846" w:rsidRDefault="00114512" w:rsidP="0011451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4D1FD4" w:rsidRPr="009B5846" w:rsidRDefault="004D1FD4" w:rsidP="004B4701">
      <w:pPr>
        <w:tabs>
          <w:tab w:val="left" w:pos="426"/>
        </w:tabs>
        <w:rPr>
          <w:rFonts w:cs="Arial"/>
          <w:sz w:val="24"/>
          <w:szCs w:val="24"/>
        </w:rPr>
      </w:pPr>
    </w:p>
    <w:p w:rsidR="004B4701" w:rsidRPr="009B5846" w:rsidRDefault="004B4701" w:rsidP="004B4701">
      <w:pPr>
        <w:tabs>
          <w:tab w:val="left" w:pos="426"/>
        </w:tabs>
        <w:rPr>
          <w:rFonts w:cs="Arial"/>
          <w:sz w:val="24"/>
          <w:szCs w:val="24"/>
        </w:rPr>
      </w:pPr>
    </w:p>
    <w:p w:rsidR="004D1FD4" w:rsidRPr="009B5846" w:rsidRDefault="004D1FD4" w:rsidP="004B4701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="004B4701" w:rsidRPr="009B5846">
        <w:rPr>
          <w:rFonts w:cs="Arial"/>
          <w:sz w:val="24"/>
          <w:szCs w:val="24"/>
        </w:rPr>
        <w:t xml:space="preserve"> tab_genera_diasxx</w:t>
      </w:r>
    </w:p>
    <w:p w:rsidR="004D1FD4" w:rsidRPr="009B5846" w:rsidRDefault="004D1FD4" w:rsidP="004D1FD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4B4701" w:rsidRPr="009B5846" w:rsidRDefault="004B4701" w:rsidP="004B4701">
      <w:pPr>
        <w:rPr>
          <w:rFonts w:cs="Arial"/>
          <w:b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contiene los días de la semana. Tiene relación con la tabla </w:t>
      </w:r>
      <w:r w:rsidRPr="009B5846">
        <w:rPr>
          <w:rFonts w:cs="Arial"/>
          <w:b/>
          <w:sz w:val="24"/>
          <w:szCs w:val="24"/>
        </w:rPr>
        <w:t>tab_poliza_restri.</w:t>
      </w:r>
    </w:p>
    <w:p w:rsidR="004D1FD4" w:rsidRPr="009B5846" w:rsidRDefault="004D1FD4" w:rsidP="004D1FD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4D1FD4" w:rsidRPr="009B5846" w:rsidTr="002C1730">
        <w:tc>
          <w:tcPr>
            <w:tcW w:w="1588" w:type="dxa"/>
            <w:shd w:val="clear" w:color="auto" w:fill="auto"/>
          </w:tcPr>
          <w:p w:rsidR="004D1FD4" w:rsidRPr="009B5846" w:rsidRDefault="004D1FD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4D1FD4" w:rsidRPr="009B5846" w:rsidRDefault="004D1FD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4D1FD4" w:rsidRPr="009B5846" w:rsidRDefault="004D1FD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4D1FD4" w:rsidRPr="009B5846" w:rsidRDefault="004D1FD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4D1FD4" w:rsidRPr="009B5846" w:rsidRDefault="004D1FD4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4D1FD4" w:rsidRPr="009B5846" w:rsidTr="002C1730">
        <w:tc>
          <w:tcPr>
            <w:tcW w:w="1588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cod_diaxxx</w:t>
            </w:r>
          </w:p>
        </w:tc>
        <w:tc>
          <w:tcPr>
            <w:tcW w:w="1558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día</w:t>
            </w:r>
          </w:p>
        </w:tc>
        <w:tc>
          <w:tcPr>
            <w:tcW w:w="1324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4D1FD4" w:rsidRPr="009B5846" w:rsidTr="002C1730">
        <w:tc>
          <w:tcPr>
            <w:tcW w:w="1588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nom_diaxxx</w:t>
            </w:r>
          </w:p>
        </w:tc>
        <w:tc>
          <w:tcPr>
            <w:tcW w:w="1558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día</w:t>
            </w:r>
          </w:p>
        </w:tc>
        <w:tc>
          <w:tcPr>
            <w:tcW w:w="1324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D1FD4" w:rsidRPr="009B5846" w:rsidTr="002C1730">
        <w:tc>
          <w:tcPr>
            <w:tcW w:w="1588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ind_diaxxx</w:t>
            </w:r>
          </w:p>
        </w:tc>
        <w:tc>
          <w:tcPr>
            <w:tcW w:w="1558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4D1FD4" w:rsidRPr="009B5846" w:rsidRDefault="004B4701" w:rsidP="004D1F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del dia</w:t>
            </w:r>
          </w:p>
        </w:tc>
        <w:tc>
          <w:tcPr>
            <w:tcW w:w="1324" w:type="dxa"/>
            <w:shd w:val="clear" w:color="auto" w:fill="auto"/>
          </w:tcPr>
          <w:p w:rsidR="004D1FD4" w:rsidRPr="009B5846" w:rsidRDefault="004D1FD4" w:rsidP="004D1FD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B4701" w:rsidRPr="009B5846" w:rsidTr="002C1730">
        <w:tc>
          <w:tcPr>
            <w:tcW w:w="1588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B4701" w:rsidRPr="009B5846" w:rsidTr="002C1730">
        <w:tc>
          <w:tcPr>
            <w:tcW w:w="1588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B4701" w:rsidRPr="009B5846" w:rsidTr="002C1730">
        <w:tc>
          <w:tcPr>
            <w:tcW w:w="1588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usuario que modifica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un registro de esta tabla</w:t>
            </w:r>
          </w:p>
        </w:tc>
        <w:tc>
          <w:tcPr>
            <w:tcW w:w="1324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B4701" w:rsidRPr="009B5846" w:rsidTr="002C1730">
        <w:tc>
          <w:tcPr>
            <w:tcW w:w="1588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8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4D1FD4" w:rsidRPr="009B5846" w:rsidRDefault="004D1FD4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B4701" w:rsidRPr="009B5846" w:rsidRDefault="004B4701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94762" w:rsidRPr="009B5846" w:rsidRDefault="00694762" w:rsidP="00694762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tab_genera_docume</w:t>
      </w:r>
    </w:p>
    <w:p w:rsidR="00694762" w:rsidRPr="009B5846" w:rsidRDefault="00694762" w:rsidP="0069476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694762" w:rsidRPr="009B5846" w:rsidRDefault="00694762" w:rsidP="0069476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1541"/>
        <w:gridCol w:w="1544"/>
        <w:gridCol w:w="2577"/>
        <w:gridCol w:w="1303"/>
      </w:tblGrid>
      <w:tr w:rsidR="00694762" w:rsidRPr="009B5846" w:rsidTr="004B4701">
        <w:tc>
          <w:tcPr>
            <w:tcW w:w="1672" w:type="dxa"/>
            <w:shd w:val="clear" w:color="auto" w:fill="auto"/>
          </w:tcPr>
          <w:p w:rsidR="00694762" w:rsidRPr="009B5846" w:rsidRDefault="0069476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41" w:type="dxa"/>
            <w:shd w:val="clear" w:color="auto" w:fill="auto"/>
          </w:tcPr>
          <w:p w:rsidR="00694762" w:rsidRPr="009B5846" w:rsidRDefault="0069476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4" w:type="dxa"/>
            <w:shd w:val="clear" w:color="auto" w:fill="auto"/>
          </w:tcPr>
          <w:p w:rsidR="00694762" w:rsidRPr="009B5846" w:rsidRDefault="0069476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577" w:type="dxa"/>
            <w:shd w:val="clear" w:color="auto" w:fill="auto"/>
          </w:tcPr>
          <w:p w:rsidR="00694762" w:rsidRPr="009B5846" w:rsidRDefault="0069476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03" w:type="dxa"/>
            <w:shd w:val="clear" w:color="auto" w:fill="auto"/>
          </w:tcPr>
          <w:p w:rsidR="00694762" w:rsidRPr="009B5846" w:rsidRDefault="00694762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694762" w:rsidRPr="009B5846" w:rsidTr="004B4701">
        <w:tc>
          <w:tcPr>
            <w:tcW w:w="1672" w:type="dxa"/>
            <w:shd w:val="clear" w:color="auto" w:fill="auto"/>
          </w:tcPr>
          <w:p w:rsidR="00694762" w:rsidRPr="009B5846" w:rsidRDefault="00694762" w:rsidP="006947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cod_docume</w:t>
            </w:r>
          </w:p>
        </w:tc>
        <w:tc>
          <w:tcPr>
            <w:tcW w:w="1541" w:type="dxa"/>
            <w:shd w:val="clear" w:color="auto" w:fill="auto"/>
          </w:tcPr>
          <w:p w:rsidR="00694762" w:rsidRPr="009B5846" w:rsidRDefault="00694762" w:rsidP="006947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4" w:type="dxa"/>
            <w:shd w:val="clear" w:color="auto" w:fill="auto"/>
          </w:tcPr>
          <w:p w:rsidR="00694762" w:rsidRPr="009B5846" w:rsidRDefault="00694762" w:rsidP="006947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577" w:type="dxa"/>
            <w:shd w:val="clear" w:color="auto" w:fill="auto"/>
          </w:tcPr>
          <w:p w:rsidR="00694762" w:rsidRPr="009B5846" w:rsidRDefault="00793011" w:rsidP="006947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documento</w:t>
            </w:r>
          </w:p>
        </w:tc>
        <w:tc>
          <w:tcPr>
            <w:tcW w:w="1303" w:type="dxa"/>
            <w:shd w:val="clear" w:color="auto" w:fill="auto"/>
          </w:tcPr>
          <w:p w:rsidR="00694762" w:rsidRPr="009B5846" w:rsidRDefault="00694762" w:rsidP="0069476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94762" w:rsidRPr="009B5846" w:rsidTr="004B4701">
        <w:tc>
          <w:tcPr>
            <w:tcW w:w="1672" w:type="dxa"/>
            <w:shd w:val="clear" w:color="auto" w:fill="auto"/>
          </w:tcPr>
          <w:p w:rsidR="00694762" w:rsidRPr="009B5846" w:rsidRDefault="00694762" w:rsidP="006947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nom_docume</w:t>
            </w:r>
          </w:p>
        </w:tc>
        <w:tc>
          <w:tcPr>
            <w:tcW w:w="1541" w:type="dxa"/>
            <w:shd w:val="clear" w:color="auto" w:fill="auto"/>
          </w:tcPr>
          <w:p w:rsidR="00694762" w:rsidRPr="009B5846" w:rsidRDefault="00694762" w:rsidP="006947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4" w:type="dxa"/>
            <w:shd w:val="clear" w:color="auto" w:fill="auto"/>
          </w:tcPr>
          <w:p w:rsidR="00694762" w:rsidRPr="009B5846" w:rsidRDefault="00694762" w:rsidP="006947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7" w:type="dxa"/>
            <w:shd w:val="clear" w:color="auto" w:fill="auto"/>
          </w:tcPr>
          <w:p w:rsidR="00694762" w:rsidRPr="009B5846" w:rsidRDefault="00793011" w:rsidP="006947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documento</w:t>
            </w:r>
          </w:p>
        </w:tc>
        <w:tc>
          <w:tcPr>
            <w:tcW w:w="1303" w:type="dxa"/>
            <w:shd w:val="clear" w:color="auto" w:fill="auto"/>
          </w:tcPr>
          <w:p w:rsidR="00694762" w:rsidRPr="009B5846" w:rsidRDefault="00694762" w:rsidP="0069476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94762" w:rsidRPr="009B5846" w:rsidTr="004B4701">
        <w:tc>
          <w:tcPr>
            <w:tcW w:w="1672" w:type="dxa"/>
            <w:shd w:val="clear" w:color="auto" w:fill="auto"/>
          </w:tcPr>
          <w:p w:rsidR="00694762" w:rsidRPr="009B5846" w:rsidRDefault="00694762" w:rsidP="006947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abr_docume</w:t>
            </w:r>
          </w:p>
        </w:tc>
        <w:tc>
          <w:tcPr>
            <w:tcW w:w="1541" w:type="dxa"/>
            <w:shd w:val="clear" w:color="auto" w:fill="auto"/>
          </w:tcPr>
          <w:p w:rsidR="00694762" w:rsidRPr="009B5846" w:rsidRDefault="00694762" w:rsidP="006947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4" w:type="dxa"/>
            <w:shd w:val="clear" w:color="auto" w:fill="auto"/>
          </w:tcPr>
          <w:p w:rsidR="00694762" w:rsidRPr="009B5846" w:rsidRDefault="00694762" w:rsidP="006947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7" w:type="dxa"/>
            <w:shd w:val="clear" w:color="auto" w:fill="auto"/>
          </w:tcPr>
          <w:p w:rsidR="00694762" w:rsidRPr="009B5846" w:rsidRDefault="00793011" w:rsidP="006947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del documento</w:t>
            </w:r>
          </w:p>
        </w:tc>
        <w:tc>
          <w:tcPr>
            <w:tcW w:w="1303" w:type="dxa"/>
            <w:shd w:val="clear" w:color="auto" w:fill="auto"/>
          </w:tcPr>
          <w:p w:rsidR="00694762" w:rsidRPr="009B5846" w:rsidRDefault="00694762" w:rsidP="0069476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B4701" w:rsidRPr="009B5846" w:rsidTr="004B4701">
        <w:tc>
          <w:tcPr>
            <w:tcW w:w="1672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41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7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03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B4701" w:rsidRPr="009B5846" w:rsidTr="004B4701">
        <w:tc>
          <w:tcPr>
            <w:tcW w:w="1672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41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77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la fecha y la hora en el que se crea un nuevo registro de esta tabla (Tipo de formato: AAAA-MM-DD HH:MM)</w:t>
            </w:r>
          </w:p>
        </w:tc>
        <w:tc>
          <w:tcPr>
            <w:tcW w:w="1303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B4701" w:rsidRPr="009B5846" w:rsidTr="004B4701">
        <w:tc>
          <w:tcPr>
            <w:tcW w:w="1672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41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7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03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B4701" w:rsidRPr="009B5846" w:rsidTr="004B4701">
        <w:tc>
          <w:tcPr>
            <w:tcW w:w="1672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41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77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03" w:type="dxa"/>
            <w:shd w:val="clear" w:color="auto" w:fill="auto"/>
          </w:tcPr>
          <w:p w:rsidR="004B4701" w:rsidRPr="009B5846" w:rsidRDefault="004B4701" w:rsidP="004B470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94762" w:rsidRPr="009B5846" w:rsidRDefault="00694762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5403C" w:rsidRPr="009B5846" w:rsidRDefault="0085403C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B4C9B" w:rsidRPr="009B5846" w:rsidRDefault="003B4C9B" w:rsidP="003B4C9B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tab_genera_empres</w:t>
      </w:r>
    </w:p>
    <w:p w:rsidR="003B4C9B" w:rsidRPr="009B5846" w:rsidRDefault="003B4C9B" w:rsidP="003B4C9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B4C9B" w:rsidRPr="009B5846" w:rsidRDefault="003B4C9B" w:rsidP="003B4C9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52"/>
        <w:gridCol w:w="1547"/>
        <w:gridCol w:w="2604"/>
        <w:gridCol w:w="1317"/>
      </w:tblGrid>
      <w:tr w:rsidR="003B4C9B" w:rsidRPr="009B5846" w:rsidTr="0085403C">
        <w:tc>
          <w:tcPr>
            <w:tcW w:w="1617" w:type="dxa"/>
            <w:shd w:val="clear" w:color="auto" w:fill="auto"/>
          </w:tcPr>
          <w:p w:rsidR="003B4C9B" w:rsidRPr="009B5846" w:rsidRDefault="003B4C9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2" w:type="dxa"/>
            <w:shd w:val="clear" w:color="auto" w:fill="auto"/>
          </w:tcPr>
          <w:p w:rsidR="003B4C9B" w:rsidRPr="009B5846" w:rsidRDefault="003B4C9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7" w:type="dxa"/>
            <w:shd w:val="clear" w:color="auto" w:fill="auto"/>
          </w:tcPr>
          <w:p w:rsidR="003B4C9B" w:rsidRPr="009B5846" w:rsidRDefault="003B4C9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4" w:type="dxa"/>
            <w:shd w:val="clear" w:color="auto" w:fill="auto"/>
          </w:tcPr>
          <w:p w:rsidR="003B4C9B" w:rsidRPr="009B5846" w:rsidRDefault="003B4C9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17" w:type="dxa"/>
            <w:shd w:val="clear" w:color="auto" w:fill="auto"/>
          </w:tcPr>
          <w:p w:rsidR="003B4C9B" w:rsidRPr="009B5846" w:rsidRDefault="003B4C9B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B4C9B" w:rsidRPr="009B5846" w:rsidTr="0085403C">
        <w:tc>
          <w:tcPr>
            <w:tcW w:w="161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cod_grufin</w:t>
            </w:r>
          </w:p>
        </w:tc>
        <w:tc>
          <w:tcPr>
            <w:tcW w:w="1552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4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B4C9B" w:rsidRPr="009B5846" w:rsidTr="0085403C">
        <w:tc>
          <w:tcPr>
            <w:tcW w:w="161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cod_empres</w:t>
            </w:r>
          </w:p>
        </w:tc>
        <w:tc>
          <w:tcPr>
            <w:tcW w:w="1552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3B4C9B" w:rsidRPr="009B5846" w:rsidRDefault="0085403C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empresa</w:t>
            </w:r>
          </w:p>
        </w:tc>
        <w:tc>
          <w:tcPr>
            <w:tcW w:w="131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B4C9B" w:rsidRPr="009B5846" w:rsidTr="0085403C">
        <w:tc>
          <w:tcPr>
            <w:tcW w:w="161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nom_empres</w:t>
            </w:r>
          </w:p>
        </w:tc>
        <w:tc>
          <w:tcPr>
            <w:tcW w:w="1552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3B4C9B" w:rsidRPr="009B5846" w:rsidRDefault="0085403C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Nombre de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empresa</w:t>
            </w:r>
          </w:p>
        </w:tc>
        <w:tc>
          <w:tcPr>
            <w:tcW w:w="131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B4C9B" w:rsidRPr="009B5846" w:rsidTr="0085403C">
        <w:tc>
          <w:tcPr>
            <w:tcW w:w="161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abr_empres</w:t>
            </w:r>
          </w:p>
        </w:tc>
        <w:tc>
          <w:tcPr>
            <w:tcW w:w="1552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3B4C9B" w:rsidRPr="009B5846" w:rsidRDefault="0085403C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de la empresa</w:t>
            </w:r>
          </w:p>
        </w:tc>
        <w:tc>
          <w:tcPr>
            <w:tcW w:w="131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B4C9B" w:rsidRPr="009B5846" w:rsidTr="0085403C">
        <w:tc>
          <w:tcPr>
            <w:tcW w:w="161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nom_basdat</w:t>
            </w:r>
          </w:p>
        </w:tc>
        <w:tc>
          <w:tcPr>
            <w:tcW w:w="1552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3B4C9B" w:rsidRPr="009B5846" w:rsidRDefault="0085403C" w:rsidP="003B4C9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base de datos</w:t>
            </w:r>
          </w:p>
        </w:tc>
        <w:tc>
          <w:tcPr>
            <w:tcW w:w="1317" w:type="dxa"/>
            <w:shd w:val="clear" w:color="auto" w:fill="auto"/>
          </w:tcPr>
          <w:p w:rsidR="003B4C9B" w:rsidRPr="009B5846" w:rsidRDefault="003B4C9B" w:rsidP="003B4C9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5403C" w:rsidRPr="009B5846" w:rsidTr="0085403C">
        <w:tc>
          <w:tcPr>
            <w:tcW w:w="1617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2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17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5403C" w:rsidRPr="009B5846" w:rsidTr="0085403C">
        <w:tc>
          <w:tcPr>
            <w:tcW w:w="1617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2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4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17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5403C" w:rsidRPr="009B5846" w:rsidTr="0085403C">
        <w:tc>
          <w:tcPr>
            <w:tcW w:w="1617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2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17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5403C" w:rsidRPr="009B5846" w:rsidTr="0085403C">
        <w:tc>
          <w:tcPr>
            <w:tcW w:w="1617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2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4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DD HH:MM)</w:t>
            </w:r>
          </w:p>
        </w:tc>
        <w:tc>
          <w:tcPr>
            <w:tcW w:w="1317" w:type="dxa"/>
            <w:shd w:val="clear" w:color="auto" w:fill="auto"/>
          </w:tcPr>
          <w:p w:rsidR="0085403C" w:rsidRPr="009B5846" w:rsidRDefault="0085403C" w:rsidP="0085403C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B4C9B" w:rsidRPr="009B5846" w:rsidRDefault="003B4C9B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724C5" w:rsidRPr="009B5846" w:rsidRDefault="008724C5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C1730" w:rsidRPr="009B5846" w:rsidRDefault="002C1730" w:rsidP="008724C5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342351" w:rsidRPr="009B5846">
        <w:rPr>
          <w:rFonts w:cs="Arial"/>
          <w:sz w:val="24"/>
          <w:szCs w:val="24"/>
        </w:rPr>
        <w:t>tab_genera_enccom</w:t>
      </w:r>
    </w:p>
    <w:p w:rsidR="002C1730" w:rsidRPr="009B5846" w:rsidRDefault="002C1730" w:rsidP="002C1730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2C1730" w:rsidRPr="009B5846" w:rsidRDefault="002C1730" w:rsidP="002C1730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540"/>
        <w:gridCol w:w="1544"/>
        <w:gridCol w:w="2580"/>
        <w:gridCol w:w="1302"/>
      </w:tblGrid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8724C5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8724C5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comprobante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907A49" w:rsidP="002C173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8724C5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comprobante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907A49" w:rsidP="002C173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fec_elabor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fec_contab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8724C5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país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8724C5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departamento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8724C5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ciudad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cod_moneda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8724C5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cod_bancox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8724C5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entidad bancaria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8724C5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num_cheque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Cheque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cod_docume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8724C5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documento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num_docume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8724C5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documento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fec_docume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8724C5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del documento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val_docume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val_compro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det_compro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det_compr1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ind_actual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usr_aproba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que Aprueba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fec_aproba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Aprobación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ind_impres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ind_anulad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ind_descua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Comprobante Descuadrado 0=Cuadrado, 1 = Descuadrado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C1730" w:rsidRPr="009B5846" w:rsidTr="008724C5">
        <w:tc>
          <w:tcPr>
            <w:tcW w:w="1671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ind_cerrad</w:t>
            </w:r>
          </w:p>
        </w:tc>
        <w:tc>
          <w:tcPr>
            <w:tcW w:w="154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0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Mes Cerrado 0=Sin Cerrar, 1= Cerrado</w:t>
            </w:r>
          </w:p>
        </w:tc>
        <w:tc>
          <w:tcPr>
            <w:tcW w:w="1302" w:type="dxa"/>
            <w:shd w:val="clear" w:color="auto" w:fill="auto"/>
          </w:tcPr>
          <w:p w:rsidR="002C1730" w:rsidRPr="009B5846" w:rsidRDefault="002C1730" w:rsidP="002C173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8724C5">
        <w:tc>
          <w:tcPr>
            <w:tcW w:w="1671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usr_cerrad</w:t>
            </w:r>
          </w:p>
        </w:tc>
        <w:tc>
          <w:tcPr>
            <w:tcW w:w="1540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0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que Cierra el Mes</w:t>
            </w:r>
          </w:p>
        </w:tc>
        <w:tc>
          <w:tcPr>
            <w:tcW w:w="130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8724C5">
        <w:tc>
          <w:tcPr>
            <w:tcW w:w="1671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fec_cerrad</w:t>
            </w:r>
          </w:p>
        </w:tc>
        <w:tc>
          <w:tcPr>
            <w:tcW w:w="1540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0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Cierre de Mes</w:t>
            </w:r>
          </w:p>
        </w:tc>
        <w:tc>
          <w:tcPr>
            <w:tcW w:w="130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8724C5">
        <w:tc>
          <w:tcPr>
            <w:tcW w:w="1671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ind_libimp</w:t>
            </w:r>
          </w:p>
        </w:tc>
        <w:tc>
          <w:tcPr>
            <w:tcW w:w="1540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0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Indicador de Libro Oficial Impreso 0=Sin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Imprimir, 1=Impreso</w:t>
            </w:r>
          </w:p>
        </w:tc>
        <w:tc>
          <w:tcPr>
            <w:tcW w:w="130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8724C5">
        <w:tc>
          <w:tcPr>
            <w:tcW w:w="1671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usr_libimp</w:t>
            </w:r>
          </w:p>
        </w:tc>
        <w:tc>
          <w:tcPr>
            <w:tcW w:w="1540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0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que Imprime Libro Oficial</w:t>
            </w:r>
          </w:p>
        </w:tc>
        <w:tc>
          <w:tcPr>
            <w:tcW w:w="130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8724C5">
        <w:tc>
          <w:tcPr>
            <w:tcW w:w="1671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fec_libimp</w:t>
            </w:r>
          </w:p>
        </w:tc>
        <w:tc>
          <w:tcPr>
            <w:tcW w:w="1540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0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Usuario que Imprime Libro Oficial</w:t>
            </w:r>
          </w:p>
        </w:tc>
        <w:tc>
          <w:tcPr>
            <w:tcW w:w="130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724C5" w:rsidRPr="009B5846" w:rsidTr="008724C5">
        <w:tc>
          <w:tcPr>
            <w:tcW w:w="1671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40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4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0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02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724C5" w:rsidRPr="009B5846" w:rsidTr="008724C5">
        <w:tc>
          <w:tcPr>
            <w:tcW w:w="1671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40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0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02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724C5" w:rsidRPr="009B5846" w:rsidTr="008724C5">
        <w:tc>
          <w:tcPr>
            <w:tcW w:w="1671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40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4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0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02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724C5" w:rsidRPr="009B5846" w:rsidTr="008724C5">
        <w:tc>
          <w:tcPr>
            <w:tcW w:w="1671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40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0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DD HH:MM)</w:t>
            </w:r>
          </w:p>
        </w:tc>
        <w:tc>
          <w:tcPr>
            <w:tcW w:w="1302" w:type="dxa"/>
            <w:shd w:val="clear" w:color="auto" w:fill="auto"/>
          </w:tcPr>
          <w:p w:rsidR="008724C5" w:rsidRPr="009B5846" w:rsidRDefault="008724C5" w:rsidP="008724C5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2C1730" w:rsidRPr="009B5846" w:rsidRDefault="002C1730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30793" w:rsidRPr="009B5846" w:rsidRDefault="00C30793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42351" w:rsidRPr="009B5846" w:rsidRDefault="00342351" w:rsidP="00342351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tab_genera_encfac</w:t>
      </w:r>
    </w:p>
    <w:p w:rsidR="00342351" w:rsidRPr="009B5846" w:rsidRDefault="00342351" w:rsidP="0034235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42351" w:rsidRPr="009B5846" w:rsidRDefault="00342351" w:rsidP="0034235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52"/>
        <w:gridCol w:w="1547"/>
        <w:gridCol w:w="2604"/>
        <w:gridCol w:w="1317"/>
      </w:tblGrid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cod_tipfac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907A49" w:rsidP="0034235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907A49" w:rsidP="0034235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BB4C5B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BB4C5B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comprobante</w:t>
            </w: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BB4C5B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comprobante</w:t>
            </w: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fec_factur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fec_venfac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cod_moneda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BB4C5B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país</w:t>
            </w: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BB4C5B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departamento</w:t>
            </w: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BB4C5B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ciudad</w:t>
            </w: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det_factur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det_factu1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val_brufac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val_retfac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val_ivafac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val_icafac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val_desfac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val_netfac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ind_impres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ind_anulad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fec_radica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ind_contab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42351" w:rsidRPr="009B5846" w:rsidTr="00C30793">
        <w:tc>
          <w:tcPr>
            <w:tcW w:w="16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fec_recaud</w:t>
            </w:r>
          </w:p>
        </w:tc>
        <w:tc>
          <w:tcPr>
            <w:tcW w:w="1552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4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342351" w:rsidRPr="009B5846" w:rsidRDefault="00342351" w:rsidP="0034235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0793" w:rsidRPr="009B5846" w:rsidTr="00C30793">
        <w:tc>
          <w:tcPr>
            <w:tcW w:w="1617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2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17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0793" w:rsidRPr="009B5846" w:rsidTr="00C30793">
        <w:tc>
          <w:tcPr>
            <w:tcW w:w="1617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2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4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17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0793" w:rsidRPr="009B5846" w:rsidTr="00C30793">
        <w:tc>
          <w:tcPr>
            <w:tcW w:w="1617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2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17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0793" w:rsidRPr="009B5846" w:rsidTr="00C30793">
        <w:tc>
          <w:tcPr>
            <w:tcW w:w="1617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2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4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17" w:type="dxa"/>
            <w:shd w:val="clear" w:color="auto" w:fill="auto"/>
          </w:tcPr>
          <w:p w:rsidR="00C30793" w:rsidRPr="009B5846" w:rsidRDefault="00C30793" w:rsidP="00C3079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A19C3" w:rsidRPr="009B5846" w:rsidRDefault="00DA19C3" w:rsidP="001B0FA7">
      <w:pPr>
        <w:tabs>
          <w:tab w:val="left" w:pos="426"/>
        </w:tabs>
        <w:rPr>
          <w:rFonts w:cs="Arial"/>
          <w:sz w:val="24"/>
          <w:szCs w:val="24"/>
        </w:rPr>
      </w:pPr>
    </w:p>
    <w:p w:rsidR="00DA19C3" w:rsidRPr="009B5846" w:rsidRDefault="00DA19C3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A19C3" w:rsidRPr="009B5846" w:rsidRDefault="00DA19C3" w:rsidP="00DA19C3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tab_genera_epsxxx</w:t>
      </w:r>
    </w:p>
    <w:p w:rsidR="00DA19C3" w:rsidRPr="009B5846" w:rsidRDefault="00DA19C3" w:rsidP="00DA19C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A19C3" w:rsidRPr="009B5846" w:rsidRDefault="00DA19C3" w:rsidP="00DA19C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DA19C3" w:rsidRPr="009B5846" w:rsidTr="00FB3778">
        <w:tc>
          <w:tcPr>
            <w:tcW w:w="1588" w:type="dxa"/>
            <w:shd w:val="clear" w:color="auto" w:fill="auto"/>
          </w:tcPr>
          <w:p w:rsidR="00DA19C3" w:rsidRPr="009B5846" w:rsidRDefault="00DA19C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DA19C3" w:rsidRPr="009B5846" w:rsidRDefault="00DA19C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DA19C3" w:rsidRPr="009B5846" w:rsidRDefault="00DA19C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DA19C3" w:rsidRPr="009B5846" w:rsidRDefault="00DA19C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DA19C3" w:rsidRPr="009B5846" w:rsidRDefault="00DA19C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A19C3" w:rsidRPr="009B5846" w:rsidTr="00FB3778">
        <w:tc>
          <w:tcPr>
            <w:tcW w:w="1588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cod_epsxxx</w:t>
            </w:r>
          </w:p>
        </w:tc>
        <w:tc>
          <w:tcPr>
            <w:tcW w:w="1558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Eps</w:t>
            </w:r>
          </w:p>
        </w:tc>
        <w:tc>
          <w:tcPr>
            <w:tcW w:w="1324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A19C3" w:rsidRPr="009B5846" w:rsidTr="00FB3778">
        <w:tc>
          <w:tcPr>
            <w:tcW w:w="1588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nom_epsxxx</w:t>
            </w:r>
          </w:p>
        </w:tc>
        <w:tc>
          <w:tcPr>
            <w:tcW w:w="1558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EPS</w:t>
            </w:r>
          </w:p>
        </w:tc>
        <w:tc>
          <w:tcPr>
            <w:tcW w:w="1324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A19C3" w:rsidRPr="009B5846" w:rsidTr="00FB3778">
        <w:tc>
          <w:tcPr>
            <w:tcW w:w="1588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nit_entida</w:t>
            </w:r>
          </w:p>
        </w:tc>
        <w:tc>
          <w:tcPr>
            <w:tcW w:w="1558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A19C3" w:rsidRPr="009B5846" w:rsidRDefault="001B0FA7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 de la entidad</w:t>
            </w:r>
          </w:p>
        </w:tc>
        <w:tc>
          <w:tcPr>
            <w:tcW w:w="1324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A19C3" w:rsidRPr="009B5846" w:rsidTr="00FB3778">
        <w:tc>
          <w:tcPr>
            <w:tcW w:w="1588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cod_estado</w:t>
            </w:r>
          </w:p>
        </w:tc>
        <w:tc>
          <w:tcPr>
            <w:tcW w:w="1558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324" w:type="dxa"/>
            <w:shd w:val="clear" w:color="auto" w:fill="auto"/>
          </w:tcPr>
          <w:p w:rsidR="00DA19C3" w:rsidRPr="009B5846" w:rsidRDefault="00DA19C3" w:rsidP="00DA19C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0FA7" w:rsidRPr="009B5846" w:rsidTr="00FB3778">
        <w:tc>
          <w:tcPr>
            <w:tcW w:w="1588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0FA7" w:rsidRPr="009B5846" w:rsidTr="00FB3778">
        <w:tc>
          <w:tcPr>
            <w:tcW w:w="1588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crea un nuevo registro de esta tabla (Tipo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formato: AAAA-MM-DD HH:MM)</w:t>
            </w:r>
          </w:p>
        </w:tc>
        <w:tc>
          <w:tcPr>
            <w:tcW w:w="1324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0FA7" w:rsidRPr="009B5846" w:rsidTr="00FB3778">
        <w:tc>
          <w:tcPr>
            <w:tcW w:w="1588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0FA7" w:rsidRPr="009B5846" w:rsidTr="00FB3778">
        <w:tc>
          <w:tcPr>
            <w:tcW w:w="1588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1B0FA7" w:rsidRPr="009B5846" w:rsidRDefault="001B0FA7" w:rsidP="001B0FA7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A19C3" w:rsidRPr="009B5846" w:rsidRDefault="00DA19C3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B50D1" w:rsidRPr="009B5846" w:rsidRDefault="00BB50D1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80A14" w:rsidRPr="009B5846" w:rsidRDefault="00080A14" w:rsidP="00080A14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tab_genera_estado</w:t>
      </w:r>
    </w:p>
    <w:p w:rsidR="00080A14" w:rsidRPr="009B5846" w:rsidRDefault="00080A14" w:rsidP="00080A1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4165C" w:rsidRPr="009B5846" w:rsidRDefault="0084165C" w:rsidP="0084165C">
      <w:pPr>
        <w:rPr>
          <w:rFonts w:cs="Arial"/>
          <w:b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contiene los estados referentes a todas las tablas que contienen el campo </w:t>
      </w:r>
      <w:r w:rsidRPr="009B5846">
        <w:rPr>
          <w:rFonts w:cs="Arial"/>
          <w:b/>
          <w:sz w:val="24"/>
          <w:szCs w:val="24"/>
        </w:rPr>
        <w:t>ind_estado</w:t>
      </w:r>
      <w:r w:rsidRPr="009B5846">
        <w:rPr>
          <w:rFonts w:cs="Arial"/>
          <w:sz w:val="24"/>
          <w:szCs w:val="24"/>
        </w:rPr>
        <w:t xml:space="preserve">. Tiene relación con la tabla </w:t>
      </w:r>
      <w:r w:rsidRPr="009B5846">
        <w:rPr>
          <w:rFonts w:cs="Arial"/>
          <w:b/>
          <w:sz w:val="24"/>
          <w:szCs w:val="24"/>
        </w:rPr>
        <w:t>tab_tercer_estado, tab_vehicu_estado.</w:t>
      </w:r>
    </w:p>
    <w:p w:rsidR="00080A14" w:rsidRPr="009B5846" w:rsidRDefault="00080A14" w:rsidP="00080A1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080A14" w:rsidRPr="009B5846" w:rsidTr="00FB3778">
        <w:tc>
          <w:tcPr>
            <w:tcW w:w="1588" w:type="dxa"/>
            <w:shd w:val="clear" w:color="auto" w:fill="auto"/>
          </w:tcPr>
          <w:p w:rsidR="00080A14" w:rsidRPr="009B5846" w:rsidRDefault="00080A1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80A14" w:rsidRPr="009B5846" w:rsidRDefault="00080A1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80A14" w:rsidRPr="009B5846" w:rsidRDefault="00080A1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80A14" w:rsidRPr="009B5846" w:rsidRDefault="00080A1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80A14" w:rsidRPr="009B5846" w:rsidRDefault="00080A1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80A14" w:rsidRPr="009B5846" w:rsidTr="00FB3778">
        <w:tc>
          <w:tcPr>
            <w:tcW w:w="1588" w:type="dxa"/>
            <w:shd w:val="clear" w:color="auto" w:fill="auto"/>
          </w:tcPr>
          <w:p w:rsidR="00080A14" w:rsidRPr="009B5846" w:rsidRDefault="00080A14" w:rsidP="00080A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cod_estado</w:t>
            </w:r>
          </w:p>
        </w:tc>
        <w:tc>
          <w:tcPr>
            <w:tcW w:w="1558" w:type="dxa"/>
            <w:shd w:val="clear" w:color="auto" w:fill="auto"/>
          </w:tcPr>
          <w:p w:rsidR="00080A14" w:rsidRPr="009B5846" w:rsidRDefault="00080A14" w:rsidP="00080A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080A14" w:rsidRPr="009B5846" w:rsidRDefault="00080A14" w:rsidP="00080A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080A14" w:rsidRPr="009B5846" w:rsidRDefault="00080A14" w:rsidP="00080A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Estado</w:t>
            </w:r>
          </w:p>
        </w:tc>
        <w:tc>
          <w:tcPr>
            <w:tcW w:w="1324" w:type="dxa"/>
            <w:shd w:val="clear" w:color="auto" w:fill="auto"/>
          </w:tcPr>
          <w:p w:rsidR="00080A14" w:rsidRPr="009B5846" w:rsidRDefault="00080A14" w:rsidP="00080A1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80A14" w:rsidRPr="009B5846" w:rsidTr="00FB3778">
        <w:tc>
          <w:tcPr>
            <w:tcW w:w="1588" w:type="dxa"/>
            <w:shd w:val="clear" w:color="auto" w:fill="auto"/>
          </w:tcPr>
          <w:p w:rsidR="00080A14" w:rsidRPr="009B5846" w:rsidRDefault="00080A14" w:rsidP="00080A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nom_estado</w:t>
            </w:r>
          </w:p>
        </w:tc>
        <w:tc>
          <w:tcPr>
            <w:tcW w:w="1558" w:type="dxa"/>
            <w:shd w:val="clear" w:color="auto" w:fill="auto"/>
          </w:tcPr>
          <w:p w:rsidR="00080A14" w:rsidRPr="009B5846" w:rsidRDefault="00080A14" w:rsidP="00080A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080A14" w:rsidRPr="009B5846" w:rsidRDefault="00080A14" w:rsidP="00080A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80A14" w:rsidRPr="009B5846" w:rsidRDefault="00080A14" w:rsidP="00080A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Estado</w:t>
            </w:r>
          </w:p>
        </w:tc>
        <w:tc>
          <w:tcPr>
            <w:tcW w:w="1324" w:type="dxa"/>
            <w:shd w:val="clear" w:color="auto" w:fill="auto"/>
          </w:tcPr>
          <w:p w:rsidR="00080A14" w:rsidRPr="009B5846" w:rsidRDefault="00080A14" w:rsidP="00080A14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A19C3" w:rsidRPr="009B5846" w:rsidRDefault="00DA19C3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63EAF" w:rsidRPr="009B5846" w:rsidRDefault="00D63EAF" w:rsidP="00483765">
      <w:pPr>
        <w:tabs>
          <w:tab w:val="left" w:pos="426"/>
        </w:tabs>
        <w:rPr>
          <w:rFonts w:cs="Arial"/>
          <w:sz w:val="24"/>
          <w:szCs w:val="24"/>
        </w:rPr>
      </w:pPr>
    </w:p>
    <w:p w:rsidR="00D63EAF" w:rsidRPr="009B5846" w:rsidRDefault="00D63EAF" w:rsidP="00D63EAF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tab_genera_estcli</w:t>
      </w:r>
    </w:p>
    <w:p w:rsidR="00D63EAF" w:rsidRPr="009B5846" w:rsidRDefault="00D63EAF" w:rsidP="00D63EA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63EAF" w:rsidRPr="009B5846" w:rsidRDefault="00D63EAF" w:rsidP="00D63EA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D63EAF" w:rsidRPr="009B5846" w:rsidTr="00FB3778">
        <w:tc>
          <w:tcPr>
            <w:tcW w:w="1588" w:type="dxa"/>
            <w:shd w:val="clear" w:color="auto" w:fill="auto"/>
          </w:tcPr>
          <w:p w:rsidR="00D63EAF" w:rsidRPr="009B5846" w:rsidRDefault="00D63EA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D63EAF" w:rsidRPr="009B5846" w:rsidRDefault="00D63EA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D63EAF" w:rsidRPr="009B5846" w:rsidRDefault="00D63EA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D63EAF" w:rsidRPr="009B5846" w:rsidRDefault="00D63EA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D63EAF" w:rsidRPr="009B5846" w:rsidRDefault="00D63EA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63EAF" w:rsidRPr="009B5846" w:rsidTr="00FB3778">
        <w:tc>
          <w:tcPr>
            <w:tcW w:w="1588" w:type="dxa"/>
            <w:shd w:val="clear" w:color="auto" w:fill="auto"/>
          </w:tcPr>
          <w:p w:rsidR="00D63EAF" w:rsidRPr="009B5846" w:rsidRDefault="00D63EAF" w:rsidP="00D63E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cod_estado</w:t>
            </w:r>
          </w:p>
        </w:tc>
        <w:tc>
          <w:tcPr>
            <w:tcW w:w="1558" w:type="dxa"/>
            <w:shd w:val="clear" w:color="auto" w:fill="auto"/>
          </w:tcPr>
          <w:p w:rsidR="00D63EAF" w:rsidRPr="009B5846" w:rsidRDefault="00D63EAF" w:rsidP="00D63E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63EAF" w:rsidRPr="009B5846" w:rsidRDefault="00D63EAF" w:rsidP="00D63E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63EAF" w:rsidRPr="009B5846" w:rsidRDefault="00D63EAF" w:rsidP="00D63E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estado</w:t>
            </w:r>
          </w:p>
        </w:tc>
        <w:tc>
          <w:tcPr>
            <w:tcW w:w="1324" w:type="dxa"/>
            <w:shd w:val="clear" w:color="auto" w:fill="auto"/>
          </w:tcPr>
          <w:p w:rsidR="00D63EAF" w:rsidRPr="009B5846" w:rsidRDefault="00D63EAF" w:rsidP="00D63EA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63EAF" w:rsidRPr="009B5846" w:rsidTr="00FB3778">
        <w:tc>
          <w:tcPr>
            <w:tcW w:w="1588" w:type="dxa"/>
            <w:shd w:val="clear" w:color="auto" w:fill="auto"/>
          </w:tcPr>
          <w:p w:rsidR="00D63EAF" w:rsidRPr="009B5846" w:rsidRDefault="00D63EAF" w:rsidP="00D63E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des_estado</w:t>
            </w:r>
          </w:p>
        </w:tc>
        <w:tc>
          <w:tcPr>
            <w:tcW w:w="1558" w:type="dxa"/>
            <w:shd w:val="clear" w:color="auto" w:fill="auto"/>
          </w:tcPr>
          <w:p w:rsidR="00D63EAF" w:rsidRPr="009B5846" w:rsidRDefault="00D63EAF" w:rsidP="00D63E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D63EAF" w:rsidRPr="009B5846" w:rsidRDefault="00D63EAF" w:rsidP="00D63E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63EAF" w:rsidRPr="009B5846" w:rsidRDefault="00D63EAF" w:rsidP="00D63E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Descripción del estado</w:t>
            </w:r>
          </w:p>
        </w:tc>
        <w:tc>
          <w:tcPr>
            <w:tcW w:w="1324" w:type="dxa"/>
            <w:shd w:val="clear" w:color="auto" w:fill="auto"/>
          </w:tcPr>
          <w:p w:rsidR="00D63EAF" w:rsidRPr="009B5846" w:rsidRDefault="00D63EAF" w:rsidP="00D63EA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D638D" w:rsidRPr="009B5846" w:rsidTr="00FB3778">
        <w:tc>
          <w:tcPr>
            <w:tcW w:w="1588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D638D" w:rsidRPr="009B5846" w:rsidTr="00FB3778">
        <w:tc>
          <w:tcPr>
            <w:tcW w:w="1588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D638D" w:rsidRPr="009B5846" w:rsidTr="00FB3778">
        <w:tc>
          <w:tcPr>
            <w:tcW w:w="1588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D638D" w:rsidRPr="009B5846" w:rsidTr="00FB3778">
        <w:tc>
          <w:tcPr>
            <w:tcW w:w="1588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modifica un registro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1D638D" w:rsidRPr="009B5846" w:rsidRDefault="001D638D" w:rsidP="001D638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63EAF" w:rsidRPr="009B5846" w:rsidRDefault="00D63EAF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D638D" w:rsidRPr="009B5846" w:rsidRDefault="001D638D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B1F6E" w:rsidRPr="009B5846" w:rsidRDefault="00CB1F6E" w:rsidP="00CB1F6E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tab_genera_filtro</w:t>
      </w:r>
    </w:p>
    <w:p w:rsidR="00CB1F6E" w:rsidRPr="009B5846" w:rsidRDefault="00CB1F6E" w:rsidP="00CB1F6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B1F6E" w:rsidRPr="009B5846" w:rsidRDefault="00CB1F6E" w:rsidP="00CB1F6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CB1F6E" w:rsidRPr="009B5846" w:rsidTr="00FB3778">
        <w:tc>
          <w:tcPr>
            <w:tcW w:w="1588" w:type="dxa"/>
            <w:shd w:val="clear" w:color="auto" w:fill="auto"/>
          </w:tcPr>
          <w:p w:rsidR="00CB1F6E" w:rsidRPr="009B5846" w:rsidRDefault="00CB1F6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CB1F6E" w:rsidRPr="009B5846" w:rsidRDefault="00CB1F6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CB1F6E" w:rsidRPr="009B5846" w:rsidRDefault="00CB1F6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CB1F6E" w:rsidRPr="009B5846" w:rsidRDefault="00CB1F6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CB1F6E" w:rsidRPr="009B5846" w:rsidRDefault="00CB1F6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B1F6E" w:rsidRPr="009B5846" w:rsidTr="00FB3778">
        <w:tc>
          <w:tcPr>
            <w:tcW w:w="1588" w:type="dxa"/>
            <w:shd w:val="clear" w:color="auto" w:fill="auto"/>
          </w:tcPr>
          <w:p w:rsidR="00CB1F6E" w:rsidRPr="009B5846" w:rsidRDefault="00CB1F6E" w:rsidP="00CB1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cod_filtro</w:t>
            </w:r>
          </w:p>
        </w:tc>
        <w:tc>
          <w:tcPr>
            <w:tcW w:w="1558" w:type="dxa"/>
            <w:shd w:val="clear" w:color="auto" w:fill="auto"/>
          </w:tcPr>
          <w:p w:rsidR="00CB1F6E" w:rsidRPr="009B5846" w:rsidRDefault="00CB1F6E" w:rsidP="00CB1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B1F6E" w:rsidRPr="009B5846" w:rsidRDefault="00CB1F6E" w:rsidP="00CB1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B1F6E" w:rsidRPr="009B5846" w:rsidRDefault="00DA1DEF" w:rsidP="00CB1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filtro</w:t>
            </w:r>
          </w:p>
        </w:tc>
        <w:tc>
          <w:tcPr>
            <w:tcW w:w="1324" w:type="dxa"/>
            <w:shd w:val="clear" w:color="auto" w:fill="auto"/>
          </w:tcPr>
          <w:p w:rsidR="00CB1F6E" w:rsidRPr="009B5846" w:rsidRDefault="00CB1F6E" w:rsidP="00CB1F6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B1F6E" w:rsidRPr="009B5846" w:rsidTr="00FB3778">
        <w:tc>
          <w:tcPr>
            <w:tcW w:w="1588" w:type="dxa"/>
            <w:shd w:val="clear" w:color="auto" w:fill="auto"/>
          </w:tcPr>
          <w:p w:rsidR="00CB1F6E" w:rsidRPr="009B5846" w:rsidRDefault="00CB1F6E" w:rsidP="00CB1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nom_filtro</w:t>
            </w:r>
          </w:p>
        </w:tc>
        <w:tc>
          <w:tcPr>
            <w:tcW w:w="1558" w:type="dxa"/>
            <w:shd w:val="clear" w:color="auto" w:fill="auto"/>
          </w:tcPr>
          <w:p w:rsidR="00CB1F6E" w:rsidRPr="009B5846" w:rsidRDefault="00CB1F6E" w:rsidP="00CB1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CB1F6E" w:rsidRPr="009B5846" w:rsidRDefault="00CB1F6E" w:rsidP="00CB1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B1F6E" w:rsidRPr="009B5846" w:rsidRDefault="00DA1DEF" w:rsidP="00CB1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filtro</w:t>
            </w:r>
          </w:p>
        </w:tc>
        <w:tc>
          <w:tcPr>
            <w:tcW w:w="1324" w:type="dxa"/>
            <w:shd w:val="clear" w:color="auto" w:fill="auto"/>
          </w:tcPr>
          <w:p w:rsidR="00CB1F6E" w:rsidRPr="009B5846" w:rsidRDefault="00CB1F6E" w:rsidP="00CB1F6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B1F6E" w:rsidRPr="009B5846" w:rsidTr="00FB3778">
        <w:tc>
          <w:tcPr>
            <w:tcW w:w="1588" w:type="dxa"/>
            <w:shd w:val="clear" w:color="auto" w:fill="auto"/>
          </w:tcPr>
          <w:p w:rsidR="00CB1F6E" w:rsidRPr="009B5846" w:rsidRDefault="00CB1F6E" w:rsidP="00CB1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cod_queryx</w:t>
            </w:r>
          </w:p>
        </w:tc>
        <w:tc>
          <w:tcPr>
            <w:tcW w:w="1558" w:type="dxa"/>
            <w:shd w:val="clear" w:color="auto" w:fill="auto"/>
          </w:tcPr>
          <w:p w:rsidR="00CB1F6E" w:rsidRPr="009B5846" w:rsidRDefault="00CB1F6E" w:rsidP="00CB1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CB1F6E" w:rsidRPr="009B5846" w:rsidRDefault="00CB1F6E" w:rsidP="00CB1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B1F6E" w:rsidRPr="009B5846" w:rsidRDefault="00DA1DEF" w:rsidP="00CB1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query</w:t>
            </w:r>
          </w:p>
        </w:tc>
        <w:tc>
          <w:tcPr>
            <w:tcW w:w="1324" w:type="dxa"/>
            <w:shd w:val="clear" w:color="auto" w:fill="auto"/>
          </w:tcPr>
          <w:p w:rsidR="00CB1F6E" w:rsidRPr="009B5846" w:rsidRDefault="00CB1F6E" w:rsidP="00CB1F6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C1049" w:rsidRPr="009B5846" w:rsidTr="00FB3778">
        <w:tc>
          <w:tcPr>
            <w:tcW w:w="1588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C1049" w:rsidRPr="009B5846" w:rsidTr="00FB3778">
        <w:tc>
          <w:tcPr>
            <w:tcW w:w="1588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C1049" w:rsidRPr="009B5846" w:rsidTr="00FB3778">
        <w:tc>
          <w:tcPr>
            <w:tcW w:w="1588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usuario que modifica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un registro de esta tabla</w:t>
            </w:r>
          </w:p>
        </w:tc>
        <w:tc>
          <w:tcPr>
            <w:tcW w:w="1324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C1049" w:rsidRPr="009B5846" w:rsidTr="00FB3778">
        <w:tc>
          <w:tcPr>
            <w:tcW w:w="1588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8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6C1049" w:rsidRPr="009B5846" w:rsidRDefault="006C1049" w:rsidP="006C104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B1F6E" w:rsidRPr="009B5846" w:rsidRDefault="00CB1F6E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30D94" w:rsidRPr="009B5846" w:rsidRDefault="00F30D94" w:rsidP="006C1049">
      <w:pPr>
        <w:tabs>
          <w:tab w:val="left" w:pos="426"/>
        </w:tabs>
        <w:rPr>
          <w:rFonts w:cs="Arial"/>
          <w:sz w:val="24"/>
          <w:szCs w:val="24"/>
        </w:rPr>
      </w:pPr>
    </w:p>
    <w:p w:rsidR="00F30D94" w:rsidRPr="009B5846" w:rsidRDefault="00F30D94" w:rsidP="00F30D94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tab_genera_fonpen</w:t>
      </w:r>
    </w:p>
    <w:p w:rsidR="00F30D94" w:rsidRPr="009B5846" w:rsidRDefault="00F30D94" w:rsidP="00F30D9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30D94" w:rsidRPr="009B5846" w:rsidRDefault="00F30D94" w:rsidP="00F30D9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30D94" w:rsidRPr="009B5846" w:rsidTr="00FB3778">
        <w:tc>
          <w:tcPr>
            <w:tcW w:w="1588" w:type="dxa"/>
            <w:shd w:val="clear" w:color="auto" w:fill="auto"/>
          </w:tcPr>
          <w:p w:rsidR="00F30D94" w:rsidRPr="009B5846" w:rsidRDefault="00F30D9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30D94" w:rsidRPr="009B5846" w:rsidRDefault="00F30D9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30D94" w:rsidRPr="009B5846" w:rsidRDefault="00F30D9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30D94" w:rsidRPr="009B5846" w:rsidRDefault="00F30D9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30D94" w:rsidRPr="009B5846" w:rsidRDefault="00F30D9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30D94" w:rsidRPr="009B5846" w:rsidTr="00FB3778">
        <w:tc>
          <w:tcPr>
            <w:tcW w:w="1588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cod_fonpen</w:t>
            </w:r>
          </w:p>
        </w:tc>
        <w:tc>
          <w:tcPr>
            <w:tcW w:w="1558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Fondo de Pensiones</w:t>
            </w:r>
          </w:p>
        </w:tc>
        <w:tc>
          <w:tcPr>
            <w:tcW w:w="1324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30D94" w:rsidRPr="009B5846" w:rsidTr="00FB3778">
        <w:tc>
          <w:tcPr>
            <w:tcW w:w="1588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nom_fonpen</w:t>
            </w:r>
          </w:p>
        </w:tc>
        <w:tc>
          <w:tcPr>
            <w:tcW w:w="1558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Fondo de Pensiones</w:t>
            </w:r>
          </w:p>
        </w:tc>
        <w:tc>
          <w:tcPr>
            <w:tcW w:w="1324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30D94" w:rsidRPr="009B5846" w:rsidTr="00FB3778">
        <w:tc>
          <w:tcPr>
            <w:tcW w:w="1588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cod_estado</w:t>
            </w:r>
          </w:p>
        </w:tc>
        <w:tc>
          <w:tcPr>
            <w:tcW w:w="1558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324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30D94" w:rsidRPr="009B5846" w:rsidTr="00FB3778">
        <w:tc>
          <w:tcPr>
            <w:tcW w:w="1588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nit_entida</w:t>
            </w:r>
          </w:p>
        </w:tc>
        <w:tc>
          <w:tcPr>
            <w:tcW w:w="1558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30D94" w:rsidRPr="009B5846" w:rsidRDefault="00394328" w:rsidP="00F30D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NIT de la entidad</w:t>
            </w:r>
          </w:p>
        </w:tc>
        <w:tc>
          <w:tcPr>
            <w:tcW w:w="1324" w:type="dxa"/>
            <w:shd w:val="clear" w:color="auto" w:fill="auto"/>
          </w:tcPr>
          <w:p w:rsidR="00F30D94" w:rsidRPr="009B5846" w:rsidRDefault="00F30D94" w:rsidP="00F30D9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4328" w:rsidRPr="009B5846" w:rsidTr="00FB3778">
        <w:tc>
          <w:tcPr>
            <w:tcW w:w="1588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4328" w:rsidRPr="009B5846" w:rsidTr="00FB3778">
        <w:tc>
          <w:tcPr>
            <w:tcW w:w="1588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4328" w:rsidRPr="009B5846" w:rsidTr="00FB3778">
        <w:tc>
          <w:tcPr>
            <w:tcW w:w="1588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4328" w:rsidRPr="009B5846" w:rsidTr="00FB3778">
        <w:tc>
          <w:tcPr>
            <w:tcW w:w="1588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30D94" w:rsidRPr="009B5846" w:rsidRDefault="00F30D94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94328" w:rsidRPr="009B5846" w:rsidRDefault="00394328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E261DF" w:rsidRPr="009B5846" w:rsidRDefault="00E261DF" w:rsidP="00E261DF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tab_genera_forcom</w:t>
      </w:r>
    </w:p>
    <w:p w:rsidR="00E261DF" w:rsidRPr="009B5846" w:rsidRDefault="00E261DF" w:rsidP="00E261D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E261DF" w:rsidRPr="009B5846" w:rsidRDefault="00E261DF" w:rsidP="00E261D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52"/>
        <w:gridCol w:w="1547"/>
        <w:gridCol w:w="2604"/>
        <w:gridCol w:w="1317"/>
      </w:tblGrid>
      <w:tr w:rsidR="00E261DF" w:rsidRPr="009B5846" w:rsidTr="00394328">
        <w:tc>
          <w:tcPr>
            <w:tcW w:w="1617" w:type="dxa"/>
            <w:shd w:val="clear" w:color="auto" w:fill="auto"/>
          </w:tcPr>
          <w:p w:rsidR="00E261DF" w:rsidRPr="009B5846" w:rsidRDefault="00E261D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2" w:type="dxa"/>
            <w:shd w:val="clear" w:color="auto" w:fill="auto"/>
          </w:tcPr>
          <w:p w:rsidR="00E261DF" w:rsidRPr="009B5846" w:rsidRDefault="00E261D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7" w:type="dxa"/>
            <w:shd w:val="clear" w:color="auto" w:fill="auto"/>
          </w:tcPr>
          <w:p w:rsidR="00E261DF" w:rsidRPr="009B5846" w:rsidRDefault="00E261D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4" w:type="dxa"/>
            <w:shd w:val="clear" w:color="auto" w:fill="auto"/>
          </w:tcPr>
          <w:p w:rsidR="00E261DF" w:rsidRPr="009B5846" w:rsidRDefault="00E261D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17" w:type="dxa"/>
            <w:shd w:val="clear" w:color="auto" w:fill="auto"/>
          </w:tcPr>
          <w:p w:rsidR="00E261DF" w:rsidRPr="009B5846" w:rsidRDefault="00E261D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E261DF" w:rsidRPr="009B5846" w:rsidTr="00394328">
        <w:tc>
          <w:tcPr>
            <w:tcW w:w="1617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cod_forcom</w:t>
            </w:r>
          </w:p>
        </w:tc>
        <w:tc>
          <w:tcPr>
            <w:tcW w:w="1552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7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04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E261DF" w:rsidRPr="009B5846" w:rsidTr="00394328">
        <w:tc>
          <w:tcPr>
            <w:tcW w:w="1617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nom_forcom</w:t>
            </w:r>
          </w:p>
        </w:tc>
        <w:tc>
          <w:tcPr>
            <w:tcW w:w="1552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261DF" w:rsidRPr="009B5846" w:rsidTr="00394328">
        <w:tc>
          <w:tcPr>
            <w:tcW w:w="1617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nom_procom</w:t>
            </w:r>
          </w:p>
        </w:tc>
        <w:tc>
          <w:tcPr>
            <w:tcW w:w="1552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7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E261DF" w:rsidRPr="009B5846" w:rsidRDefault="00E261DF" w:rsidP="00E261D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4328" w:rsidRPr="009B5846" w:rsidTr="00394328">
        <w:tc>
          <w:tcPr>
            <w:tcW w:w="1617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usr_creaci</w:t>
            </w:r>
          </w:p>
        </w:tc>
        <w:tc>
          <w:tcPr>
            <w:tcW w:w="1552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17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4328" w:rsidRPr="009B5846" w:rsidTr="00394328">
        <w:tc>
          <w:tcPr>
            <w:tcW w:w="1617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2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4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17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4328" w:rsidRPr="009B5846" w:rsidTr="00394328">
        <w:tc>
          <w:tcPr>
            <w:tcW w:w="1617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2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17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94328" w:rsidRPr="009B5846" w:rsidTr="00394328">
        <w:tc>
          <w:tcPr>
            <w:tcW w:w="1617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2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4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17" w:type="dxa"/>
            <w:shd w:val="clear" w:color="auto" w:fill="auto"/>
          </w:tcPr>
          <w:p w:rsidR="00394328" w:rsidRPr="009B5846" w:rsidRDefault="00394328" w:rsidP="00394328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E261DF" w:rsidRPr="009B5846" w:rsidRDefault="00E261DF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67A01" w:rsidRPr="009B5846" w:rsidRDefault="00C67A01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67A01" w:rsidRPr="009B5846" w:rsidRDefault="00C67A01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67A01" w:rsidRPr="009B5846" w:rsidRDefault="00C67A01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86011" w:rsidRPr="009B5846" w:rsidRDefault="00086011" w:rsidP="00086011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tab_genera_grufin</w:t>
      </w:r>
    </w:p>
    <w:p w:rsidR="00086011" w:rsidRPr="009B5846" w:rsidRDefault="00086011" w:rsidP="0008601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86011" w:rsidRPr="009B5846" w:rsidRDefault="00086011" w:rsidP="0008601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086011" w:rsidRPr="009B5846" w:rsidTr="00FB3778">
        <w:tc>
          <w:tcPr>
            <w:tcW w:w="1588" w:type="dxa"/>
            <w:shd w:val="clear" w:color="auto" w:fill="auto"/>
          </w:tcPr>
          <w:p w:rsidR="00086011" w:rsidRPr="009B5846" w:rsidRDefault="000860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86011" w:rsidRPr="009B5846" w:rsidRDefault="000860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86011" w:rsidRPr="009B5846" w:rsidRDefault="000860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86011" w:rsidRPr="009B5846" w:rsidRDefault="000860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86011" w:rsidRPr="009B5846" w:rsidRDefault="000860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86011" w:rsidRPr="009B5846" w:rsidTr="00FB3778">
        <w:tc>
          <w:tcPr>
            <w:tcW w:w="158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cod_grufin</w:t>
            </w:r>
          </w:p>
        </w:tc>
        <w:tc>
          <w:tcPr>
            <w:tcW w:w="155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49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86011" w:rsidRPr="009B5846" w:rsidTr="00FB3778">
        <w:tc>
          <w:tcPr>
            <w:tcW w:w="158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nom_grufin</w:t>
            </w:r>
          </w:p>
        </w:tc>
        <w:tc>
          <w:tcPr>
            <w:tcW w:w="155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86011" w:rsidRPr="009B5846" w:rsidTr="00FB3778">
        <w:tc>
          <w:tcPr>
            <w:tcW w:w="158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abr_grufin</w:t>
            </w:r>
          </w:p>
        </w:tc>
        <w:tc>
          <w:tcPr>
            <w:tcW w:w="155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67A01" w:rsidRPr="009B5846" w:rsidTr="00FB3778">
        <w:tc>
          <w:tcPr>
            <w:tcW w:w="1588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67A01" w:rsidRPr="009B5846" w:rsidTr="00FB3778">
        <w:tc>
          <w:tcPr>
            <w:tcW w:w="1588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67A01" w:rsidRPr="009B5846" w:rsidTr="00FB3778">
        <w:tc>
          <w:tcPr>
            <w:tcW w:w="1588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67A01" w:rsidRPr="009B5846" w:rsidTr="00FB3778">
        <w:tc>
          <w:tcPr>
            <w:tcW w:w="1588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C67A01" w:rsidRPr="009B5846" w:rsidRDefault="00C67A01" w:rsidP="00C67A0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86011" w:rsidRPr="009B5846" w:rsidRDefault="00086011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67A01" w:rsidRPr="009B5846" w:rsidRDefault="00C67A01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86011" w:rsidRPr="009B5846" w:rsidRDefault="00086011" w:rsidP="00086011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tab_genera_horext</w:t>
      </w:r>
    </w:p>
    <w:p w:rsidR="00086011" w:rsidRPr="009B5846" w:rsidRDefault="00086011" w:rsidP="0008601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86011" w:rsidRPr="009B5846" w:rsidRDefault="00086011" w:rsidP="0008601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086011" w:rsidRPr="009B5846" w:rsidTr="00FB3778">
        <w:tc>
          <w:tcPr>
            <w:tcW w:w="1588" w:type="dxa"/>
            <w:shd w:val="clear" w:color="auto" w:fill="auto"/>
          </w:tcPr>
          <w:p w:rsidR="00086011" w:rsidRPr="009B5846" w:rsidRDefault="000860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86011" w:rsidRPr="009B5846" w:rsidRDefault="000860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86011" w:rsidRPr="009B5846" w:rsidRDefault="000860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86011" w:rsidRPr="009B5846" w:rsidRDefault="000860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86011" w:rsidRPr="009B5846" w:rsidRDefault="000860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86011" w:rsidRPr="009B5846" w:rsidTr="00FB3778">
        <w:tc>
          <w:tcPr>
            <w:tcW w:w="158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cod_horext</w:t>
            </w:r>
          </w:p>
        </w:tc>
        <w:tc>
          <w:tcPr>
            <w:tcW w:w="155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86011" w:rsidRPr="009B5846" w:rsidTr="00FB3778">
        <w:tc>
          <w:tcPr>
            <w:tcW w:w="158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nom_horext</w:t>
            </w:r>
          </w:p>
        </w:tc>
        <w:tc>
          <w:tcPr>
            <w:tcW w:w="155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86011" w:rsidRPr="009B5846" w:rsidTr="00FB3778">
        <w:tc>
          <w:tcPr>
            <w:tcW w:w="158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por_horext</w:t>
            </w:r>
          </w:p>
        </w:tc>
        <w:tc>
          <w:tcPr>
            <w:tcW w:w="155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86011" w:rsidRPr="009B5846" w:rsidTr="00FB3778">
        <w:tc>
          <w:tcPr>
            <w:tcW w:w="158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86011" w:rsidRPr="009B5846" w:rsidRDefault="00086011" w:rsidP="0008601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67A01" w:rsidRPr="009B5846" w:rsidRDefault="00C67A01" w:rsidP="00DD3E4D">
      <w:pPr>
        <w:ind w:left="708" w:hanging="708"/>
        <w:rPr>
          <w:rFonts w:cs="Arial"/>
          <w:b/>
          <w:sz w:val="24"/>
          <w:szCs w:val="24"/>
        </w:rPr>
      </w:pPr>
    </w:p>
    <w:p w:rsidR="00C67A01" w:rsidRPr="009B5846" w:rsidRDefault="00C67A01" w:rsidP="00DD3E4D">
      <w:pPr>
        <w:ind w:left="708" w:hanging="708"/>
        <w:rPr>
          <w:rFonts w:cs="Arial"/>
          <w:b/>
          <w:sz w:val="24"/>
          <w:szCs w:val="24"/>
        </w:rPr>
      </w:pPr>
    </w:p>
    <w:p w:rsidR="00DD3E4D" w:rsidRPr="009B5846" w:rsidRDefault="00DD3E4D" w:rsidP="00DD3E4D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tab_genera_inform</w:t>
      </w:r>
    </w:p>
    <w:p w:rsidR="00DD3E4D" w:rsidRPr="009B5846" w:rsidRDefault="00DD3E4D" w:rsidP="00DD3E4D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D3E4D" w:rsidRPr="009B5846" w:rsidRDefault="00DD3E4D" w:rsidP="00DD3E4D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DD3E4D" w:rsidRPr="009B5846" w:rsidTr="00FB3778">
        <w:tc>
          <w:tcPr>
            <w:tcW w:w="1588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D3E4D" w:rsidRPr="009B5846" w:rsidTr="00FB3778">
        <w:tc>
          <w:tcPr>
            <w:tcW w:w="158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cod_inform</w:t>
            </w:r>
          </w:p>
        </w:tc>
        <w:tc>
          <w:tcPr>
            <w:tcW w:w="155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49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Informe</w:t>
            </w:r>
          </w:p>
        </w:tc>
        <w:tc>
          <w:tcPr>
            <w:tcW w:w="1324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D3E4D" w:rsidRPr="009B5846" w:rsidTr="00FB3778">
        <w:tc>
          <w:tcPr>
            <w:tcW w:w="158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nom_inform</w:t>
            </w:r>
          </w:p>
        </w:tc>
        <w:tc>
          <w:tcPr>
            <w:tcW w:w="155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Informe</w:t>
            </w:r>
          </w:p>
        </w:tc>
        <w:tc>
          <w:tcPr>
            <w:tcW w:w="1324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D3E4D" w:rsidRPr="009B5846" w:rsidTr="00FB3778">
        <w:tc>
          <w:tcPr>
            <w:tcW w:w="158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(1=Activo, 0=Inactivo)</w:t>
            </w:r>
          </w:p>
        </w:tc>
        <w:tc>
          <w:tcPr>
            <w:tcW w:w="1324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52AE" w:rsidRPr="009B5846" w:rsidTr="00FB3778">
        <w:tc>
          <w:tcPr>
            <w:tcW w:w="1588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52AE" w:rsidRPr="009B5846" w:rsidTr="00FB3778">
        <w:tc>
          <w:tcPr>
            <w:tcW w:w="1588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52AE" w:rsidRPr="009B5846" w:rsidTr="00FB3778">
        <w:tc>
          <w:tcPr>
            <w:tcW w:w="1588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52AE" w:rsidRPr="009B5846" w:rsidTr="00FB3778">
        <w:tc>
          <w:tcPr>
            <w:tcW w:w="1588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652AE" w:rsidRPr="009B5846" w:rsidRDefault="009652AE" w:rsidP="009652A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86011" w:rsidRPr="009B5846" w:rsidRDefault="00086011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652AE" w:rsidRPr="009B5846" w:rsidRDefault="009652AE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652AE" w:rsidRPr="009B5846" w:rsidRDefault="009652AE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652AE" w:rsidRPr="009B5846" w:rsidRDefault="009652AE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652AE" w:rsidRPr="009B5846" w:rsidRDefault="009652AE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D3E4D" w:rsidRPr="009B5846" w:rsidRDefault="00DD3E4D" w:rsidP="00DD3E4D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tab_genera_mesesx</w:t>
      </w:r>
    </w:p>
    <w:p w:rsidR="00DD3E4D" w:rsidRPr="009B5846" w:rsidRDefault="00DD3E4D" w:rsidP="00DD3E4D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D3E4D" w:rsidRPr="009B5846" w:rsidRDefault="00B62C4C" w:rsidP="00DD3E4D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Tabla que almacena la información de los meses del año.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549"/>
        <w:gridCol w:w="1546"/>
        <w:gridCol w:w="2598"/>
        <w:gridCol w:w="1314"/>
      </w:tblGrid>
      <w:tr w:rsidR="00DD3E4D" w:rsidRPr="009B5846" w:rsidTr="00FB3778">
        <w:tc>
          <w:tcPr>
            <w:tcW w:w="1588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D3E4D" w:rsidRPr="009B5846" w:rsidTr="00FB3778">
        <w:tc>
          <w:tcPr>
            <w:tcW w:w="158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cod_mesxxx</w:t>
            </w:r>
          </w:p>
        </w:tc>
        <w:tc>
          <w:tcPr>
            <w:tcW w:w="155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DD3E4D" w:rsidRPr="009B5846" w:rsidRDefault="00B62C4C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mes</w:t>
            </w:r>
          </w:p>
        </w:tc>
        <w:tc>
          <w:tcPr>
            <w:tcW w:w="1324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D3E4D" w:rsidRPr="009B5846" w:rsidTr="00FB3778">
        <w:tc>
          <w:tcPr>
            <w:tcW w:w="158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nom_mesxxx</w:t>
            </w:r>
          </w:p>
        </w:tc>
        <w:tc>
          <w:tcPr>
            <w:tcW w:w="155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D3E4D" w:rsidRPr="009B5846" w:rsidRDefault="00B62C4C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mes</w:t>
            </w:r>
          </w:p>
        </w:tc>
        <w:tc>
          <w:tcPr>
            <w:tcW w:w="1324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D3E4D" w:rsidRPr="009B5846" w:rsidRDefault="00DD3E4D" w:rsidP="00CD18BB">
      <w:pPr>
        <w:tabs>
          <w:tab w:val="left" w:pos="426"/>
        </w:tabs>
        <w:rPr>
          <w:rFonts w:cs="Arial"/>
          <w:sz w:val="24"/>
          <w:szCs w:val="24"/>
        </w:rPr>
      </w:pPr>
    </w:p>
    <w:p w:rsidR="00CD18BB" w:rsidRPr="009B5846" w:rsidRDefault="00CD18BB" w:rsidP="00CD18BB">
      <w:pPr>
        <w:tabs>
          <w:tab w:val="left" w:pos="426"/>
        </w:tabs>
        <w:rPr>
          <w:rFonts w:cs="Arial"/>
          <w:sz w:val="24"/>
          <w:szCs w:val="24"/>
        </w:rPr>
      </w:pPr>
    </w:p>
    <w:p w:rsidR="00DD3E4D" w:rsidRPr="009B5846" w:rsidRDefault="00DD3E4D" w:rsidP="00DD3E4D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tab_genera_moneda</w:t>
      </w:r>
    </w:p>
    <w:p w:rsidR="00DD3E4D" w:rsidRPr="009B5846" w:rsidRDefault="00DD3E4D" w:rsidP="00DD3E4D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D3E4D" w:rsidRPr="009B5846" w:rsidRDefault="00DD3E4D" w:rsidP="00DD3E4D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538"/>
        <w:gridCol w:w="1544"/>
        <w:gridCol w:w="2571"/>
        <w:gridCol w:w="1300"/>
      </w:tblGrid>
      <w:tr w:rsidR="00DD3E4D" w:rsidRPr="009B5846" w:rsidTr="00CD18BB">
        <w:tc>
          <w:tcPr>
            <w:tcW w:w="1684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38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4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571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00" w:type="dxa"/>
            <w:shd w:val="clear" w:color="auto" w:fill="auto"/>
          </w:tcPr>
          <w:p w:rsidR="00DD3E4D" w:rsidRPr="009B5846" w:rsidRDefault="00DD3E4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D3E4D" w:rsidRPr="009B5846" w:rsidTr="00CD18BB">
        <w:tc>
          <w:tcPr>
            <w:tcW w:w="1684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cod_moneda</w:t>
            </w:r>
          </w:p>
        </w:tc>
        <w:tc>
          <w:tcPr>
            <w:tcW w:w="153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71" w:type="dxa"/>
            <w:shd w:val="clear" w:color="auto" w:fill="auto"/>
          </w:tcPr>
          <w:p w:rsidR="00DD3E4D" w:rsidRPr="009B5846" w:rsidRDefault="00CD18BB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moneda</w:t>
            </w:r>
          </w:p>
        </w:tc>
        <w:tc>
          <w:tcPr>
            <w:tcW w:w="1300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D3E4D" w:rsidRPr="009B5846" w:rsidTr="00CD18BB">
        <w:tc>
          <w:tcPr>
            <w:tcW w:w="1684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nom_moneda</w:t>
            </w:r>
          </w:p>
        </w:tc>
        <w:tc>
          <w:tcPr>
            <w:tcW w:w="153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4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1" w:type="dxa"/>
            <w:shd w:val="clear" w:color="auto" w:fill="auto"/>
          </w:tcPr>
          <w:p w:rsidR="00DD3E4D" w:rsidRPr="009B5846" w:rsidRDefault="00CD18BB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tipo de moneda</w:t>
            </w:r>
          </w:p>
        </w:tc>
        <w:tc>
          <w:tcPr>
            <w:tcW w:w="1300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D3E4D" w:rsidRPr="009B5846" w:rsidTr="00CD18BB">
        <w:tc>
          <w:tcPr>
            <w:tcW w:w="1684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abr_moneda</w:t>
            </w:r>
          </w:p>
        </w:tc>
        <w:tc>
          <w:tcPr>
            <w:tcW w:w="1538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4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1" w:type="dxa"/>
            <w:shd w:val="clear" w:color="auto" w:fill="auto"/>
          </w:tcPr>
          <w:p w:rsidR="00DD3E4D" w:rsidRPr="009B5846" w:rsidRDefault="00CD18BB" w:rsidP="00DD3E4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del tipo de moneda</w:t>
            </w:r>
          </w:p>
        </w:tc>
        <w:tc>
          <w:tcPr>
            <w:tcW w:w="1300" w:type="dxa"/>
            <w:shd w:val="clear" w:color="auto" w:fill="auto"/>
          </w:tcPr>
          <w:p w:rsidR="00DD3E4D" w:rsidRPr="009B5846" w:rsidRDefault="00DD3E4D" w:rsidP="00DD3E4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D18BB" w:rsidRPr="009B5846" w:rsidTr="00CD18BB">
        <w:tc>
          <w:tcPr>
            <w:tcW w:w="1684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38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4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1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00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D18BB" w:rsidRPr="009B5846" w:rsidTr="00CD18BB">
        <w:tc>
          <w:tcPr>
            <w:tcW w:w="1684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38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71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crea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un nuevo registro de esta tabla (Tipo de formato: AAAA-MM-DD HH:MM)</w:t>
            </w:r>
          </w:p>
        </w:tc>
        <w:tc>
          <w:tcPr>
            <w:tcW w:w="1300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D18BB" w:rsidRPr="009B5846" w:rsidTr="00CD18BB">
        <w:tc>
          <w:tcPr>
            <w:tcW w:w="1684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38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4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1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00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D18BB" w:rsidRPr="009B5846" w:rsidTr="00CD18BB">
        <w:tc>
          <w:tcPr>
            <w:tcW w:w="1684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38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71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00" w:type="dxa"/>
            <w:shd w:val="clear" w:color="auto" w:fill="auto"/>
          </w:tcPr>
          <w:p w:rsidR="00CD18BB" w:rsidRPr="009B5846" w:rsidRDefault="00CD18BB" w:rsidP="00CD18B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D3E4D" w:rsidRPr="009B5846" w:rsidRDefault="00DD3E4D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C612A" w:rsidRPr="009B5846" w:rsidRDefault="00BC612A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668AE" w:rsidRPr="009B5846" w:rsidRDefault="00C668AE" w:rsidP="00C668AE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tab_genera_novemp</w:t>
      </w:r>
    </w:p>
    <w:p w:rsidR="00C668AE" w:rsidRPr="009B5846" w:rsidRDefault="00C668AE" w:rsidP="00C668A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668AE" w:rsidRPr="009B5846" w:rsidRDefault="00C668AE" w:rsidP="00C668A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C668AE" w:rsidRPr="009B5846" w:rsidTr="00FB3778">
        <w:tc>
          <w:tcPr>
            <w:tcW w:w="1588" w:type="dxa"/>
            <w:shd w:val="clear" w:color="auto" w:fill="auto"/>
          </w:tcPr>
          <w:p w:rsidR="00C668AE" w:rsidRPr="009B5846" w:rsidRDefault="00C668A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C668AE" w:rsidRPr="009B5846" w:rsidRDefault="00C668A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C668AE" w:rsidRPr="009B5846" w:rsidRDefault="00C668A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C668AE" w:rsidRPr="009B5846" w:rsidRDefault="00C668A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C668AE" w:rsidRPr="009B5846" w:rsidRDefault="00C668A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668AE" w:rsidRPr="009B5846" w:rsidTr="00FB3778">
        <w:tc>
          <w:tcPr>
            <w:tcW w:w="1588" w:type="dxa"/>
            <w:shd w:val="clear" w:color="auto" w:fill="auto"/>
          </w:tcPr>
          <w:p w:rsidR="00C668AE" w:rsidRPr="009B5846" w:rsidRDefault="00C668AE" w:rsidP="00C668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cod_noveda</w:t>
            </w:r>
          </w:p>
        </w:tc>
        <w:tc>
          <w:tcPr>
            <w:tcW w:w="1558" w:type="dxa"/>
            <w:shd w:val="clear" w:color="auto" w:fill="auto"/>
          </w:tcPr>
          <w:p w:rsidR="00C668AE" w:rsidRPr="009B5846" w:rsidRDefault="00C668AE" w:rsidP="00C668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668AE" w:rsidRPr="009B5846" w:rsidRDefault="00C668AE" w:rsidP="00C668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668AE" w:rsidRPr="009B5846" w:rsidRDefault="00BC612A" w:rsidP="00C668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novedad</w:t>
            </w:r>
          </w:p>
        </w:tc>
        <w:tc>
          <w:tcPr>
            <w:tcW w:w="1324" w:type="dxa"/>
            <w:shd w:val="clear" w:color="auto" w:fill="auto"/>
          </w:tcPr>
          <w:p w:rsidR="00C668AE" w:rsidRPr="009B5846" w:rsidRDefault="00C668AE" w:rsidP="00C668A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668AE" w:rsidRPr="009B5846" w:rsidTr="00FB3778">
        <w:tc>
          <w:tcPr>
            <w:tcW w:w="1588" w:type="dxa"/>
            <w:shd w:val="clear" w:color="auto" w:fill="auto"/>
          </w:tcPr>
          <w:p w:rsidR="00C668AE" w:rsidRPr="009B5846" w:rsidRDefault="00C668AE" w:rsidP="00C668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nom_noveda</w:t>
            </w:r>
          </w:p>
        </w:tc>
        <w:tc>
          <w:tcPr>
            <w:tcW w:w="1558" w:type="dxa"/>
            <w:shd w:val="clear" w:color="auto" w:fill="auto"/>
          </w:tcPr>
          <w:p w:rsidR="00C668AE" w:rsidRPr="009B5846" w:rsidRDefault="00C668AE" w:rsidP="00C668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9" w:type="dxa"/>
            <w:shd w:val="clear" w:color="auto" w:fill="auto"/>
          </w:tcPr>
          <w:p w:rsidR="00C668AE" w:rsidRPr="009B5846" w:rsidRDefault="00C668AE" w:rsidP="00C668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668AE" w:rsidRPr="009B5846" w:rsidRDefault="00BC612A" w:rsidP="00C668A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novedad</w:t>
            </w:r>
          </w:p>
        </w:tc>
        <w:tc>
          <w:tcPr>
            <w:tcW w:w="1324" w:type="dxa"/>
            <w:shd w:val="clear" w:color="auto" w:fill="auto"/>
          </w:tcPr>
          <w:p w:rsidR="00C668AE" w:rsidRPr="009B5846" w:rsidRDefault="00C668AE" w:rsidP="00C668A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668AE" w:rsidRPr="009B5846" w:rsidRDefault="00C668AE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338B5" w:rsidRPr="009B5846" w:rsidRDefault="003338B5" w:rsidP="009A0A64">
      <w:pPr>
        <w:tabs>
          <w:tab w:val="left" w:pos="426"/>
        </w:tabs>
        <w:rPr>
          <w:rFonts w:cs="Arial"/>
          <w:sz w:val="24"/>
          <w:szCs w:val="24"/>
        </w:rPr>
      </w:pPr>
    </w:p>
    <w:p w:rsidR="003338B5" w:rsidRPr="009B5846" w:rsidRDefault="003338B5" w:rsidP="008C0805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338B5" w:rsidRPr="009B5846" w:rsidRDefault="003338B5" w:rsidP="003338B5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tab_genera_novens</w:t>
      </w:r>
    </w:p>
    <w:p w:rsidR="003338B5" w:rsidRPr="009B5846" w:rsidRDefault="003338B5" w:rsidP="003338B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338B5" w:rsidRPr="009B5846" w:rsidRDefault="003338B5" w:rsidP="003338B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3338B5" w:rsidRPr="009B5846" w:rsidTr="00FB3778">
        <w:tc>
          <w:tcPr>
            <w:tcW w:w="1588" w:type="dxa"/>
            <w:shd w:val="clear" w:color="auto" w:fill="auto"/>
          </w:tcPr>
          <w:p w:rsidR="003338B5" w:rsidRPr="009B5846" w:rsidRDefault="003338B5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3338B5" w:rsidRPr="009B5846" w:rsidRDefault="003338B5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3338B5" w:rsidRPr="009B5846" w:rsidRDefault="003338B5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3338B5" w:rsidRPr="009B5846" w:rsidRDefault="003338B5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3338B5" w:rsidRPr="009B5846" w:rsidRDefault="003338B5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338B5" w:rsidRPr="009B5846" w:rsidTr="00FB3778">
        <w:tc>
          <w:tcPr>
            <w:tcW w:w="1588" w:type="dxa"/>
            <w:shd w:val="clear" w:color="auto" w:fill="auto"/>
          </w:tcPr>
          <w:p w:rsidR="003338B5" w:rsidRPr="009B5846" w:rsidRDefault="003338B5" w:rsidP="003338B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cod_novent</w:t>
            </w:r>
          </w:p>
        </w:tc>
        <w:tc>
          <w:tcPr>
            <w:tcW w:w="1558" w:type="dxa"/>
            <w:shd w:val="clear" w:color="auto" w:fill="auto"/>
          </w:tcPr>
          <w:p w:rsidR="003338B5" w:rsidRPr="009B5846" w:rsidRDefault="003338B5" w:rsidP="003338B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338B5" w:rsidRPr="009B5846" w:rsidRDefault="003338B5" w:rsidP="003338B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338B5" w:rsidRPr="009B5846" w:rsidRDefault="003338B5" w:rsidP="003338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338B5" w:rsidRPr="009B5846" w:rsidRDefault="003338B5" w:rsidP="003338B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338B5" w:rsidRPr="009B5846" w:rsidTr="00FB3778">
        <w:tc>
          <w:tcPr>
            <w:tcW w:w="1588" w:type="dxa"/>
            <w:shd w:val="clear" w:color="auto" w:fill="auto"/>
          </w:tcPr>
          <w:p w:rsidR="003338B5" w:rsidRPr="009B5846" w:rsidRDefault="003338B5" w:rsidP="003338B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nom_novent</w:t>
            </w:r>
          </w:p>
        </w:tc>
        <w:tc>
          <w:tcPr>
            <w:tcW w:w="1558" w:type="dxa"/>
            <w:shd w:val="clear" w:color="auto" w:fill="auto"/>
          </w:tcPr>
          <w:p w:rsidR="003338B5" w:rsidRPr="009B5846" w:rsidRDefault="003338B5" w:rsidP="003338B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3338B5" w:rsidRPr="009B5846" w:rsidRDefault="003338B5" w:rsidP="003338B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338B5" w:rsidRPr="009B5846" w:rsidRDefault="003338B5" w:rsidP="003338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338B5" w:rsidRPr="009B5846" w:rsidRDefault="003338B5" w:rsidP="003338B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72791" w:rsidRPr="009B5846" w:rsidTr="00FB3778">
        <w:tc>
          <w:tcPr>
            <w:tcW w:w="1588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72791" w:rsidRPr="009B5846" w:rsidTr="00FB3778">
        <w:tc>
          <w:tcPr>
            <w:tcW w:w="1588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72791" w:rsidRPr="009B5846" w:rsidTr="00FB3778">
        <w:tc>
          <w:tcPr>
            <w:tcW w:w="1588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72791" w:rsidRPr="009B5846" w:rsidTr="00FB3778">
        <w:tc>
          <w:tcPr>
            <w:tcW w:w="1588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modifica un registro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72791" w:rsidRPr="009B5846" w:rsidRDefault="00972791" w:rsidP="0097279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F7A63" w:rsidRPr="009B5846" w:rsidRDefault="009F7A63" w:rsidP="009F7A63">
      <w:pPr>
        <w:ind w:left="708" w:hanging="708"/>
        <w:rPr>
          <w:rFonts w:cs="Arial"/>
          <w:b/>
          <w:sz w:val="24"/>
          <w:szCs w:val="24"/>
        </w:rPr>
      </w:pPr>
    </w:p>
    <w:p w:rsidR="00972791" w:rsidRPr="009B5846" w:rsidRDefault="00972791" w:rsidP="009F7A63">
      <w:pPr>
        <w:ind w:left="708" w:hanging="708"/>
        <w:rPr>
          <w:rFonts w:cs="Arial"/>
          <w:b/>
          <w:sz w:val="24"/>
          <w:szCs w:val="24"/>
        </w:rPr>
      </w:pPr>
    </w:p>
    <w:p w:rsidR="009F7A63" w:rsidRPr="009B5846" w:rsidRDefault="009F7A63" w:rsidP="009F7A63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tab_genera_novent</w:t>
      </w:r>
    </w:p>
    <w:p w:rsidR="009F7A63" w:rsidRPr="009B5846" w:rsidRDefault="009F7A63" w:rsidP="009F7A6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F7A63" w:rsidRPr="009B5846" w:rsidRDefault="009F7A63" w:rsidP="009F7A6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9F7A63" w:rsidRPr="009B5846" w:rsidTr="00FB3778">
        <w:tc>
          <w:tcPr>
            <w:tcW w:w="1588" w:type="dxa"/>
            <w:shd w:val="clear" w:color="auto" w:fill="auto"/>
          </w:tcPr>
          <w:p w:rsidR="009F7A63" w:rsidRPr="009B5846" w:rsidRDefault="009F7A6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9F7A63" w:rsidRPr="009B5846" w:rsidRDefault="009F7A6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9F7A63" w:rsidRPr="009B5846" w:rsidRDefault="009F7A6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9F7A63" w:rsidRPr="009B5846" w:rsidRDefault="009F7A6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F7A63" w:rsidRPr="009B5846" w:rsidRDefault="009F7A6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F7A63" w:rsidRPr="009B5846" w:rsidTr="00FB3778">
        <w:tc>
          <w:tcPr>
            <w:tcW w:w="1588" w:type="dxa"/>
            <w:shd w:val="clear" w:color="auto" w:fill="auto"/>
          </w:tcPr>
          <w:p w:rsidR="009F7A63" w:rsidRPr="009B5846" w:rsidRDefault="009F7A63" w:rsidP="009F7A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cod_novent</w:t>
            </w:r>
          </w:p>
        </w:tc>
        <w:tc>
          <w:tcPr>
            <w:tcW w:w="1558" w:type="dxa"/>
            <w:shd w:val="clear" w:color="auto" w:fill="auto"/>
          </w:tcPr>
          <w:p w:rsidR="009F7A63" w:rsidRPr="009B5846" w:rsidRDefault="009F7A63" w:rsidP="009F7A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F7A63" w:rsidRPr="009B5846" w:rsidRDefault="009F7A63" w:rsidP="009F7A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F7A63" w:rsidRPr="009B5846" w:rsidRDefault="009F7A63" w:rsidP="009F7A6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F7A63" w:rsidRPr="009B5846" w:rsidRDefault="009F7A63" w:rsidP="009F7A6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F7A63" w:rsidRPr="009B5846" w:rsidTr="00FB3778">
        <w:tc>
          <w:tcPr>
            <w:tcW w:w="1588" w:type="dxa"/>
            <w:shd w:val="clear" w:color="auto" w:fill="auto"/>
          </w:tcPr>
          <w:p w:rsidR="009F7A63" w:rsidRPr="009B5846" w:rsidRDefault="009F7A63" w:rsidP="009F7A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nom_novent</w:t>
            </w:r>
          </w:p>
        </w:tc>
        <w:tc>
          <w:tcPr>
            <w:tcW w:w="1558" w:type="dxa"/>
            <w:shd w:val="clear" w:color="auto" w:fill="auto"/>
          </w:tcPr>
          <w:p w:rsidR="009F7A63" w:rsidRPr="009B5846" w:rsidRDefault="009F7A63" w:rsidP="009F7A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9F7A63" w:rsidRPr="009B5846" w:rsidRDefault="009F7A63" w:rsidP="009F7A6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F7A63" w:rsidRPr="009B5846" w:rsidRDefault="009F7A63" w:rsidP="009F7A6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F7A63" w:rsidRPr="009B5846" w:rsidRDefault="009F7A63" w:rsidP="009F7A6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76807" w:rsidRPr="009B5846" w:rsidTr="00FB3778">
        <w:tc>
          <w:tcPr>
            <w:tcW w:w="1588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76807" w:rsidRPr="009B5846" w:rsidTr="00FB3778">
        <w:tc>
          <w:tcPr>
            <w:tcW w:w="1588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76807" w:rsidRPr="009B5846" w:rsidTr="00FB3778">
        <w:tc>
          <w:tcPr>
            <w:tcW w:w="1588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usuario que modifica un registro de esta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tabla</w:t>
            </w:r>
          </w:p>
        </w:tc>
        <w:tc>
          <w:tcPr>
            <w:tcW w:w="1324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76807" w:rsidRPr="009B5846" w:rsidTr="00FB3778">
        <w:tc>
          <w:tcPr>
            <w:tcW w:w="1588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8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576807" w:rsidRPr="009B5846" w:rsidRDefault="00576807" w:rsidP="00576807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486B7D" w:rsidRPr="009B5846" w:rsidRDefault="00486B7D" w:rsidP="0020016C">
      <w:pPr>
        <w:tabs>
          <w:tab w:val="left" w:pos="426"/>
        </w:tabs>
        <w:rPr>
          <w:rFonts w:cs="Arial"/>
          <w:sz w:val="24"/>
          <w:szCs w:val="24"/>
        </w:rPr>
      </w:pPr>
    </w:p>
    <w:p w:rsidR="0020016C" w:rsidRPr="009B5846" w:rsidRDefault="0020016C" w:rsidP="0020016C">
      <w:pPr>
        <w:tabs>
          <w:tab w:val="left" w:pos="426"/>
        </w:tabs>
        <w:rPr>
          <w:rFonts w:cs="Arial"/>
          <w:sz w:val="24"/>
          <w:szCs w:val="24"/>
        </w:rPr>
      </w:pPr>
    </w:p>
    <w:p w:rsidR="00486B7D" w:rsidRPr="009B5846" w:rsidRDefault="00486B7D" w:rsidP="00486B7D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tab_genera_nucfam</w:t>
      </w:r>
    </w:p>
    <w:p w:rsidR="00486B7D" w:rsidRPr="009B5846" w:rsidRDefault="00486B7D" w:rsidP="00486B7D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486B7D" w:rsidRPr="009B5846" w:rsidRDefault="00486B7D" w:rsidP="00486B7D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486B7D" w:rsidRPr="009B5846" w:rsidTr="00FB3778">
        <w:tc>
          <w:tcPr>
            <w:tcW w:w="1588" w:type="dxa"/>
            <w:shd w:val="clear" w:color="auto" w:fill="auto"/>
          </w:tcPr>
          <w:p w:rsidR="00486B7D" w:rsidRPr="009B5846" w:rsidRDefault="00486B7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486B7D" w:rsidRPr="009B5846" w:rsidRDefault="00486B7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486B7D" w:rsidRPr="009B5846" w:rsidRDefault="00486B7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486B7D" w:rsidRPr="009B5846" w:rsidRDefault="00486B7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486B7D" w:rsidRPr="009B5846" w:rsidRDefault="00486B7D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486B7D" w:rsidRPr="009B5846" w:rsidTr="00FB3778">
        <w:tc>
          <w:tcPr>
            <w:tcW w:w="1588" w:type="dxa"/>
            <w:shd w:val="clear" w:color="auto" w:fill="auto"/>
          </w:tcPr>
          <w:p w:rsidR="00486B7D" w:rsidRPr="009B5846" w:rsidRDefault="00486B7D" w:rsidP="00486B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cod_nucfam</w:t>
            </w:r>
          </w:p>
        </w:tc>
        <w:tc>
          <w:tcPr>
            <w:tcW w:w="1558" w:type="dxa"/>
            <w:shd w:val="clear" w:color="auto" w:fill="auto"/>
          </w:tcPr>
          <w:p w:rsidR="00486B7D" w:rsidRPr="009B5846" w:rsidRDefault="00486B7D" w:rsidP="00486B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486B7D" w:rsidRPr="009B5846" w:rsidRDefault="00486B7D" w:rsidP="00486B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486B7D" w:rsidRPr="009B5846" w:rsidRDefault="00486B7D" w:rsidP="00486B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486B7D" w:rsidRPr="009B5846" w:rsidRDefault="00486B7D" w:rsidP="00486B7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486B7D" w:rsidRPr="009B5846" w:rsidTr="00FB3778">
        <w:tc>
          <w:tcPr>
            <w:tcW w:w="1588" w:type="dxa"/>
            <w:shd w:val="clear" w:color="auto" w:fill="auto"/>
          </w:tcPr>
          <w:p w:rsidR="00486B7D" w:rsidRPr="009B5846" w:rsidRDefault="00486B7D" w:rsidP="00486B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abr_nucfam</w:t>
            </w:r>
          </w:p>
        </w:tc>
        <w:tc>
          <w:tcPr>
            <w:tcW w:w="1558" w:type="dxa"/>
            <w:shd w:val="clear" w:color="auto" w:fill="auto"/>
          </w:tcPr>
          <w:p w:rsidR="00486B7D" w:rsidRPr="009B5846" w:rsidRDefault="00486B7D" w:rsidP="00486B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486B7D" w:rsidRPr="009B5846" w:rsidRDefault="00486B7D" w:rsidP="00486B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86B7D" w:rsidRPr="009B5846" w:rsidRDefault="00486B7D" w:rsidP="00486B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486B7D" w:rsidRPr="009B5846" w:rsidRDefault="00486B7D" w:rsidP="00486B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0016C" w:rsidRPr="009B5846" w:rsidTr="00FB3778">
        <w:tc>
          <w:tcPr>
            <w:tcW w:w="158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0016C" w:rsidRPr="009B5846" w:rsidTr="00FB3778">
        <w:tc>
          <w:tcPr>
            <w:tcW w:w="158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DD HH:MM)</w:t>
            </w:r>
          </w:p>
        </w:tc>
        <w:tc>
          <w:tcPr>
            <w:tcW w:w="1324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0016C" w:rsidRPr="009B5846" w:rsidTr="00FB3778">
        <w:tc>
          <w:tcPr>
            <w:tcW w:w="158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0016C" w:rsidRPr="009B5846" w:rsidTr="00FB3778">
        <w:tc>
          <w:tcPr>
            <w:tcW w:w="158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486B7D" w:rsidRPr="009B5846" w:rsidRDefault="00486B7D" w:rsidP="009F7A63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0016C" w:rsidRPr="009B5846" w:rsidRDefault="0020016C" w:rsidP="009F7A63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137D3" w:rsidRPr="009B5846" w:rsidRDefault="003137D3" w:rsidP="003137D3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tab_genera_oficin</w:t>
      </w:r>
    </w:p>
    <w:p w:rsidR="003137D3" w:rsidRPr="009B5846" w:rsidRDefault="003137D3" w:rsidP="003137D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137D3" w:rsidRPr="009B5846" w:rsidRDefault="003137D3" w:rsidP="003137D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3137D3" w:rsidRPr="009B5846" w:rsidTr="00FB3778">
        <w:tc>
          <w:tcPr>
            <w:tcW w:w="1588" w:type="dxa"/>
            <w:shd w:val="clear" w:color="auto" w:fill="auto"/>
          </w:tcPr>
          <w:p w:rsidR="003137D3" w:rsidRPr="009B5846" w:rsidRDefault="003137D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3137D3" w:rsidRPr="009B5846" w:rsidRDefault="003137D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3137D3" w:rsidRPr="009B5846" w:rsidRDefault="003137D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3137D3" w:rsidRPr="009B5846" w:rsidRDefault="003137D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3137D3" w:rsidRPr="009B5846" w:rsidRDefault="003137D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137D3" w:rsidRPr="009B5846" w:rsidTr="00FB3778">
        <w:tc>
          <w:tcPr>
            <w:tcW w:w="158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137D3" w:rsidRPr="009B5846" w:rsidRDefault="0020016C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oficina</w:t>
            </w:r>
          </w:p>
        </w:tc>
        <w:tc>
          <w:tcPr>
            <w:tcW w:w="1324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137D3" w:rsidRPr="009B5846" w:rsidTr="00FB3778">
        <w:tc>
          <w:tcPr>
            <w:tcW w:w="158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nom_oficin</w:t>
            </w:r>
          </w:p>
        </w:tc>
        <w:tc>
          <w:tcPr>
            <w:tcW w:w="155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137D3" w:rsidRPr="009B5846" w:rsidRDefault="0020016C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oficina</w:t>
            </w:r>
          </w:p>
        </w:tc>
        <w:tc>
          <w:tcPr>
            <w:tcW w:w="1324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137D3" w:rsidRPr="009B5846" w:rsidTr="00FB3778">
        <w:tc>
          <w:tcPr>
            <w:tcW w:w="158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abr_oficin</w:t>
            </w:r>
          </w:p>
        </w:tc>
        <w:tc>
          <w:tcPr>
            <w:tcW w:w="155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137D3" w:rsidRPr="009B5846" w:rsidRDefault="0020016C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de la oficina</w:t>
            </w:r>
          </w:p>
        </w:tc>
        <w:tc>
          <w:tcPr>
            <w:tcW w:w="1324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137D3" w:rsidRPr="009B5846" w:rsidTr="00FB3778">
        <w:tc>
          <w:tcPr>
            <w:tcW w:w="158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137D3" w:rsidRPr="009B5846" w:rsidRDefault="0020016C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país</w:t>
            </w:r>
          </w:p>
        </w:tc>
        <w:tc>
          <w:tcPr>
            <w:tcW w:w="1324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137D3" w:rsidRPr="009B5846" w:rsidTr="00FB3778">
        <w:tc>
          <w:tcPr>
            <w:tcW w:w="158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137D3" w:rsidRPr="009B5846" w:rsidRDefault="0020016C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departamento</w:t>
            </w:r>
          </w:p>
        </w:tc>
        <w:tc>
          <w:tcPr>
            <w:tcW w:w="1324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137D3" w:rsidRPr="009B5846" w:rsidTr="00FB3778">
        <w:tc>
          <w:tcPr>
            <w:tcW w:w="158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137D3" w:rsidRPr="009B5846" w:rsidRDefault="0020016C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ciudad</w:t>
            </w:r>
          </w:p>
        </w:tc>
        <w:tc>
          <w:tcPr>
            <w:tcW w:w="1324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137D3" w:rsidRPr="009B5846" w:rsidTr="00FB3778">
        <w:tc>
          <w:tcPr>
            <w:tcW w:w="158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dir_oficin</w:t>
            </w:r>
          </w:p>
        </w:tc>
        <w:tc>
          <w:tcPr>
            <w:tcW w:w="155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137D3" w:rsidRPr="009B5846" w:rsidRDefault="0020016C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Dirección de la oficina</w:t>
            </w:r>
          </w:p>
        </w:tc>
        <w:tc>
          <w:tcPr>
            <w:tcW w:w="1324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137D3" w:rsidRPr="009B5846" w:rsidTr="00FB3778">
        <w:tc>
          <w:tcPr>
            <w:tcW w:w="158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tel_oficin</w:t>
            </w:r>
          </w:p>
        </w:tc>
        <w:tc>
          <w:tcPr>
            <w:tcW w:w="155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137D3" w:rsidRPr="009B5846" w:rsidRDefault="0020016C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Teléfono de la oficina</w:t>
            </w:r>
          </w:p>
        </w:tc>
        <w:tc>
          <w:tcPr>
            <w:tcW w:w="1324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137D3" w:rsidRPr="009B5846" w:rsidTr="00FB3778">
        <w:tc>
          <w:tcPr>
            <w:tcW w:w="158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con_oficin</w:t>
            </w:r>
          </w:p>
        </w:tc>
        <w:tc>
          <w:tcPr>
            <w:tcW w:w="155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137D3" w:rsidRPr="009B5846" w:rsidRDefault="003137D3" w:rsidP="003137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0016C" w:rsidRPr="009B5846" w:rsidTr="00FB3778">
        <w:tc>
          <w:tcPr>
            <w:tcW w:w="158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0016C" w:rsidRPr="009B5846" w:rsidTr="00FB3778">
        <w:tc>
          <w:tcPr>
            <w:tcW w:w="158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0016C" w:rsidRPr="009B5846" w:rsidTr="00FB3778">
        <w:tc>
          <w:tcPr>
            <w:tcW w:w="158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0016C" w:rsidRPr="009B5846" w:rsidTr="00FB3778">
        <w:tc>
          <w:tcPr>
            <w:tcW w:w="158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0016C" w:rsidRPr="009B5846" w:rsidRDefault="0020016C" w:rsidP="0020016C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137D3" w:rsidRPr="009B5846" w:rsidRDefault="003137D3" w:rsidP="009F7A63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32378" w:rsidRPr="009B5846" w:rsidRDefault="00B32378" w:rsidP="00B32378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tab_genera_paises</w:t>
      </w:r>
    </w:p>
    <w:p w:rsidR="00B32378" w:rsidRPr="009B5846" w:rsidRDefault="00B32378" w:rsidP="00B3237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72825" w:rsidRPr="009B5846" w:rsidRDefault="00F72825" w:rsidP="00F72825">
      <w:pPr>
        <w:rPr>
          <w:rFonts w:cs="Arial"/>
          <w:b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contiene los países de negocio de la aplicación. </w:t>
      </w:r>
    </w:p>
    <w:p w:rsidR="00B32378" w:rsidRPr="009B5846" w:rsidRDefault="00B32378" w:rsidP="00B3237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B32378" w:rsidRPr="009B5846" w:rsidTr="00FB3778">
        <w:tc>
          <w:tcPr>
            <w:tcW w:w="1588" w:type="dxa"/>
            <w:shd w:val="clear" w:color="auto" w:fill="auto"/>
          </w:tcPr>
          <w:p w:rsidR="00B32378" w:rsidRPr="009B5846" w:rsidRDefault="00B3237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B32378" w:rsidRPr="009B5846" w:rsidRDefault="00B3237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B32378" w:rsidRPr="009B5846" w:rsidRDefault="00B3237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B32378" w:rsidRPr="009B5846" w:rsidRDefault="00B3237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B32378" w:rsidRPr="009B5846" w:rsidRDefault="00B3237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72825" w:rsidRPr="009B5846" w:rsidTr="00FB3778">
        <w:tc>
          <w:tcPr>
            <w:tcW w:w="158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país</w:t>
            </w:r>
          </w:p>
        </w:tc>
        <w:tc>
          <w:tcPr>
            <w:tcW w:w="1324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72825" w:rsidRPr="009B5846" w:rsidTr="00FB3778">
        <w:tc>
          <w:tcPr>
            <w:tcW w:w="158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nom_paisxx</w:t>
            </w:r>
          </w:p>
        </w:tc>
        <w:tc>
          <w:tcPr>
            <w:tcW w:w="155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país</w:t>
            </w:r>
          </w:p>
        </w:tc>
        <w:tc>
          <w:tcPr>
            <w:tcW w:w="1324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72825" w:rsidRPr="009B5846" w:rsidTr="00FB3778">
        <w:tc>
          <w:tcPr>
            <w:tcW w:w="158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abr_paisxx</w:t>
            </w:r>
          </w:p>
        </w:tc>
        <w:tc>
          <w:tcPr>
            <w:tcW w:w="155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del país</w:t>
            </w:r>
          </w:p>
        </w:tc>
        <w:tc>
          <w:tcPr>
            <w:tcW w:w="1324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72825" w:rsidRPr="009B5846" w:rsidTr="00FB3778">
        <w:tc>
          <w:tcPr>
            <w:tcW w:w="158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72825" w:rsidRPr="009B5846" w:rsidTr="00FB3778">
        <w:tc>
          <w:tcPr>
            <w:tcW w:w="158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72825" w:rsidRPr="009B5846" w:rsidTr="00FB3778">
        <w:tc>
          <w:tcPr>
            <w:tcW w:w="158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72825" w:rsidRPr="009B5846" w:rsidTr="00FB3778">
        <w:tc>
          <w:tcPr>
            <w:tcW w:w="158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F72825" w:rsidRPr="009B5846" w:rsidRDefault="00F72825" w:rsidP="00F72825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8632B8" w:rsidRPr="009B5846" w:rsidRDefault="008632B8" w:rsidP="008847C3">
      <w:pPr>
        <w:tabs>
          <w:tab w:val="left" w:pos="426"/>
        </w:tabs>
        <w:rPr>
          <w:rFonts w:cs="Arial"/>
          <w:sz w:val="24"/>
          <w:szCs w:val="24"/>
        </w:rPr>
      </w:pPr>
    </w:p>
    <w:p w:rsidR="008632B8" w:rsidRPr="009B5846" w:rsidRDefault="008632B8" w:rsidP="009F7A63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632B8" w:rsidRPr="009B5846" w:rsidRDefault="008632B8" w:rsidP="008632B8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tab_genera_parame</w:t>
      </w:r>
    </w:p>
    <w:p w:rsidR="008632B8" w:rsidRPr="009B5846" w:rsidRDefault="008632B8" w:rsidP="008632B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632B8" w:rsidRPr="009B5846" w:rsidRDefault="008847C3" w:rsidP="008632B8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No tiene relación con ninguna tabla.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549"/>
        <w:gridCol w:w="1547"/>
        <w:gridCol w:w="2597"/>
        <w:gridCol w:w="1313"/>
      </w:tblGrid>
      <w:tr w:rsidR="008632B8" w:rsidRPr="009B5846" w:rsidTr="008847C3">
        <w:tc>
          <w:tcPr>
            <w:tcW w:w="1631" w:type="dxa"/>
            <w:shd w:val="clear" w:color="auto" w:fill="auto"/>
          </w:tcPr>
          <w:p w:rsidR="008632B8" w:rsidRPr="009B5846" w:rsidRDefault="008632B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49" w:type="dxa"/>
            <w:shd w:val="clear" w:color="auto" w:fill="auto"/>
          </w:tcPr>
          <w:p w:rsidR="008632B8" w:rsidRPr="009B5846" w:rsidRDefault="008632B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7" w:type="dxa"/>
            <w:shd w:val="clear" w:color="auto" w:fill="auto"/>
          </w:tcPr>
          <w:p w:rsidR="008632B8" w:rsidRPr="009B5846" w:rsidRDefault="008632B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597" w:type="dxa"/>
            <w:shd w:val="clear" w:color="auto" w:fill="auto"/>
          </w:tcPr>
          <w:p w:rsidR="008632B8" w:rsidRPr="009B5846" w:rsidRDefault="008632B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13" w:type="dxa"/>
            <w:shd w:val="clear" w:color="auto" w:fill="auto"/>
          </w:tcPr>
          <w:p w:rsidR="008632B8" w:rsidRPr="009B5846" w:rsidRDefault="008632B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8632B8" w:rsidRPr="009B5846" w:rsidTr="008847C3">
        <w:tc>
          <w:tcPr>
            <w:tcW w:w="1631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cod_parame</w:t>
            </w:r>
          </w:p>
        </w:tc>
        <w:tc>
          <w:tcPr>
            <w:tcW w:w="1549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9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632B8" w:rsidRPr="009B5846" w:rsidTr="008847C3">
        <w:tc>
          <w:tcPr>
            <w:tcW w:w="1631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nom_parame</w:t>
            </w:r>
          </w:p>
        </w:tc>
        <w:tc>
          <w:tcPr>
            <w:tcW w:w="1549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9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632B8" w:rsidRPr="009B5846" w:rsidTr="008847C3">
        <w:tc>
          <w:tcPr>
            <w:tcW w:w="1631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des_parame</w:t>
            </w:r>
          </w:p>
        </w:tc>
        <w:tc>
          <w:tcPr>
            <w:tcW w:w="1549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9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632B8" w:rsidRPr="009B5846" w:rsidTr="008847C3">
        <w:tc>
          <w:tcPr>
            <w:tcW w:w="1631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val_parame</w:t>
            </w:r>
          </w:p>
        </w:tc>
        <w:tc>
          <w:tcPr>
            <w:tcW w:w="1549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9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632B8" w:rsidRPr="009B5846" w:rsidTr="008847C3">
        <w:tc>
          <w:tcPr>
            <w:tcW w:w="1631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key_parame</w:t>
            </w:r>
          </w:p>
        </w:tc>
        <w:tc>
          <w:tcPr>
            <w:tcW w:w="1549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9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632B8" w:rsidRPr="009B5846" w:rsidTr="008847C3">
        <w:tc>
          <w:tcPr>
            <w:tcW w:w="1631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tip_parame</w:t>
            </w:r>
          </w:p>
        </w:tc>
        <w:tc>
          <w:tcPr>
            <w:tcW w:w="1549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9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632B8" w:rsidRPr="009B5846" w:rsidTr="008847C3">
        <w:tc>
          <w:tcPr>
            <w:tcW w:w="1631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mod_parame</w:t>
            </w:r>
          </w:p>
        </w:tc>
        <w:tc>
          <w:tcPr>
            <w:tcW w:w="1549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9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632B8" w:rsidRPr="009B5846" w:rsidTr="008847C3">
        <w:tc>
          <w:tcPr>
            <w:tcW w:w="1631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49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97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auto"/>
          </w:tcPr>
          <w:p w:rsidR="008632B8" w:rsidRPr="009B5846" w:rsidRDefault="008632B8" w:rsidP="008632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847C3" w:rsidRPr="009B5846" w:rsidTr="008847C3">
        <w:tc>
          <w:tcPr>
            <w:tcW w:w="1631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49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97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13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847C3" w:rsidRPr="009B5846" w:rsidTr="008847C3">
        <w:tc>
          <w:tcPr>
            <w:tcW w:w="1631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49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97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hora en el que se crea un nuevo registro de esta tabla (Tipo de formato: AAAA-MM-DD HH:MM)</w:t>
            </w:r>
          </w:p>
        </w:tc>
        <w:tc>
          <w:tcPr>
            <w:tcW w:w="1313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847C3" w:rsidRPr="009B5846" w:rsidTr="008847C3">
        <w:tc>
          <w:tcPr>
            <w:tcW w:w="1631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49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97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13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847C3" w:rsidRPr="009B5846" w:rsidTr="008847C3">
        <w:tc>
          <w:tcPr>
            <w:tcW w:w="1631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49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97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13" w:type="dxa"/>
            <w:shd w:val="clear" w:color="auto" w:fill="auto"/>
          </w:tcPr>
          <w:p w:rsidR="008847C3" w:rsidRPr="009B5846" w:rsidRDefault="008847C3" w:rsidP="008847C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D70A6" w:rsidRPr="009B5846" w:rsidRDefault="00FD70A6" w:rsidP="00F344D7">
      <w:pPr>
        <w:tabs>
          <w:tab w:val="left" w:pos="426"/>
        </w:tabs>
        <w:rPr>
          <w:rFonts w:cs="Arial"/>
          <w:sz w:val="24"/>
          <w:szCs w:val="24"/>
        </w:rPr>
      </w:pPr>
    </w:p>
    <w:p w:rsidR="00F344D7" w:rsidRPr="009B5846" w:rsidRDefault="00F344D7" w:rsidP="00F344D7">
      <w:pPr>
        <w:tabs>
          <w:tab w:val="left" w:pos="426"/>
        </w:tabs>
        <w:rPr>
          <w:rFonts w:cs="Arial"/>
          <w:sz w:val="24"/>
          <w:szCs w:val="24"/>
        </w:rPr>
      </w:pPr>
    </w:p>
    <w:p w:rsidR="00FD70A6" w:rsidRPr="009B5846" w:rsidRDefault="00FD70A6" w:rsidP="00FD70A6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tab_genera_parcon</w:t>
      </w:r>
    </w:p>
    <w:p w:rsidR="00FD70A6" w:rsidRPr="009B5846" w:rsidRDefault="00FD70A6" w:rsidP="00FD70A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D70A6" w:rsidRPr="009B5846" w:rsidRDefault="00FD70A6" w:rsidP="00FD70A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543"/>
        <w:gridCol w:w="1545"/>
        <w:gridCol w:w="2586"/>
        <w:gridCol w:w="1306"/>
      </w:tblGrid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cod_empres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cod_comegr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cod_coming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cod_comamo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cod_comaju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cod_comdep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cod_comcie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cod_comini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ind_totimp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cue_utilid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cue_perdid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cue_cierre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de Cierre</w:t>
            </w: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cue_utiant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de Utilidad de Ejercicios Anteriores</w:t>
            </w: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cue_perant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de Perdida de Ejercicios Anteriores</w:t>
            </w: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ind_comdes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ind_apraut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ind_papele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ano_contab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mes_contab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F7623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</w:t>
            </w:r>
            <w:r w:rsidR="00FD70A6" w:rsidRPr="009B5846">
              <w:rPr>
                <w:rFonts w:cs="Arial"/>
                <w:sz w:val="24"/>
                <w:szCs w:val="24"/>
              </w:rPr>
              <w:t xml:space="preserve"> de la Oficina para </w:t>
            </w:r>
            <w:r w:rsidRPr="009B5846">
              <w:rPr>
                <w:rFonts w:cs="Arial"/>
                <w:sz w:val="24"/>
                <w:szCs w:val="24"/>
              </w:rPr>
              <w:t>Conciliación</w:t>
            </w:r>
            <w:r w:rsidR="00FD70A6" w:rsidRPr="009B5846">
              <w:rPr>
                <w:rFonts w:cs="Arial"/>
                <w:sz w:val="24"/>
                <w:szCs w:val="24"/>
              </w:rPr>
              <w:t xml:space="preserve"> Bancaria</w:t>
            </w: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cod_comcon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F7623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</w:t>
            </w:r>
            <w:r w:rsidR="00FD70A6" w:rsidRPr="009B5846">
              <w:rPr>
                <w:rFonts w:cs="Arial"/>
                <w:sz w:val="24"/>
                <w:szCs w:val="24"/>
              </w:rPr>
              <w:t xml:space="preserve"> del Tipo de Comprobante para </w:t>
            </w:r>
            <w:r w:rsidRPr="009B5846">
              <w:rPr>
                <w:rFonts w:cs="Arial"/>
                <w:sz w:val="24"/>
                <w:szCs w:val="24"/>
              </w:rPr>
              <w:t>Conciliación</w:t>
            </w:r>
            <w:r w:rsidR="00FD70A6" w:rsidRPr="009B5846">
              <w:rPr>
                <w:rFonts w:cs="Arial"/>
                <w:sz w:val="24"/>
                <w:szCs w:val="24"/>
              </w:rPr>
              <w:t xml:space="preserve"> Bancaria</w:t>
            </w: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cue_gasban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F7623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</w:t>
            </w:r>
            <w:r w:rsidR="00FD70A6" w:rsidRPr="009B5846">
              <w:rPr>
                <w:rFonts w:cs="Arial"/>
                <w:sz w:val="24"/>
                <w:szCs w:val="24"/>
              </w:rPr>
              <w:t xml:space="preserve"> de Cuenta de Gastos Bancarios</w:t>
            </w: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cue_comisi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F7623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</w:t>
            </w:r>
            <w:r w:rsidR="00FD70A6" w:rsidRPr="009B5846">
              <w:rPr>
                <w:rFonts w:cs="Arial"/>
                <w:sz w:val="24"/>
                <w:szCs w:val="24"/>
              </w:rPr>
              <w:t xml:space="preserve"> de Cuenta de Comisiones</w:t>
            </w: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cue_intere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F7623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</w:t>
            </w:r>
            <w:r w:rsidR="00FD70A6" w:rsidRPr="009B5846">
              <w:rPr>
                <w:rFonts w:cs="Arial"/>
                <w:sz w:val="24"/>
                <w:szCs w:val="24"/>
              </w:rPr>
              <w:t xml:space="preserve"> de Cuenta de Intereses</w:t>
            </w: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cue_4xmilx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F7623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</w:t>
            </w:r>
            <w:r w:rsidR="00FD70A6" w:rsidRPr="009B5846">
              <w:rPr>
                <w:rFonts w:cs="Arial"/>
                <w:sz w:val="24"/>
                <w:szCs w:val="24"/>
              </w:rPr>
              <w:t xml:space="preserve"> de Cuenta de 4xmil</w:t>
            </w: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cue_ivades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F7623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</w:t>
            </w:r>
            <w:r w:rsidR="00FD70A6" w:rsidRPr="009B5846">
              <w:rPr>
                <w:rFonts w:cs="Arial"/>
                <w:sz w:val="24"/>
                <w:szCs w:val="24"/>
              </w:rPr>
              <w:t xml:space="preserve"> de Cuenta de IVA Descontable</w:t>
            </w: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70A6" w:rsidRPr="009B5846" w:rsidTr="00BC1889">
        <w:tc>
          <w:tcPr>
            <w:tcW w:w="1657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cue_renfin</w:t>
            </w:r>
          </w:p>
        </w:tc>
        <w:tc>
          <w:tcPr>
            <w:tcW w:w="1543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5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de Rendimientos Financieros</w:t>
            </w:r>
          </w:p>
        </w:tc>
        <w:tc>
          <w:tcPr>
            <w:tcW w:w="1306" w:type="dxa"/>
            <w:shd w:val="clear" w:color="auto" w:fill="auto"/>
          </w:tcPr>
          <w:p w:rsidR="00FD70A6" w:rsidRPr="009B5846" w:rsidRDefault="00FD70A6" w:rsidP="00FD70A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1889" w:rsidRPr="009B5846" w:rsidTr="00BC1889">
        <w:tc>
          <w:tcPr>
            <w:tcW w:w="1657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43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5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06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1889" w:rsidRPr="009B5846" w:rsidTr="00BC1889">
        <w:tc>
          <w:tcPr>
            <w:tcW w:w="1657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43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5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6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06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1889" w:rsidRPr="009B5846" w:rsidTr="00BC1889">
        <w:tc>
          <w:tcPr>
            <w:tcW w:w="1657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43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5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6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06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1889" w:rsidRPr="009B5846" w:rsidTr="00BC1889">
        <w:tc>
          <w:tcPr>
            <w:tcW w:w="1657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43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5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6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hora en el que se modifica un registro de esta tabla (Tipo de Formato: AAAA-MM-DD HH:MM)</w:t>
            </w:r>
          </w:p>
        </w:tc>
        <w:tc>
          <w:tcPr>
            <w:tcW w:w="1306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F7623" w:rsidRPr="009B5846" w:rsidRDefault="00FF7623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BC1889" w:rsidRPr="009B5846" w:rsidRDefault="00BC1889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FF7623" w:rsidRPr="009B5846" w:rsidRDefault="00FF7623" w:rsidP="00FF7623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tab_genera_parfac</w:t>
      </w:r>
    </w:p>
    <w:p w:rsidR="00FF7623" w:rsidRPr="009B5846" w:rsidRDefault="00FF7623" w:rsidP="00FF762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F7623" w:rsidRPr="009B5846" w:rsidRDefault="00FF7623" w:rsidP="00FF762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F7623" w:rsidRPr="009B5846" w:rsidTr="00FB3778">
        <w:tc>
          <w:tcPr>
            <w:tcW w:w="1588" w:type="dxa"/>
            <w:shd w:val="clear" w:color="auto" w:fill="auto"/>
          </w:tcPr>
          <w:p w:rsidR="00FF7623" w:rsidRPr="009B5846" w:rsidRDefault="00FF762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F7623" w:rsidRPr="009B5846" w:rsidRDefault="00FF762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F7623" w:rsidRPr="009B5846" w:rsidRDefault="00FF762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F7623" w:rsidRPr="009B5846" w:rsidRDefault="00FF762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F7623" w:rsidRPr="009B5846" w:rsidRDefault="00FF762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F7623" w:rsidRPr="009B5846" w:rsidTr="00FB3778">
        <w:tc>
          <w:tcPr>
            <w:tcW w:w="1588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cod_empres</w:t>
            </w:r>
          </w:p>
        </w:tc>
        <w:tc>
          <w:tcPr>
            <w:tcW w:w="1558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F7623" w:rsidRPr="009B5846" w:rsidRDefault="00BC1889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empresa</w:t>
            </w:r>
          </w:p>
        </w:tc>
        <w:tc>
          <w:tcPr>
            <w:tcW w:w="1324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F7623" w:rsidRPr="009B5846" w:rsidTr="00FB3778">
        <w:tc>
          <w:tcPr>
            <w:tcW w:w="1588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mes_contab</w:t>
            </w:r>
          </w:p>
        </w:tc>
        <w:tc>
          <w:tcPr>
            <w:tcW w:w="1558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F7623" w:rsidRPr="009B5846" w:rsidTr="00FB3778">
        <w:tc>
          <w:tcPr>
            <w:tcW w:w="1588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ind_faclin</w:t>
            </w:r>
          </w:p>
        </w:tc>
        <w:tc>
          <w:tcPr>
            <w:tcW w:w="1558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F7623" w:rsidRPr="009B5846" w:rsidTr="00FB3778">
        <w:tc>
          <w:tcPr>
            <w:tcW w:w="1588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ind_papele</w:t>
            </w:r>
          </w:p>
        </w:tc>
        <w:tc>
          <w:tcPr>
            <w:tcW w:w="1558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7623" w:rsidRPr="009B5846" w:rsidRDefault="00FF7623" w:rsidP="00FF762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1889" w:rsidRPr="009B5846" w:rsidTr="00FB3778">
        <w:tc>
          <w:tcPr>
            <w:tcW w:w="1588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1889" w:rsidRPr="009B5846" w:rsidTr="00FB3778">
        <w:tc>
          <w:tcPr>
            <w:tcW w:w="1588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1889" w:rsidRPr="009B5846" w:rsidTr="00FB3778">
        <w:tc>
          <w:tcPr>
            <w:tcW w:w="1588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1889" w:rsidRPr="009B5846" w:rsidTr="00FB3778">
        <w:tc>
          <w:tcPr>
            <w:tcW w:w="1588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BC1889" w:rsidRPr="009B5846" w:rsidRDefault="00BC1889" w:rsidP="00BC188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F7623" w:rsidRPr="009B5846" w:rsidRDefault="00FF7623" w:rsidP="009F7A63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E3727" w:rsidRPr="009B5846" w:rsidRDefault="008E3727" w:rsidP="009F7A63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35D14" w:rsidRPr="009B5846" w:rsidRDefault="00435D14" w:rsidP="00435D14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tab_genera_perfil</w:t>
      </w:r>
    </w:p>
    <w:p w:rsidR="00435D14" w:rsidRPr="009B5846" w:rsidRDefault="00435D14" w:rsidP="00435D1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E3727" w:rsidRPr="009B5846" w:rsidRDefault="008E3727" w:rsidP="008E3727">
      <w:pPr>
        <w:rPr>
          <w:rFonts w:cs="Arial"/>
          <w:b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contiene los perfiles que hay parametrizados en el sistema. Tiene relación con la tabla </w:t>
      </w:r>
      <w:r w:rsidRPr="009B5846">
        <w:rPr>
          <w:rFonts w:cs="Arial"/>
          <w:b/>
          <w:sz w:val="24"/>
          <w:szCs w:val="24"/>
        </w:rPr>
        <w:t>tab_permis_usuari, tab_genera_usuari.</w:t>
      </w:r>
    </w:p>
    <w:p w:rsidR="00435D14" w:rsidRPr="009B5846" w:rsidRDefault="00435D14" w:rsidP="00435D1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435D14" w:rsidRPr="009B5846" w:rsidTr="00FB3778">
        <w:tc>
          <w:tcPr>
            <w:tcW w:w="1588" w:type="dxa"/>
            <w:shd w:val="clear" w:color="auto" w:fill="auto"/>
          </w:tcPr>
          <w:p w:rsidR="00435D14" w:rsidRPr="009B5846" w:rsidRDefault="00435D1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435D14" w:rsidRPr="009B5846" w:rsidRDefault="00435D1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435D14" w:rsidRPr="009B5846" w:rsidRDefault="00435D1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435D14" w:rsidRPr="009B5846" w:rsidRDefault="00435D1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435D14" w:rsidRPr="009B5846" w:rsidRDefault="00435D1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8E3727" w:rsidRPr="009B5846" w:rsidTr="00FB3778">
        <w:tc>
          <w:tcPr>
            <w:tcW w:w="158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cod_perfil</w:t>
            </w:r>
          </w:p>
        </w:tc>
        <w:tc>
          <w:tcPr>
            <w:tcW w:w="155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perfil</w:t>
            </w:r>
          </w:p>
        </w:tc>
        <w:tc>
          <w:tcPr>
            <w:tcW w:w="1324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E3727" w:rsidRPr="009B5846" w:rsidTr="00FB3778">
        <w:tc>
          <w:tcPr>
            <w:tcW w:w="158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nom_perfil</w:t>
            </w:r>
          </w:p>
        </w:tc>
        <w:tc>
          <w:tcPr>
            <w:tcW w:w="155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perfil</w:t>
            </w:r>
          </w:p>
        </w:tc>
        <w:tc>
          <w:tcPr>
            <w:tcW w:w="1324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E3727" w:rsidRPr="009B5846" w:rsidTr="00FB3778">
        <w:tc>
          <w:tcPr>
            <w:tcW w:w="158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E3727" w:rsidRPr="009B5846" w:rsidTr="00FB3778">
        <w:tc>
          <w:tcPr>
            <w:tcW w:w="158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55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E3727" w:rsidRPr="009B5846" w:rsidTr="00FB3778">
        <w:tc>
          <w:tcPr>
            <w:tcW w:w="158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E3727" w:rsidRPr="009B5846" w:rsidTr="00FB3778">
        <w:tc>
          <w:tcPr>
            <w:tcW w:w="158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8E3727" w:rsidRPr="009B5846" w:rsidRDefault="008E3727" w:rsidP="008E3727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97111" w:rsidRPr="009B5846" w:rsidRDefault="00597111" w:rsidP="00597111">
      <w:pPr>
        <w:tabs>
          <w:tab w:val="left" w:pos="426"/>
        </w:tabs>
        <w:rPr>
          <w:rFonts w:cs="Arial"/>
          <w:sz w:val="24"/>
          <w:szCs w:val="24"/>
        </w:rPr>
      </w:pPr>
    </w:p>
    <w:p w:rsidR="00FB36E2" w:rsidRPr="009B5846" w:rsidRDefault="00FB36E2" w:rsidP="00597111">
      <w:pPr>
        <w:tabs>
          <w:tab w:val="left" w:pos="426"/>
        </w:tabs>
        <w:rPr>
          <w:rFonts w:cs="Arial"/>
          <w:sz w:val="24"/>
          <w:szCs w:val="24"/>
        </w:rPr>
      </w:pPr>
    </w:p>
    <w:p w:rsidR="00597111" w:rsidRPr="009B5846" w:rsidRDefault="00597111" w:rsidP="00597111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tab_genera_plancu</w:t>
      </w:r>
    </w:p>
    <w:p w:rsidR="00597111" w:rsidRPr="009B5846" w:rsidRDefault="00597111" w:rsidP="0059711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97111" w:rsidRPr="009B5846" w:rsidRDefault="00597111" w:rsidP="0059711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cod_cuenta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nom_cuenta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ind_natura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ind_movimi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ind_apldoc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ind_aplter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ind_aplcen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ind_apliva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ind_aplica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ind_aplret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ind_aplaju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ind_rentax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ind_transm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7111" w:rsidRPr="009B5846" w:rsidTr="00FB3778">
        <w:tc>
          <w:tcPr>
            <w:tcW w:w="158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sig_cuenta</w:t>
            </w:r>
          </w:p>
        </w:tc>
        <w:tc>
          <w:tcPr>
            <w:tcW w:w="155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49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SET</w:t>
            </w:r>
          </w:p>
        </w:tc>
        <w:tc>
          <w:tcPr>
            <w:tcW w:w="2618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97111" w:rsidRPr="009B5846" w:rsidRDefault="00597111" w:rsidP="0059711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B36E2" w:rsidRPr="009B5846" w:rsidTr="00FB3778">
        <w:tc>
          <w:tcPr>
            <w:tcW w:w="158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B36E2" w:rsidRPr="009B5846" w:rsidTr="00FB3778">
        <w:tc>
          <w:tcPr>
            <w:tcW w:w="158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DD HH:MM)</w:t>
            </w:r>
          </w:p>
        </w:tc>
        <w:tc>
          <w:tcPr>
            <w:tcW w:w="1324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B36E2" w:rsidRPr="009B5846" w:rsidTr="00FB3778">
        <w:tc>
          <w:tcPr>
            <w:tcW w:w="158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B36E2" w:rsidRPr="009B5846" w:rsidTr="00FB3778">
        <w:tc>
          <w:tcPr>
            <w:tcW w:w="158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97111" w:rsidRPr="009B5846" w:rsidRDefault="00597111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B36E2" w:rsidRPr="009B5846" w:rsidRDefault="00FB36E2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D0E82" w:rsidRPr="009B5846" w:rsidRDefault="007D0E82" w:rsidP="007D0E82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tab_genera_pmtros</w:t>
      </w:r>
    </w:p>
    <w:p w:rsidR="007D0E82" w:rsidRPr="009B5846" w:rsidRDefault="007D0E82" w:rsidP="007D0E8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D0E82" w:rsidRPr="009B5846" w:rsidRDefault="007D0E82" w:rsidP="007D0E8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7D0E82" w:rsidRPr="009B5846" w:rsidTr="00FB36E2">
        <w:tc>
          <w:tcPr>
            <w:tcW w:w="1604" w:type="dxa"/>
            <w:shd w:val="clear" w:color="auto" w:fill="auto"/>
          </w:tcPr>
          <w:p w:rsidR="007D0E82" w:rsidRPr="009B5846" w:rsidRDefault="007D0E82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7D0E82" w:rsidRPr="009B5846" w:rsidRDefault="007D0E82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8" w:type="dxa"/>
            <w:shd w:val="clear" w:color="auto" w:fill="auto"/>
          </w:tcPr>
          <w:p w:rsidR="007D0E82" w:rsidRPr="009B5846" w:rsidRDefault="007D0E82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0" w:type="dxa"/>
            <w:shd w:val="clear" w:color="auto" w:fill="auto"/>
          </w:tcPr>
          <w:p w:rsidR="007D0E82" w:rsidRPr="009B5846" w:rsidRDefault="007D0E82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0" w:type="dxa"/>
            <w:shd w:val="clear" w:color="auto" w:fill="auto"/>
          </w:tcPr>
          <w:p w:rsidR="007D0E82" w:rsidRPr="009B5846" w:rsidRDefault="007D0E82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D0E82" w:rsidRPr="009B5846" w:rsidTr="00FB36E2">
        <w:tc>
          <w:tcPr>
            <w:tcW w:w="1604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cod_empres</w:t>
            </w:r>
          </w:p>
        </w:tc>
        <w:tc>
          <w:tcPr>
            <w:tcW w:w="1555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8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0" w:type="dxa"/>
            <w:shd w:val="clear" w:color="auto" w:fill="auto"/>
          </w:tcPr>
          <w:p w:rsidR="007D0E82" w:rsidRPr="009B5846" w:rsidRDefault="00FB36E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empresa</w:t>
            </w:r>
          </w:p>
        </w:tc>
        <w:tc>
          <w:tcPr>
            <w:tcW w:w="1320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D0E82" w:rsidRPr="009B5846" w:rsidTr="00FB36E2">
        <w:tc>
          <w:tcPr>
            <w:tcW w:w="1604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cod_sector</w:t>
            </w:r>
          </w:p>
        </w:tc>
        <w:tc>
          <w:tcPr>
            <w:tcW w:w="1555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8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0" w:type="dxa"/>
            <w:shd w:val="clear" w:color="auto" w:fill="auto"/>
          </w:tcPr>
          <w:p w:rsidR="007D0E82" w:rsidRPr="009B5846" w:rsidRDefault="00FB36E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del sector </w:t>
            </w:r>
          </w:p>
        </w:tc>
        <w:tc>
          <w:tcPr>
            <w:tcW w:w="1320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D0E82" w:rsidRPr="009B5846" w:rsidTr="00FB36E2">
        <w:tc>
          <w:tcPr>
            <w:tcW w:w="1604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5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8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0" w:type="dxa"/>
            <w:shd w:val="clear" w:color="auto" w:fill="auto"/>
          </w:tcPr>
          <w:p w:rsidR="007D0E82" w:rsidRPr="009B5846" w:rsidRDefault="00FB36E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país</w:t>
            </w:r>
          </w:p>
        </w:tc>
        <w:tc>
          <w:tcPr>
            <w:tcW w:w="1320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D0E82" w:rsidRPr="009B5846" w:rsidTr="00FB36E2">
        <w:tc>
          <w:tcPr>
            <w:tcW w:w="1604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cod_moneda</w:t>
            </w:r>
          </w:p>
        </w:tc>
        <w:tc>
          <w:tcPr>
            <w:tcW w:w="1555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8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0" w:type="dxa"/>
            <w:shd w:val="clear" w:color="auto" w:fill="auto"/>
          </w:tcPr>
          <w:p w:rsidR="007D0E82" w:rsidRPr="009B5846" w:rsidRDefault="00FB36E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moneda</w:t>
            </w:r>
          </w:p>
        </w:tc>
        <w:tc>
          <w:tcPr>
            <w:tcW w:w="1320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D0E82" w:rsidRPr="009B5846" w:rsidTr="00FB36E2">
        <w:tc>
          <w:tcPr>
            <w:tcW w:w="1604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ind_autore</w:t>
            </w:r>
          </w:p>
        </w:tc>
        <w:tc>
          <w:tcPr>
            <w:tcW w:w="1555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0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D0E82" w:rsidRPr="009B5846" w:rsidTr="00FB36E2">
        <w:tc>
          <w:tcPr>
            <w:tcW w:w="1604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cod_intcg1</w:t>
            </w:r>
          </w:p>
        </w:tc>
        <w:tc>
          <w:tcPr>
            <w:tcW w:w="1555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8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0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Interfaz CG1</w:t>
            </w:r>
          </w:p>
        </w:tc>
        <w:tc>
          <w:tcPr>
            <w:tcW w:w="1320" w:type="dxa"/>
            <w:shd w:val="clear" w:color="auto" w:fill="auto"/>
          </w:tcPr>
          <w:p w:rsidR="007D0E82" w:rsidRPr="009B5846" w:rsidRDefault="007D0E82" w:rsidP="007D0E8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B36E2" w:rsidRPr="009B5846" w:rsidTr="00FB36E2">
        <w:tc>
          <w:tcPr>
            <w:tcW w:w="1604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5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0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el nombre del usuario que crea un nuevo registro de esta tabla</w:t>
            </w:r>
          </w:p>
        </w:tc>
        <w:tc>
          <w:tcPr>
            <w:tcW w:w="1320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B36E2" w:rsidRPr="009B5846" w:rsidTr="00FB36E2">
        <w:tc>
          <w:tcPr>
            <w:tcW w:w="1604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555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0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0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B36E2" w:rsidRPr="009B5846" w:rsidTr="00FB36E2">
        <w:tc>
          <w:tcPr>
            <w:tcW w:w="1604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5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0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0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B36E2" w:rsidRPr="009B5846" w:rsidTr="00FB36E2">
        <w:tc>
          <w:tcPr>
            <w:tcW w:w="1604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5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8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0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0" w:type="dxa"/>
            <w:shd w:val="clear" w:color="auto" w:fill="auto"/>
          </w:tcPr>
          <w:p w:rsidR="00FB36E2" w:rsidRPr="009B5846" w:rsidRDefault="00FB36E2" w:rsidP="00FB36E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D0E82" w:rsidRPr="009B5846" w:rsidRDefault="007D0E82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B36E2" w:rsidRPr="009B5846" w:rsidRDefault="00FB36E2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B36E2" w:rsidRPr="009B5846" w:rsidRDefault="00FB36E2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B36E2" w:rsidRPr="009B5846" w:rsidRDefault="00FB36E2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B36E2" w:rsidRPr="009B5846" w:rsidRDefault="00FB36E2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D3510" w:rsidRPr="009B5846" w:rsidRDefault="003D3510" w:rsidP="003D3510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tab_genera_pregun</w:t>
      </w:r>
    </w:p>
    <w:p w:rsidR="003D3510" w:rsidRPr="009B5846" w:rsidRDefault="003D3510" w:rsidP="003D3510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D3510" w:rsidRPr="009B5846" w:rsidRDefault="003D3510" w:rsidP="003D3510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3D3510" w:rsidRPr="009B5846" w:rsidTr="00FB3778">
        <w:tc>
          <w:tcPr>
            <w:tcW w:w="1588" w:type="dxa"/>
            <w:shd w:val="clear" w:color="auto" w:fill="auto"/>
          </w:tcPr>
          <w:p w:rsidR="003D3510" w:rsidRPr="009B5846" w:rsidRDefault="003D3510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3D3510" w:rsidRPr="009B5846" w:rsidRDefault="003D3510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3D3510" w:rsidRPr="009B5846" w:rsidRDefault="003D3510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3D3510" w:rsidRPr="009B5846" w:rsidRDefault="003D3510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3D3510" w:rsidRPr="009B5846" w:rsidRDefault="003D3510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D3510" w:rsidRPr="009B5846" w:rsidTr="00FB3778">
        <w:tc>
          <w:tcPr>
            <w:tcW w:w="1588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cod_pregun</w:t>
            </w:r>
          </w:p>
        </w:tc>
        <w:tc>
          <w:tcPr>
            <w:tcW w:w="1558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que identifica la pregunta</w:t>
            </w:r>
          </w:p>
        </w:tc>
        <w:tc>
          <w:tcPr>
            <w:tcW w:w="1324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D3510" w:rsidRPr="009B5846" w:rsidTr="00FB3778">
        <w:tc>
          <w:tcPr>
            <w:tcW w:w="1588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nom_pregun</w:t>
            </w:r>
          </w:p>
        </w:tc>
        <w:tc>
          <w:tcPr>
            <w:tcW w:w="1558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2147483647</w:t>
            </w:r>
          </w:p>
        </w:tc>
        <w:tc>
          <w:tcPr>
            <w:tcW w:w="1549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LONGTEXT</w:t>
            </w:r>
          </w:p>
        </w:tc>
        <w:tc>
          <w:tcPr>
            <w:tcW w:w="2618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Texto completo de la pregunta</w:t>
            </w:r>
          </w:p>
        </w:tc>
        <w:tc>
          <w:tcPr>
            <w:tcW w:w="1324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D3510" w:rsidRPr="009B5846" w:rsidTr="00FB3778">
        <w:tc>
          <w:tcPr>
            <w:tcW w:w="1588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obs_pregun</w:t>
            </w:r>
          </w:p>
        </w:tc>
        <w:tc>
          <w:tcPr>
            <w:tcW w:w="1558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Breve descripción o explicación de la pregunta</w:t>
            </w:r>
          </w:p>
        </w:tc>
        <w:tc>
          <w:tcPr>
            <w:tcW w:w="1324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D3510" w:rsidRPr="009B5846" w:rsidTr="00FB3778">
        <w:tc>
          <w:tcPr>
            <w:tcW w:w="1588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actividad de estado para la pregunta</w:t>
            </w:r>
          </w:p>
        </w:tc>
        <w:tc>
          <w:tcPr>
            <w:tcW w:w="1324" w:type="dxa"/>
            <w:shd w:val="clear" w:color="auto" w:fill="auto"/>
          </w:tcPr>
          <w:p w:rsidR="003D3510" w:rsidRPr="009B5846" w:rsidRDefault="003D3510" w:rsidP="003D35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7D83" w:rsidRPr="009B5846" w:rsidTr="00FB3778">
        <w:tc>
          <w:tcPr>
            <w:tcW w:w="1588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45</w:t>
            </w:r>
          </w:p>
        </w:tc>
        <w:tc>
          <w:tcPr>
            <w:tcW w:w="1549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7D83" w:rsidRPr="009B5846" w:rsidTr="00FB3778">
        <w:tc>
          <w:tcPr>
            <w:tcW w:w="1588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7D83" w:rsidRPr="009B5846" w:rsidTr="00FB3778">
        <w:tc>
          <w:tcPr>
            <w:tcW w:w="1588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45</w:t>
            </w:r>
          </w:p>
        </w:tc>
        <w:tc>
          <w:tcPr>
            <w:tcW w:w="1549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7D83" w:rsidRPr="009B5846" w:rsidTr="00FB3778">
        <w:tc>
          <w:tcPr>
            <w:tcW w:w="1588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8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E67D83" w:rsidRPr="009B5846" w:rsidRDefault="00E67D83" w:rsidP="00E67D8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D3510" w:rsidRPr="009B5846" w:rsidRDefault="003D3510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E4271" w:rsidRPr="009B5846" w:rsidRDefault="008E4271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B3358" w:rsidRPr="009B5846" w:rsidRDefault="006B3358" w:rsidP="006B3358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B7369B" w:rsidRPr="009B5846">
        <w:rPr>
          <w:rFonts w:cs="Arial"/>
          <w:sz w:val="24"/>
          <w:szCs w:val="24"/>
        </w:rPr>
        <w:t>tab_genera_produc</w:t>
      </w:r>
    </w:p>
    <w:p w:rsidR="006B3358" w:rsidRPr="009B5846" w:rsidRDefault="006B3358" w:rsidP="006B335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6B3358" w:rsidRPr="009B5846" w:rsidRDefault="006B3358" w:rsidP="006B335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6B3358" w:rsidRPr="009B5846" w:rsidTr="00FB3778">
        <w:tc>
          <w:tcPr>
            <w:tcW w:w="1588" w:type="dxa"/>
            <w:shd w:val="clear" w:color="auto" w:fill="auto"/>
          </w:tcPr>
          <w:p w:rsidR="006B3358" w:rsidRPr="009B5846" w:rsidRDefault="006B335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6B3358" w:rsidRPr="009B5846" w:rsidRDefault="006B335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6B3358" w:rsidRPr="009B5846" w:rsidRDefault="006B335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6B3358" w:rsidRPr="009B5846" w:rsidRDefault="006B335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6B3358" w:rsidRPr="009B5846" w:rsidRDefault="006B335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6B3358" w:rsidRPr="009B5846" w:rsidTr="00FB3778">
        <w:tc>
          <w:tcPr>
            <w:tcW w:w="158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cod_produc</w:t>
            </w:r>
          </w:p>
        </w:tc>
        <w:tc>
          <w:tcPr>
            <w:tcW w:w="155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6B3358" w:rsidRPr="009B5846" w:rsidRDefault="008E4271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producto</w:t>
            </w:r>
          </w:p>
        </w:tc>
        <w:tc>
          <w:tcPr>
            <w:tcW w:w="1324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B3358" w:rsidRPr="009B5846" w:rsidTr="00FB3778">
        <w:tc>
          <w:tcPr>
            <w:tcW w:w="158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nom_produc</w:t>
            </w:r>
          </w:p>
        </w:tc>
        <w:tc>
          <w:tcPr>
            <w:tcW w:w="155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B3358" w:rsidRPr="009B5846" w:rsidRDefault="008E4271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producto</w:t>
            </w:r>
          </w:p>
        </w:tc>
        <w:tc>
          <w:tcPr>
            <w:tcW w:w="1324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3358" w:rsidRPr="009B5846" w:rsidTr="00FB3778">
        <w:tc>
          <w:tcPr>
            <w:tcW w:w="158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abr_produc</w:t>
            </w:r>
          </w:p>
        </w:tc>
        <w:tc>
          <w:tcPr>
            <w:tcW w:w="155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B3358" w:rsidRPr="009B5846" w:rsidRDefault="008E4271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del producto</w:t>
            </w:r>
          </w:p>
        </w:tc>
        <w:tc>
          <w:tcPr>
            <w:tcW w:w="1324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3358" w:rsidRPr="009B5846" w:rsidTr="00FB3778">
        <w:tc>
          <w:tcPr>
            <w:tcW w:w="158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cos_produc</w:t>
            </w:r>
          </w:p>
        </w:tc>
        <w:tc>
          <w:tcPr>
            <w:tcW w:w="155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3358" w:rsidRPr="009B5846" w:rsidTr="00FB3778">
        <w:tc>
          <w:tcPr>
            <w:tcW w:w="158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val_produc</w:t>
            </w:r>
          </w:p>
        </w:tc>
        <w:tc>
          <w:tcPr>
            <w:tcW w:w="155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6B3358" w:rsidRPr="009B5846" w:rsidRDefault="008E4271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producto</w:t>
            </w:r>
          </w:p>
        </w:tc>
        <w:tc>
          <w:tcPr>
            <w:tcW w:w="1324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3358" w:rsidRPr="009B5846" w:rsidTr="00FB3778">
        <w:tc>
          <w:tcPr>
            <w:tcW w:w="158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ind_apliva</w:t>
            </w:r>
          </w:p>
        </w:tc>
        <w:tc>
          <w:tcPr>
            <w:tcW w:w="155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3358" w:rsidRPr="009B5846" w:rsidTr="00FB3778">
        <w:tc>
          <w:tcPr>
            <w:tcW w:w="158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ano_vigiva</w:t>
            </w:r>
          </w:p>
        </w:tc>
        <w:tc>
          <w:tcPr>
            <w:tcW w:w="155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3358" w:rsidRPr="009B5846" w:rsidTr="00FB3778">
        <w:tc>
          <w:tcPr>
            <w:tcW w:w="158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cod_retiva</w:t>
            </w:r>
          </w:p>
        </w:tc>
        <w:tc>
          <w:tcPr>
            <w:tcW w:w="155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3358" w:rsidRPr="009B5846" w:rsidTr="00FB3778">
        <w:tc>
          <w:tcPr>
            <w:tcW w:w="158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num_cueiva</w:t>
            </w:r>
          </w:p>
        </w:tc>
        <w:tc>
          <w:tcPr>
            <w:tcW w:w="155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3358" w:rsidRPr="009B5846" w:rsidTr="00FB3778">
        <w:tc>
          <w:tcPr>
            <w:tcW w:w="158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por_retiva</w:t>
            </w:r>
          </w:p>
        </w:tc>
        <w:tc>
          <w:tcPr>
            <w:tcW w:w="155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6B3358" w:rsidRPr="009B5846" w:rsidRDefault="006B3358" w:rsidP="006B335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E4271" w:rsidRPr="009B5846" w:rsidTr="00FB3778">
        <w:tc>
          <w:tcPr>
            <w:tcW w:w="158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E4271" w:rsidRPr="009B5846" w:rsidTr="00FB3778">
        <w:tc>
          <w:tcPr>
            <w:tcW w:w="158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E4271" w:rsidRPr="009B5846" w:rsidTr="00FB3778">
        <w:tc>
          <w:tcPr>
            <w:tcW w:w="158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E4271" w:rsidRPr="009B5846" w:rsidTr="00FB3778">
        <w:tc>
          <w:tcPr>
            <w:tcW w:w="158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B3358" w:rsidRPr="009B5846" w:rsidRDefault="006B3358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E4271" w:rsidRPr="009B5846" w:rsidRDefault="008E4271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A7416" w:rsidRPr="009B5846" w:rsidRDefault="00CA7416" w:rsidP="00CA7416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tab_genera_propro</w:t>
      </w:r>
    </w:p>
    <w:p w:rsidR="00CA7416" w:rsidRPr="009B5846" w:rsidRDefault="00CA7416" w:rsidP="00CA741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A7416" w:rsidRPr="009B5846" w:rsidRDefault="00CA7416" w:rsidP="00CA741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CA7416" w:rsidRPr="009B5846" w:rsidTr="00FB3778">
        <w:tc>
          <w:tcPr>
            <w:tcW w:w="1588" w:type="dxa"/>
            <w:shd w:val="clear" w:color="auto" w:fill="auto"/>
          </w:tcPr>
          <w:p w:rsidR="00CA7416" w:rsidRPr="009B5846" w:rsidRDefault="00CA7416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CA7416" w:rsidRPr="009B5846" w:rsidRDefault="00CA7416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CA7416" w:rsidRPr="009B5846" w:rsidRDefault="00CA7416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CA7416" w:rsidRPr="009B5846" w:rsidRDefault="00CA7416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CA7416" w:rsidRPr="009B5846" w:rsidRDefault="00CA7416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A7416" w:rsidRPr="009B5846" w:rsidTr="00FB3778">
        <w:tc>
          <w:tcPr>
            <w:tcW w:w="1588" w:type="dxa"/>
            <w:shd w:val="clear" w:color="auto" w:fill="auto"/>
          </w:tcPr>
          <w:p w:rsidR="00CA7416" w:rsidRPr="009B5846" w:rsidRDefault="00CA7416" w:rsidP="00CA741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cod_provee</w:t>
            </w:r>
          </w:p>
        </w:tc>
        <w:tc>
          <w:tcPr>
            <w:tcW w:w="1558" w:type="dxa"/>
            <w:shd w:val="clear" w:color="auto" w:fill="auto"/>
          </w:tcPr>
          <w:p w:rsidR="00CA7416" w:rsidRPr="009B5846" w:rsidRDefault="00CA7416" w:rsidP="00CA741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CA7416" w:rsidRPr="009B5846" w:rsidRDefault="00CA7416" w:rsidP="00CA741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A7416" w:rsidRPr="009B5846" w:rsidRDefault="008E4271" w:rsidP="00CA741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proveedor</w:t>
            </w:r>
          </w:p>
        </w:tc>
        <w:tc>
          <w:tcPr>
            <w:tcW w:w="1324" w:type="dxa"/>
            <w:shd w:val="clear" w:color="auto" w:fill="auto"/>
          </w:tcPr>
          <w:p w:rsidR="00CA7416" w:rsidRPr="009B5846" w:rsidRDefault="00CA7416" w:rsidP="00CA741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A7416" w:rsidRPr="009B5846" w:rsidTr="00FB3778">
        <w:tc>
          <w:tcPr>
            <w:tcW w:w="1588" w:type="dxa"/>
            <w:shd w:val="clear" w:color="auto" w:fill="auto"/>
          </w:tcPr>
          <w:p w:rsidR="00CA7416" w:rsidRPr="009B5846" w:rsidRDefault="00CA7416" w:rsidP="00CA741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cod_produc</w:t>
            </w:r>
          </w:p>
        </w:tc>
        <w:tc>
          <w:tcPr>
            <w:tcW w:w="1558" w:type="dxa"/>
            <w:shd w:val="clear" w:color="auto" w:fill="auto"/>
          </w:tcPr>
          <w:p w:rsidR="00CA7416" w:rsidRPr="009B5846" w:rsidRDefault="00CA7416" w:rsidP="00CA741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A7416" w:rsidRPr="009B5846" w:rsidRDefault="00CA7416" w:rsidP="00CA741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A7416" w:rsidRPr="009B5846" w:rsidRDefault="008E4271" w:rsidP="00CA741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producto</w:t>
            </w:r>
          </w:p>
        </w:tc>
        <w:tc>
          <w:tcPr>
            <w:tcW w:w="1324" w:type="dxa"/>
            <w:shd w:val="clear" w:color="auto" w:fill="auto"/>
          </w:tcPr>
          <w:p w:rsidR="00CA7416" w:rsidRPr="009B5846" w:rsidRDefault="00907A49" w:rsidP="00CA741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A7416" w:rsidRPr="009B5846" w:rsidTr="00FB3778">
        <w:tc>
          <w:tcPr>
            <w:tcW w:w="1588" w:type="dxa"/>
            <w:shd w:val="clear" w:color="auto" w:fill="auto"/>
          </w:tcPr>
          <w:p w:rsidR="00CA7416" w:rsidRPr="009B5846" w:rsidRDefault="00CA7416" w:rsidP="00CA741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val_produc</w:t>
            </w:r>
          </w:p>
        </w:tc>
        <w:tc>
          <w:tcPr>
            <w:tcW w:w="1558" w:type="dxa"/>
            <w:shd w:val="clear" w:color="auto" w:fill="auto"/>
          </w:tcPr>
          <w:p w:rsidR="00CA7416" w:rsidRPr="009B5846" w:rsidRDefault="00CA7416" w:rsidP="00CA741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CA7416" w:rsidRPr="009B5846" w:rsidRDefault="00CA7416" w:rsidP="00CA741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CA7416" w:rsidRPr="009B5846" w:rsidRDefault="008E4271" w:rsidP="00CA741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producto</w:t>
            </w:r>
          </w:p>
        </w:tc>
        <w:tc>
          <w:tcPr>
            <w:tcW w:w="1324" w:type="dxa"/>
            <w:shd w:val="clear" w:color="auto" w:fill="auto"/>
          </w:tcPr>
          <w:p w:rsidR="00CA7416" w:rsidRPr="009B5846" w:rsidRDefault="00CA7416" w:rsidP="00CA741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A7416" w:rsidRPr="009B5846" w:rsidRDefault="00CA7416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E4271" w:rsidRPr="009B5846" w:rsidRDefault="008E4271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D53DF" w:rsidRPr="009B5846" w:rsidRDefault="00FD53DF" w:rsidP="00FD53DF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tab_genera_provee</w:t>
      </w:r>
      <w:r w:rsidR="00546CFA" w:rsidRPr="009B5846">
        <w:rPr>
          <w:rFonts w:cs="Arial"/>
          <w:sz w:val="24"/>
          <w:szCs w:val="24"/>
        </w:rPr>
        <w:tab/>
        <w:t xml:space="preserve"> </w:t>
      </w:r>
    </w:p>
    <w:p w:rsidR="00FD53DF" w:rsidRPr="009B5846" w:rsidRDefault="00FD53DF" w:rsidP="00FD53D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D53DF" w:rsidRPr="009B5846" w:rsidRDefault="00FD53DF" w:rsidP="00FD53D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D53DF" w:rsidRPr="009B5846" w:rsidTr="00FB3778">
        <w:tc>
          <w:tcPr>
            <w:tcW w:w="1588" w:type="dxa"/>
            <w:shd w:val="clear" w:color="auto" w:fill="auto"/>
          </w:tcPr>
          <w:p w:rsidR="00FD53DF" w:rsidRPr="009B5846" w:rsidRDefault="00FD53D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D53DF" w:rsidRPr="009B5846" w:rsidRDefault="00FD53D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D53DF" w:rsidRPr="009B5846" w:rsidRDefault="00FD53D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D53DF" w:rsidRPr="009B5846" w:rsidRDefault="00FD53D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D53DF" w:rsidRPr="009B5846" w:rsidRDefault="00FD53DF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D53DF" w:rsidRPr="009B5846" w:rsidTr="00FB3778">
        <w:tc>
          <w:tcPr>
            <w:tcW w:w="1588" w:type="dxa"/>
            <w:shd w:val="clear" w:color="auto" w:fill="auto"/>
          </w:tcPr>
          <w:p w:rsidR="00FD53DF" w:rsidRPr="009B5846" w:rsidRDefault="00FD53DF" w:rsidP="00FD53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cod_provee</w:t>
            </w:r>
          </w:p>
        </w:tc>
        <w:tc>
          <w:tcPr>
            <w:tcW w:w="1558" w:type="dxa"/>
            <w:shd w:val="clear" w:color="auto" w:fill="auto"/>
          </w:tcPr>
          <w:p w:rsidR="00FD53DF" w:rsidRPr="009B5846" w:rsidRDefault="00FD53DF" w:rsidP="00FD53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FD53DF" w:rsidRPr="009B5846" w:rsidRDefault="00FD53DF" w:rsidP="00FD53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D53DF" w:rsidRPr="009B5846" w:rsidRDefault="008E4271" w:rsidP="00FD53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proveedor</w:t>
            </w:r>
          </w:p>
        </w:tc>
        <w:tc>
          <w:tcPr>
            <w:tcW w:w="1324" w:type="dxa"/>
            <w:shd w:val="clear" w:color="auto" w:fill="auto"/>
          </w:tcPr>
          <w:p w:rsidR="00FD53DF" w:rsidRPr="009B5846" w:rsidRDefault="00FD53DF" w:rsidP="00FD53D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D53DF" w:rsidRPr="009B5846" w:rsidTr="00FB3778">
        <w:tc>
          <w:tcPr>
            <w:tcW w:w="1588" w:type="dxa"/>
            <w:shd w:val="clear" w:color="auto" w:fill="auto"/>
          </w:tcPr>
          <w:p w:rsidR="00FD53DF" w:rsidRPr="009B5846" w:rsidRDefault="00FD53DF" w:rsidP="00FD53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nom_provee</w:t>
            </w:r>
          </w:p>
        </w:tc>
        <w:tc>
          <w:tcPr>
            <w:tcW w:w="1558" w:type="dxa"/>
            <w:shd w:val="clear" w:color="auto" w:fill="auto"/>
          </w:tcPr>
          <w:p w:rsidR="00FD53DF" w:rsidRPr="009B5846" w:rsidRDefault="00FD53DF" w:rsidP="00FD53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FD53DF" w:rsidRPr="009B5846" w:rsidRDefault="00FD53DF" w:rsidP="00FD53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D53DF" w:rsidRPr="009B5846" w:rsidRDefault="008E4271" w:rsidP="00FD53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proveedor</w:t>
            </w:r>
          </w:p>
        </w:tc>
        <w:tc>
          <w:tcPr>
            <w:tcW w:w="1324" w:type="dxa"/>
            <w:shd w:val="clear" w:color="auto" w:fill="auto"/>
          </w:tcPr>
          <w:p w:rsidR="00FD53DF" w:rsidRPr="009B5846" w:rsidRDefault="00FD53DF" w:rsidP="00FD53D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53DF" w:rsidRPr="009B5846" w:rsidTr="00FB3778">
        <w:tc>
          <w:tcPr>
            <w:tcW w:w="1588" w:type="dxa"/>
            <w:shd w:val="clear" w:color="auto" w:fill="auto"/>
          </w:tcPr>
          <w:p w:rsidR="00FD53DF" w:rsidRPr="009B5846" w:rsidRDefault="00FD53DF" w:rsidP="00FD53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abr_provee</w:t>
            </w:r>
          </w:p>
        </w:tc>
        <w:tc>
          <w:tcPr>
            <w:tcW w:w="1558" w:type="dxa"/>
            <w:shd w:val="clear" w:color="auto" w:fill="auto"/>
          </w:tcPr>
          <w:p w:rsidR="00FD53DF" w:rsidRPr="009B5846" w:rsidRDefault="00FD53DF" w:rsidP="00FD53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FD53DF" w:rsidRPr="009B5846" w:rsidRDefault="00FD53DF" w:rsidP="00FD53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D53DF" w:rsidRPr="009B5846" w:rsidRDefault="008E4271" w:rsidP="00FD53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del proveedor</w:t>
            </w:r>
          </w:p>
        </w:tc>
        <w:tc>
          <w:tcPr>
            <w:tcW w:w="1324" w:type="dxa"/>
            <w:shd w:val="clear" w:color="auto" w:fill="auto"/>
          </w:tcPr>
          <w:p w:rsidR="00FD53DF" w:rsidRPr="009B5846" w:rsidRDefault="00FD53DF" w:rsidP="00FD53D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E4271" w:rsidRPr="009B5846" w:rsidTr="00FB3778">
        <w:tc>
          <w:tcPr>
            <w:tcW w:w="158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E4271" w:rsidRPr="009B5846" w:rsidTr="00FB3778">
        <w:tc>
          <w:tcPr>
            <w:tcW w:w="158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crea un nuevo registro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E4271" w:rsidRPr="009B5846" w:rsidTr="00FB3778">
        <w:tc>
          <w:tcPr>
            <w:tcW w:w="158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E4271" w:rsidRPr="009B5846" w:rsidTr="00FB3778">
        <w:tc>
          <w:tcPr>
            <w:tcW w:w="158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8E4271" w:rsidRPr="009B5846" w:rsidRDefault="008E4271" w:rsidP="008E427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D53DF" w:rsidRPr="009B5846" w:rsidRDefault="00FD53DF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46CFA" w:rsidRPr="009B5846" w:rsidRDefault="00546CFA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46CFA" w:rsidRPr="009B5846" w:rsidRDefault="00546CFA" w:rsidP="00546CFA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tab_genera_region</w:t>
      </w:r>
      <w:r w:rsidRPr="009B5846">
        <w:rPr>
          <w:rFonts w:cs="Arial"/>
          <w:sz w:val="24"/>
          <w:szCs w:val="24"/>
        </w:rPr>
        <w:tab/>
        <w:t xml:space="preserve"> </w:t>
      </w:r>
    </w:p>
    <w:p w:rsidR="00546CFA" w:rsidRPr="009B5846" w:rsidRDefault="00546CFA" w:rsidP="00546CF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46CFA" w:rsidRPr="009B5846" w:rsidRDefault="00546CFA" w:rsidP="00546CF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cod_region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Regional</w:t>
            </w: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nom_region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regional</w:t>
            </w: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des_region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Descripción de la regional</w:t>
            </w: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Indicador de Estado.(Valores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0:Inactivo; 1:Activo)</w:t>
            </w: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usr_creaci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46CFA" w:rsidRPr="009B5846" w:rsidRDefault="00546CFA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B6239" w:rsidRPr="009B5846" w:rsidRDefault="002B6239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46CFA" w:rsidRPr="009B5846" w:rsidRDefault="00546CFA" w:rsidP="00546CFA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tab_genera_relact</w:t>
      </w:r>
      <w:r w:rsidRPr="009B5846">
        <w:rPr>
          <w:rFonts w:cs="Arial"/>
          <w:sz w:val="24"/>
          <w:szCs w:val="24"/>
        </w:rPr>
        <w:tab/>
        <w:t xml:space="preserve"> </w:t>
      </w:r>
    </w:p>
    <w:p w:rsidR="00546CFA" w:rsidRPr="009B5846" w:rsidRDefault="00546CFA" w:rsidP="00546CF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46CFA" w:rsidRPr="009B5846" w:rsidRDefault="00546CFA" w:rsidP="00546CF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cod_activo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nom_activo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abr_activo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ind_tipdep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ano_tiedep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val_compra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fec_compra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cla_compra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gru_compra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cue_compra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sub_compra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aux_compra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cla_deprec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gru_deprec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cue_deprec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sub_deprec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aux_deprec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cla_ajuste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gru_ajuste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cue_ajuste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sub_ajuste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aux_ajuste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6CFA" w:rsidRPr="009B5846" w:rsidTr="00FB3778">
        <w:tc>
          <w:tcPr>
            <w:tcW w:w="158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6CFA" w:rsidRPr="009B5846" w:rsidRDefault="00546CFA" w:rsidP="00546CF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B6239" w:rsidRPr="009B5846" w:rsidTr="00FB3778">
        <w:tc>
          <w:tcPr>
            <w:tcW w:w="158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B6239" w:rsidRPr="009B5846" w:rsidTr="00FB3778">
        <w:tc>
          <w:tcPr>
            <w:tcW w:w="158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B6239" w:rsidRPr="009B5846" w:rsidTr="00FB3778">
        <w:tc>
          <w:tcPr>
            <w:tcW w:w="158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B6239" w:rsidRPr="009B5846" w:rsidTr="00FB3778">
        <w:tc>
          <w:tcPr>
            <w:tcW w:w="158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46CFA" w:rsidRPr="009B5846" w:rsidRDefault="00546CFA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06AC8" w:rsidRPr="009B5846" w:rsidRDefault="00F06AC8" w:rsidP="002B6239">
      <w:pPr>
        <w:tabs>
          <w:tab w:val="left" w:pos="426"/>
        </w:tabs>
        <w:rPr>
          <w:rFonts w:cs="Arial"/>
          <w:sz w:val="24"/>
          <w:szCs w:val="24"/>
        </w:rPr>
      </w:pPr>
    </w:p>
    <w:p w:rsidR="00F06AC8" w:rsidRPr="009B5846" w:rsidRDefault="00F06AC8" w:rsidP="00F06AC8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tab_genera_retefu </w:t>
      </w:r>
    </w:p>
    <w:p w:rsidR="00F06AC8" w:rsidRPr="009B5846" w:rsidRDefault="00F06AC8" w:rsidP="00F06AC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06AC8" w:rsidRPr="009B5846" w:rsidRDefault="00F06AC8" w:rsidP="00F06AC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06AC8" w:rsidRPr="009B5846" w:rsidTr="00FB3778">
        <w:tc>
          <w:tcPr>
            <w:tcW w:w="1588" w:type="dxa"/>
            <w:shd w:val="clear" w:color="auto" w:fill="auto"/>
          </w:tcPr>
          <w:p w:rsidR="00F06AC8" w:rsidRPr="009B5846" w:rsidRDefault="00F06AC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06AC8" w:rsidRPr="009B5846" w:rsidRDefault="00F06AC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06AC8" w:rsidRPr="009B5846" w:rsidRDefault="00F06AC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06AC8" w:rsidRPr="009B5846" w:rsidRDefault="00F06AC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06AC8" w:rsidRPr="009B5846" w:rsidRDefault="00F06AC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06AC8" w:rsidRPr="009B5846" w:rsidTr="00FB3778">
        <w:tc>
          <w:tcPr>
            <w:tcW w:w="158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ano_retefu</w:t>
            </w:r>
          </w:p>
        </w:tc>
        <w:tc>
          <w:tcPr>
            <w:tcW w:w="155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6AC8" w:rsidRPr="009B5846" w:rsidTr="00FB3778">
        <w:tc>
          <w:tcPr>
            <w:tcW w:w="158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cod_retefu</w:t>
            </w:r>
          </w:p>
        </w:tc>
        <w:tc>
          <w:tcPr>
            <w:tcW w:w="155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6AC8" w:rsidRPr="009B5846" w:rsidRDefault="00907A49" w:rsidP="00F06AC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6AC8" w:rsidRPr="009B5846" w:rsidTr="00FB3778">
        <w:tc>
          <w:tcPr>
            <w:tcW w:w="158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nom_retefu</w:t>
            </w:r>
          </w:p>
        </w:tc>
        <w:tc>
          <w:tcPr>
            <w:tcW w:w="155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AC8" w:rsidRPr="009B5846" w:rsidTr="00FB3778">
        <w:tc>
          <w:tcPr>
            <w:tcW w:w="158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abr_retefu</w:t>
            </w:r>
          </w:p>
        </w:tc>
        <w:tc>
          <w:tcPr>
            <w:tcW w:w="155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AC8" w:rsidRPr="009B5846" w:rsidTr="00FB3778">
        <w:tc>
          <w:tcPr>
            <w:tcW w:w="158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val_minimo</w:t>
            </w:r>
          </w:p>
        </w:tc>
        <w:tc>
          <w:tcPr>
            <w:tcW w:w="155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AC8" w:rsidRPr="009B5846" w:rsidTr="00FB3778">
        <w:tc>
          <w:tcPr>
            <w:tcW w:w="158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val_maximo</w:t>
            </w:r>
          </w:p>
        </w:tc>
        <w:tc>
          <w:tcPr>
            <w:tcW w:w="155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AC8" w:rsidRPr="009B5846" w:rsidTr="00FB3778">
        <w:tc>
          <w:tcPr>
            <w:tcW w:w="158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val_porret</w:t>
            </w:r>
          </w:p>
        </w:tc>
        <w:tc>
          <w:tcPr>
            <w:tcW w:w="155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AC8" w:rsidRPr="009B5846" w:rsidTr="00FB3778">
        <w:tc>
          <w:tcPr>
            <w:tcW w:w="158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cod_retpra</w:t>
            </w:r>
          </w:p>
        </w:tc>
        <w:tc>
          <w:tcPr>
            <w:tcW w:w="155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AC8" w:rsidRPr="009B5846" w:rsidTr="00FB3778">
        <w:tc>
          <w:tcPr>
            <w:tcW w:w="158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cod_retqpr</w:t>
            </w:r>
          </w:p>
        </w:tc>
        <w:tc>
          <w:tcPr>
            <w:tcW w:w="155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AC8" w:rsidRPr="009B5846" w:rsidTr="00FB3778">
        <w:tc>
          <w:tcPr>
            <w:tcW w:w="158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6AC8" w:rsidRPr="009B5846" w:rsidRDefault="00F06AC8" w:rsidP="00F06AC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B6239" w:rsidRPr="009B5846" w:rsidTr="00FB3778">
        <w:tc>
          <w:tcPr>
            <w:tcW w:w="158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usuario que crea un nuevo registro de esta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tabla</w:t>
            </w:r>
          </w:p>
        </w:tc>
        <w:tc>
          <w:tcPr>
            <w:tcW w:w="1324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B6239" w:rsidRPr="009B5846" w:rsidTr="00FB3778">
        <w:tc>
          <w:tcPr>
            <w:tcW w:w="158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55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B6239" w:rsidRPr="009B5846" w:rsidTr="00FB3778">
        <w:tc>
          <w:tcPr>
            <w:tcW w:w="158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B6239" w:rsidRPr="009B5846" w:rsidTr="00FB3778">
        <w:tc>
          <w:tcPr>
            <w:tcW w:w="158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06AC8" w:rsidRPr="009B5846" w:rsidRDefault="00F06AC8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F60D8" w:rsidRPr="009B5846" w:rsidRDefault="00FF60D8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F60D8" w:rsidRPr="009B5846" w:rsidRDefault="00FF60D8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F60D8" w:rsidRPr="009B5846" w:rsidRDefault="00FF60D8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F60D8" w:rsidRPr="009B5846" w:rsidRDefault="00FF60D8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F60D8" w:rsidRPr="009B5846" w:rsidRDefault="00FF60D8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F60D8" w:rsidRPr="009B5846" w:rsidRDefault="00FF60D8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F60D8" w:rsidRPr="009B5846" w:rsidRDefault="00FF60D8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F60D8" w:rsidRPr="009B5846" w:rsidRDefault="00FF60D8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F60D8" w:rsidRPr="009B5846" w:rsidRDefault="00FF60D8" w:rsidP="00FF60D8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tab_genera_retica</w:t>
      </w:r>
    </w:p>
    <w:p w:rsidR="00FF60D8" w:rsidRPr="009B5846" w:rsidRDefault="00FF60D8" w:rsidP="00FF60D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F60D8" w:rsidRPr="009B5846" w:rsidRDefault="00FF60D8" w:rsidP="00FF60D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FF60D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F60D8" w:rsidRPr="009B5846" w:rsidRDefault="00FF60D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ano_retica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cod_retica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60D8" w:rsidRPr="009B5846" w:rsidRDefault="00907A49" w:rsidP="00FF60D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2B6239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país</w:t>
            </w:r>
          </w:p>
        </w:tc>
        <w:tc>
          <w:tcPr>
            <w:tcW w:w="1324" w:type="dxa"/>
            <w:shd w:val="clear" w:color="auto" w:fill="auto"/>
          </w:tcPr>
          <w:p w:rsidR="00FF60D8" w:rsidRPr="009B5846" w:rsidRDefault="00907A49" w:rsidP="00FF60D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2B6239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departamento</w:t>
            </w:r>
          </w:p>
        </w:tc>
        <w:tc>
          <w:tcPr>
            <w:tcW w:w="1324" w:type="dxa"/>
            <w:shd w:val="clear" w:color="auto" w:fill="auto"/>
          </w:tcPr>
          <w:p w:rsidR="00FF60D8" w:rsidRPr="009B5846" w:rsidRDefault="00907A49" w:rsidP="00FF60D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2B6239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ciudad</w:t>
            </w:r>
          </w:p>
        </w:tc>
        <w:tc>
          <w:tcPr>
            <w:tcW w:w="1324" w:type="dxa"/>
            <w:shd w:val="clear" w:color="auto" w:fill="auto"/>
          </w:tcPr>
          <w:p w:rsidR="00FF60D8" w:rsidRPr="009B5846" w:rsidRDefault="00907A49" w:rsidP="00FF60D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nom_retica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abr_retica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val_minimo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val_maximo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val_porica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cod_conica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F60D8" w:rsidRPr="009B5846" w:rsidTr="00FB3778">
        <w:tc>
          <w:tcPr>
            <w:tcW w:w="158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60D8" w:rsidRPr="009B5846" w:rsidRDefault="00FF60D8" w:rsidP="00FF6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B6239" w:rsidRPr="009B5846" w:rsidTr="00FB3778">
        <w:tc>
          <w:tcPr>
            <w:tcW w:w="158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B6239" w:rsidRPr="009B5846" w:rsidTr="00FB3778">
        <w:tc>
          <w:tcPr>
            <w:tcW w:w="158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crea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B6239" w:rsidRPr="009B5846" w:rsidTr="00FB3778">
        <w:tc>
          <w:tcPr>
            <w:tcW w:w="158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B6239" w:rsidRPr="009B5846" w:rsidTr="00FB3778">
        <w:tc>
          <w:tcPr>
            <w:tcW w:w="158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B6239" w:rsidRPr="009B5846" w:rsidRDefault="002B6239" w:rsidP="002B623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441005" w:rsidRPr="009B5846" w:rsidRDefault="00441005" w:rsidP="002412D9">
      <w:pPr>
        <w:tabs>
          <w:tab w:val="left" w:pos="426"/>
        </w:tabs>
        <w:rPr>
          <w:rFonts w:cs="Arial"/>
          <w:sz w:val="24"/>
          <w:szCs w:val="24"/>
        </w:rPr>
      </w:pPr>
    </w:p>
    <w:p w:rsidR="00441005" w:rsidRPr="009B5846" w:rsidRDefault="00441005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41005" w:rsidRPr="009B5846" w:rsidRDefault="00441005" w:rsidP="00441005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tab_genera_retica2</w:t>
      </w:r>
    </w:p>
    <w:p w:rsidR="00441005" w:rsidRPr="009B5846" w:rsidRDefault="00441005" w:rsidP="0044100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441005" w:rsidRPr="009B5846" w:rsidRDefault="00441005" w:rsidP="0044100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441005" w:rsidRPr="009B5846" w:rsidTr="00FB3778">
        <w:tc>
          <w:tcPr>
            <w:tcW w:w="1588" w:type="dxa"/>
            <w:shd w:val="clear" w:color="auto" w:fill="auto"/>
          </w:tcPr>
          <w:p w:rsidR="00441005" w:rsidRPr="009B5846" w:rsidRDefault="00441005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441005" w:rsidRPr="009B5846" w:rsidRDefault="00441005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441005" w:rsidRPr="009B5846" w:rsidRDefault="00441005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441005" w:rsidRPr="009B5846" w:rsidRDefault="00441005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441005" w:rsidRPr="009B5846" w:rsidRDefault="00441005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441005" w:rsidRPr="009B5846" w:rsidTr="00FB3778">
        <w:tc>
          <w:tcPr>
            <w:tcW w:w="1588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ano_retica</w:t>
            </w:r>
          </w:p>
        </w:tc>
        <w:tc>
          <w:tcPr>
            <w:tcW w:w="1558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441005" w:rsidRPr="009B5846" w:rsidTr="00FB3778">
        <w:tc>
          <w:tcPr>
            <w:tcW w:w="1588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cod_retica</w:t>
            </w:r>
          </w:p>
        </w:tc>
        <w:tc>
          <w:tcPr>
            <w:tcW w:w="1558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441005" w:rsidRPr="009B5846" w:rsidRDefault="00907A49" w:rsidP="0044100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441005" w:rsidRPr="009B5846" w:rsidTr="00FB3778">
        <w:tc>
          <w:tcPr>
            <w:tcW w:w="1588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nom_ciudad</w:t>
            </w:r>
          </w:p>
        </w:tc>
        <w:tc>
          <w:tcPr>
            <w:tcW w:w="1558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41005" w:rsidRPr="009B5846" w:rsidRDefault="002F7336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ciudad</w:t>
            </w:r>
          </w:p>
        </w:tc>
        <w:tc>
          <w:tcPr>
            <w:tcW w:w="1324" w:type="dxa"/>
            <w:shd w:val="clear" w:color="auto" w:fill="auto"/>
          </w:tcPr>
          <w:p w:rsidR="00441005" w:rsidRPr="009B5846" w:rsidRDefault="00907A49" w:rsidP="0044100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441005" w:rsidRPr="009B5846" w:rsidTr="00FB3778">
        <w:tc>
          <w:tcPr>
            <w:tcW w:w="1588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8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Cuenta Contable</w:t>
            </w:r>
          </w:p>
        </w:tc>
        <w:tc>
          <w:tcPr>
            <w:tcW w:w="1324" w:type="dxa"/>
            <w:shd w:val="clear" w:color="auto" w:fill="auto"/>
          </w:tcPr>
          <w:p w:rsidR="00441005" w:rsidRPr="009B5846" w:rsidRDefault="00441005" w:rsidP="00441005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441005" w:rsidRPr="009B5846" w:rsidRDefault="00441005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50107" w:rsidRPr="009B5846" w:rsidRDefault="00D50107" w:rsidP="00D50107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tab_genera_retiva</w:t>
      </w:r>
    </w:p>
    <w:p w:rsidR="00D50107" w:rsidRPr="009B5846" w:rsidRDefault="00D50107" w:rsidP="00D50107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50107" w:rsidRPr="009B5846" w:rsidRDefault="00D50107" w:rsidP="00D5010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D50107" w:rsidRPr="009B5846" w:rsidTr="00FB3778">
        <w:tc>
          <w:tcPr>
            <w:tcW w:w="1588" w:type="dxa"/>
            <w:shd w:val="clear" w:color="auto" w:fill="auto"/>
          </w:tcPr>
          <w:p w:rsidR="00D50107" w:rsidRPr="009B5846" w:rsidRDefault="00D50107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D50107" w:rsidRPr="009B5846" w:rsidRDefault="00D50107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D50107" w:rsidRPr="009B5846" w:rsidRDefault="00D50107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D50107" w:rsidRPr="009B5846" w:rsidRDefault="00D50107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D50107" w:rsidRPr="009B5846" w:rsidRDefault="00D50107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50107" w:rsidRPr="009B5846" w:rsidTr="00FB3778">
        <w:tc>
          <w:tcPr>
            <w:tcW w:w="158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ano_vigiva</w:t>
            </w:r>
          </w:p>
        </w:tc>
        <w:tc>
          <w:tcPr>
            <w:tcW w:w="155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50107" w:rsidRPr="009B5846" w:rsidTr="00FB3778">
        <w:tc>
          <w:tcPr>
            <w:tcW w:w="158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cod_retiva</w:t>
            </w:r>
          </w:p>
        </w:tc>
        <w:tc>
          <w:tcPr>
            <w:tcW w:w="155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50107" w:rsidRPr="009B5846" w:rsidRDefault="00907A49" w:rsidP="00D50107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50107" w:rsidRPr="009B5846" w:rsidTr="00FB3778">
        <w:tc>
          <w:tcPr>
            <w:tcW w:w="158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nom_retiva</w:t>
            </w:r>
          </w:p>
        </w:tc>
        <w:tc>
          <w:tcPr>
            <w:tcW w:w="155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0107" w:rsidRPr="009B5846" w:rsidTr="00FB3778">
        <w:tc>
          <w:tcPr>
            <w:tcW w:w="158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abr_retiva</w:t>
            </w:r>
          </w:p>
        </w:tc>
        <w:tc>
          <w:tcPr>
            <w:tcW w:w="155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0107" w:rsidRPr="009B5846" w:rsidTr="00FB3778">
        <w:tc>
          <w:tcPr>
            <w:tcW w:w="158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val_poriva</w:t>
            </w:r>
          </w:p>
        </w:tc>
        <w:tc>
          <w:tcPr>
            <w:tcW w:w="155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0107" w:rsidRPr="009B5846" w:rsidTr="00FB3778">
        <w:tc>
          <w:tcPr>
            <w:tcW w:w="158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cod_coniva</w:t>
            </w:r>
          </w:p>
        </w:tc>
        <w:tc>
          <w:tcPr>
            <w:tcW w:w="155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0107" w:rsidRPr="009B5846" w:rsidTr="00FB3778">
        <w:tc>
          <w:tcPr>
            <w:tcW w:w="158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val_minimo</w:t>
            </w:r>
          </w:p>
        </w:tc>
        <w:tc>
          <w:tcPr>
            <w:tcW w:w="155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0107" w:rsidRPr="009B5846" w:rsidTr="00FB3778">
        <w:tc>
          <w:tcPr>
            <w:tcW w:w="158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val_maximo</w:t>
            </w:r>
          </w:p>
        </w:tc>
        <w:tc>
          <w:tcPr>
            <w:tcW w:w="155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0107" w:rsidRPr="009B5846" w:rsidTr="00FB3778">
        <w:tc>
          <w:tcPr>
            <w:tcW w:w="158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Cuenta PUC Asociada</w:t>
            </w:r>
          </w:p>
        </w:tc>
        <w:tc>
          <w:tcPr>
            <w:tcW w:w="1324" w:type="dxa"/>
            <w:shd w:val="clear" w:color="auto" w:fill="auto"/>
          </w:tcPr>
          <w:p w:rsidR="00D50107" w:rsidRPr="009B5846" w:rsidRDefault="00D50107" w:rsidP="00D5010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F7336" w:rsidRPr="009B5846" w:rsidTr="00FB3778">
        <w:tc>
          <w:tcPr>
            <w:tcW w:w="1588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F7336" w:rsidRPr="009B5846" w:rsidTr="00FB3778">
        <w:tc>
          <w:tcPr>
            <w:tcW w:w="1588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F7336" w:rsidRPr="009B5846" w:rsidTr="00FB3778">
        <w:tc>
          <w:tcPr>
            <w:tcW w:w="1588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F7336" w:rsidRPr="009B5846" w:rsidTr="00FB3778">
        <w:tc>
          <w:tcPr>
            <w:tcW w:w="1588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F7336" w:rsidRPr="009B5846" w:rsidRDefault="002F7336" w:rsidP="002F733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50107" w:rsidRPr="009B5846" w:rsidRDefault="00D50107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C271E" w:rsidRPr="009B5846" w:rsidRDefault="003C271E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04E43" w:rsidRPr="009B5846" w:rsidRDefault="00F04E43" w:rsidP="00F04E43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tab_genera_saldos</w:t>
      </w:r>
    </w:p>
    <w:p w:rsidR="00F04E43" w:rsidRPr="009B5846" w:rsidRDefault="00F04E43" w:rsidP="00F04E4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04E43" w:rsidRPr="009B5846" w:rsidRDefault="00F04E43" w:rsidP="00F04E4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04E43" w:rsidRPr="009B5846" w:rsidRDefault="00F04E4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ano_saldos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mes_saldos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4E43" w:rsidRPr="009B5846" w:rsidRDefault="00907A49" w:rsidP="00F04E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3C271E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país</w:t>
            </w:r>
          </w:p>
        </w:tc>
        <w:tc>
          <w:tcPr>
            <w:tcW w:w="1324" w:type="dxa"/>
            <w:shd w:val="clear" w:color="auto" w:fill="auto"/>
          </w:tcPr>
          <w:p w:rsidR="00F04E43" w:rsidRPr="009B5846" w:rsidRDefault="00907A49" w:rsidP="00F04E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135BD4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departamento</w:t>
            </w:r>
          </w:p>
        </w:tc>
        <w:tc>
          <w:tcPr>
            <w:tcW w:w="1324" w:type="dxa"/>
            <w:shd w:val="clear" w:color="auto" w:fill="auto"/>
          </w:tcPr>
          <w:p w:rsidR="00F04E43" w:rsidRPr="009B5846" w:rsidRDefault="00907A49" w:rsidP="00F04E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135BD4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ciudad</w:t>
            </w:r>
          </w:p>
        </w:tc>
        <w:tc>
          <w:tcPr>
            <w:tcW w:w="1324" w:type="dxa"/>
            <w:shd w:val="clear" w:color="auto" w:fill="auto"/>
          </w:tcPr>
          <w:p w:rsidR="00F04E43" w:rsidRPr="009B5846" w:rsidRDefault="00907A49" w:rsidP="00F04E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135BD4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oficina</w:t>
            </w:r>
          </w:p>
        </w:tc>
        <w:tc>
          <w:tcPr>
            <w:tcW w:w="1324" w:type="dxa"/>
            <w:shd w:val="clear" w:color="auto" w:fill="auto"/>
          </w:tcPr>
          <w:p w:rsidR="00F04E43" w:rsidRPr="009B5846" w:rsidRDefault="00907A49" w:rsidP="00F04E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4E43" w:rsidRPr="009B5846" w:rsidRDefault="00907A49" w:rsidP="00F04E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3C271E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F04E43" w:rsidRPr="009B5846" w:rsidRDefault="00907A49" w:rsidP="00F04E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cod_clasec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4E43" w:rsidRPr="009B5846" w:rsidRDefault="00907A49" w:rsidP="00F04E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4E43" w:rsidRPr="009B5846" w:rsidRDefault="00907A49" w:rsidP="00F04E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cod_cuenta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4E43" w:rsidRPr="009B5846" w:rsidRDefault="00907A49" w:rsidP="00F04E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4E43" w:rsidRPr="009B5846" w:rsidRDefault="00907A49" w:rsidP="00F04E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4E43" w:rsidRPr="009B5846" w:rsidRDefault="00907A49" w:rsidP="00F04E4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val_salcre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val_saldeb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ind_cerrad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4E43" w:rsidRPr="009B5846" w:rsidTr="00FB3778">
        <w:tc>
          <w:tcPr>
            <w:tcW w:w="158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ind_impres</w:t>
            </w:r>
          </w:p>
        </w:tc>
        <w:tc>
          <w:tcPr>
            <w:tcW w:w="155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04E43" w:rsidRPr="009B5846" w:rsidRDefault="00F04E43" w:rsidP="00F04E4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5BD4" w:rsidRPr="009B5846" w:rsidTr="00FB3778">
        <w:tc>
          <w:tcPr>
            <w:tcW w:w="1588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5BD4" w:rsidRPr="009B5846" w:rsidTr="00FB3778">
        <w:tc>
          <w:tcPr>
            <w:tcW w:w="1588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5BD4" w:rsidRPr="009B5846" w:rsidTr="00FB3778">
        <w:tc>
          <w:tcPr>
            <w:tcW w:w="1588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5BD4" w:rsidRPr="009B5846" w:rsidTr="00FB3778">
        <w:tc>
          <w:tcPr>
            <w:tcW w:w="1588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135BD4" w:rsidRPr="009B5846" w:rsidRDefault="00135BD4" w:rsidP="00135BD4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04E43" w:rsidRPr="009B5846" w:rsidRDefault="00F04E43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5BD4" w:rsidRPr="009B5846" w:rsidRDefault="00135BD4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B5F5E" w:rsidRPr="009B5846" w:rsidRDefault="006B5F5E" w:rsidP="006B5F5E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tab_genera_sector</w:t>
      </w:r>
    </w:p>
    <w:p w:rsidR="006B5F5E" w:rsidRPr="009B5846" w:rsidRDefault="006B5F5E" w:rsidP="006B5F5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6B5F5E" w:rsidRPr="009B5846" w:rsidRDefault="006B5F5E" w:rsidP="006B5F5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6B5F5E" w:rsidRPr="009B5846" w:rsidTr="00FB3778">
        <w:tc>
          <w:tcPr>
            <w:tcW w:w="1588" w:type="dxa"/>
            <w:shd w:val="clear" w:color="auto" w:fill="auto"/>
          </w:tcPr>
          <w:p w:rsidR="006B5F5E" w:rsidRPr="009B5846" w:rsidRDefault="006B5F5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6B5F5E" w:rsidRPr="009B5846" w:rsidRDefault="006B5F5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6B5F5E" w:rsidRPr="009B5846" w:rsidRDefault="006B5F5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6B5F5E" w:rsidRPr="009B5846" w:rsidRDefault="006B5F5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6B5F5E" w:rsidRPr="009B5846" w:rsidRDefault="006B5F5E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6B5F5E" w:rsidRPr="009B5846" w:rsidTr="00FB3778">
        <w:tc>
          <w:tcPr>
            <w:tcW w:w="1588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cod_sector</w:t>
            </w:r>
          </w:p>
        </w:tc>
        <w:tc>
          <w:tcPr>
            <w:tcW w:w="1558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B5F5E" w:rsidRPr="009B5846" w:rsidTr="00FB3778">
        <w:tc>
          <w:tcPr>
            <w:tcW w:w="1588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nom_sector</w:t>
            </w:r>
          </w:p>
        </w:tc>
        <w:tc>
          <w:tcPr>
            <w:tcW w:w="1558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5F5E" w:rsidRPr="009B5846" w:rsidTr="00FB3778">
        <w:tc>
          <w:tcPr>
            <w:tcW w:w="1588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abr_sector</w:t>
            </w:r>
          </w:p>
        </w:tc>
        <w:tc>
          <w:tcPr>
            <w:tcW w:w="1558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6B5F5E" w:rsidRPr="009B5846" w:rsidRDefault="006B5F5E" w:rsidP="006B5F5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665D3" w:rsidRPr="009B5846" w:rsidRDefault="007665D3" w:rsidP="0094213F">
      <w:pPr>
        <w:tabs>
          <w:tab w:val="left" w:pos="426"/>
        </w:tabs>
        <w:rPr>
          <w:rFonts w:cs="Arial"/>
          <w:sz w:val="24"/>
          <w:szCs w:val="24"/>
        </w:rPr>
      </w:pPr>
    </w:p>
    <w:p w:rsidR="007665D3" w:rsidRPr="009B5846" w:rsidRDefault="007665D3" w:rsidP="00597111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665D3" w:rsidRPr="009B5846" w:rsidRDefault="007665D3" w:rsidP="007665D3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tab_genera_servic</w:t>
      </w:r>
    </w:p>
    <w:p w:rsidR="007665D3" w:rsidRPr="009B5846" w:rsidRDefault="007665D3" w:rsidP="007665D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4213F" w:rsidRPr="009B5846" w:rsidRDefault="0094213F" w:rsidP="0094213F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contiene todos los servicios, módulos u opciones que tiene el SAT BASICO; indica la ruta del archivo (script y JavaScript). Tiene relación con la tabla </w:t>
      </w:r>
      <w:r w:rsidRPr="009B5846">
        <w:rPr>
          <w:rFonts w:cs="Arial"/>
          <w:b/>
          <w:sz w:val="24"/>
          <w:szCs w:val="24"/>
        </w:rPr>
        <w:t>tab_servic_servic.</w:t>
      </w:r>
    </w:p>
    <w:p w:rsidR="007665D3" w:rsidRPr="009B5846" w:rsidRDefault="007665D3" w:rsidP="007665D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7665D3" w:rsidRPr="009B5846" w:rsidTr="00FB3778">
        <w:tc>
          <w:tcPr>
            <w:tcW w:w="1588" w:type="dxa"/>
            <w:shd w:val="clear" w:color="auto" w:fill="auto"/>
          </w:tcPr>
          <w:p w:rsidR="007665D3" w:rsidRPr="009B5846" w:rsidRDefault="007665D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7665D3" w:rsidRPr="009B5846" w:rsidRDefault="007665D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7665D3" w:rsidRPr="009B5846" w:rsidRDefault="007665D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7665D3" w:rsidRPr="009B5846" w:rsidRDefault="007665D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7665D3" w:rsidRPr="009B5846" w:rsidRDefault="007665D3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cod_servic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servicio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nom_servic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servicio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des_servic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65535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TEXT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Detalle o descripción del servicio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rut_archiv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61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Ruta del archivo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rut_jscrip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Ruta de JavaScript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bod_jscrip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Body o cuerpo del JavaScript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cod_aplica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o estado 0-1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213F" w:rsidRPr="009B5846" w:rsidTr="00FB3778">
        <w:tc>
          <w:tcPr>
            <w:tcW w:w="158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94213F" w:rsidRPr="009B5846" w:rsidRDefault="0094213F" w:rsidP="0094213F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27909" w:rsidRPr="009B5846" w:rsidRDefault="00327909" w:rsidP="00753606">
      <w:pPr>
        <w:tabs>
          <w:tab w:val="left" w:pos="426"/>
        </w:tabs>
        <w:rPr>
          <w:rFonts w:cs="Arial"/>
          <w:sz w:val="24"/>
          <w:szCs w:val="24"/>
        </w:rPr>
      </w:pPr>
    </w:p>
    <w:p w:rsidR="00327909" w:rsidRPr="009B5846" w:rsidRDefault="00327909" w:rsidP="00327909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tab_genera_tascam</w:t>
      </w:r>
      <w:r w:rsidR="00FF4784" w:rsidRPr="009B5846">
        <w:rPr>
          <w:rFonts w:cs="Arial"/>
          <w:sz w:val="24"/>
          <w:szCs w:val="24"/>
        </w:rPr>
        <w:tab/>
      </w:r>
    </w:p>
    <w:p w:rsidR="00327909" w:rsidRPr="009B5846" w:rsidRDefault="00327909" w:rsidP="0032790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27909" w:rsidRPr="009B5846" w:rsidRDefault="00327909" w:rsidP="0032790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327909" w:rsidRPr="009B5846" w:rsidTr="00FB3778">
        <w:tc>
          <w:tcPr>
            <w:tcW w:w="1588" w:type="dxa"/>
            <w:shd w:val="clear" w:color="auto" w:fill="auto"/>
          </w:tcPr>
          <w:p w:rsidR="00327909" w:rsidRPr="009B5846" w:rsidRDefault="00327909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327909" w:rsidRPr="009B5846" w:rsidRDefault="00327909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327909" w:rsidRPr="009B5846" w:rsidRDefault="00327909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327909" w:rsidRPr="009B5846" w:rsidRDefault="00327909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327909" w:rsidRPr="009B5846" w:rsidRDefault="00327909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27909" w:rsidRPr="009B5846" w:rsidTr="00FB3778">
        <w:tc>
          <w:tcPr>
            <w:tcW w:w="1588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cod_monnal</w:t>
            </w:r>
          </w:p>
        </w:tc>
        <w:tc>
          <w:tcPr>
            <w:tcW w:w="1558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27909" w:rsidRPr="009B5846" w:rsidTr="00FB3778">
        <w:tc>
          <w:tcPr>
            <w:tcW w:w="1588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cod_monext</w:t>
            </w:r>
          </w:p>
        </w:tc>
        <w:tc>
          <w:tcPr>
            <w:tcW w:w="1558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27909" w:rsidRPr="009B5846" w:rsidRDefault="00907A49" w:rsidP="0032790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27909" w:rsidRPr="009B5846" w:rsidTr="00FB3778">
        <w:tc>
          <w:tcPr>
            <w:tcW w:w="1588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val_tascam</w:t>
            </w:r>
          </w:p>
        </w:tc>
        <w:tc>
          <w:tcPr>
            <w:tcW w:w="1558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9</w:t>
            </w:r>
          </w:p>
        </w:tc>
        <w:tc>
          <w:tcPr>
            <w:tcW w:w="1549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FLOAT</w:t>
            </w:r>
          </w:p>
        </w:tc>
        <w:tc>
          <w:tcPr>
            <w:tcW w:w="2618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27909" w:rsidRPr="009B5846" w:rsidRDefault="00327909" w:rsidP="0032790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53606" w:rsidRPr="009B5846" w:rsidTr="00FB3778">
        <w:tc>
          <w:tcPr>
            <w:tcW w:w="1588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53606" w:rsidRPr="009B5846" w:rsidTr="00FB3778">
        <w:tc>
          <w:tcPr>
            <w:tcW w:w="1588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53606" w:rsidRPr="009B5846" w:rsidTr="00FB3778">
        <w:tc>
          <w:tcPr>
            <w:tcW w:w="1588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53606" w:rsidRPr="009B5846" w:rsidTr="00FB3778">
        <w:tc>
          <w:tcPr>
            <w:tcW w:w="1588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753606" w:rsidRPr="009B5846" w:rsidRDefault="00753606" w:rsidP="0075360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F4784" w:rsidRPr="009B5846" w:rsidRDefault="00FF4784" w:rsidP="00FF4784">
      <w:pPr>
        <w:ind w:left="708" w:hanging="708"/>
        <w:rPr>
          <w:rFonts w:cs="Arial"/>
          <w:b/>
          <w:sz w:val="24"/>
          <w:szCs w:val="24"/>
        </w:rPr>
      </w:pPr>
    </w:p>
    <w:p w:rsidR="00FF4784" w:rsidRPr="009B5846" w:rsidRDefault="00FF4784" w:rsidP="00FF4784">
      <w:pPr>
        <w:ind w:left="708" w:hanging="708"/>
        <w:rPr>
          <w:rFonts w:cs="Arial"/>
          <w:b/>
          <w:sz w:val="24"/>
          <w:szCs w:val="24"/>
        </w:rPr>
      </w:pPr>
    </w:p>
    <w:p w:rsidR="00FF4784" w:rsidRPr="009B5846" w:rsidRDefault="00FF4784" w:rsidP="00FF4784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tab_genera_teract</w:t>
      </w:r>
      <w:r w:rsidRPr="009B5846">
        <w:rPr>
          <w:rFonts w:cs="Arial"/>
          <w:sz w:val="24"/>
          <w:szCs w:val="24"/>
        </w:rPr>
        <w:tab/>
      </w:r>
    </w:p>
    <w:p w:rsidR="00FF4784" w:rsidRPr="009B5846" w:rsidRDefault="00FF4784" w:rsidP="00FF478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F4784" w:rsidRPr="009B5846" w:rsidRDefault="00FF4784" w:rsidP="00FF478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F4784" w:rsidRPr="009B5846" w:rsidTr="00FB3778">
        <w:tc>
          <w:tcPr>
            <w:tcW w:w="1588" w:type="dxa"/>
            <w:shd w:val="clear" w:color="auto" w:fill="auto"/>
          </w:tcPr>
          <w:p w:rsidR="00FF4784" w:rsidRPr="009B5846" w:rsidRDefault="00FF478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F4784" w:rsidRPr="009B5846" w:rsidRDefault="00FF478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F4784" w:rsidRPr="009B5846" w:rsidRDefault="00FF478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F4784" w:rsidRPr="009B5846" w:rsidRDefault="00FF478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F4784" w:rsidRPr="009B5846" w:rsidRDefault="00FF4784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F4784" w:rsidRPr="009B5846" w:rsidTr="00FB3778">
        <w:tc>
          <w:tcPr>
            <w:tcW w:w="1588" w:type="dxa"/>
            <w:shd w:val="clear" w:color="auto" w:fill="auto"/>
          </w:tcPr>
          <w:p w:rsidR="00FF4784" w:rsidRPr="009B5846" w:rsidRDefault="00FF4784" w:rsidP="00FF47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FF4784" w:rsidRPr="009B5846" w:rsidRDefault="00FF4784" w:rsidP="00FF47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F4784" w:rsidRPr="009B5846" w:rsidRDefault="00FF4784" w:rsidP="00FF47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F4784" w:rsidRPr="009B5846" w:rsidRDefault="003446CC" w:rsidP="00FF47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FF4784" w:rsidRPr="009B5846" w:rsidRDefault="00FF4784" w:rsidP="00FF478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F4784" w:rsidRPr="009B5846" w:rsidTr="00FB3778">
        <w:tc>
          <w:tcPr>
            <w:tcW w:w="1588" w:type="dxa"/>
            <w:shd w:val="clear" w:color="auto" w:fill="auto"/>
          </w:tcPr>
          <w:p w:rsidR="00FF4784" w:rsidRPr="009B5846" w:rsidRDefault="00FF4784" w:rsidP="00FF47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cod_activi</w:t>
            </w:r>
          </w:p>
        </w:tc>
        <w:tc>
          <w:tcPr>
            <w:tcW w:w="1558" w:type="dxa"/>
            <w:shd w:val="clear" w:color="auto" w:fill="auto"/>
          </w:tcPr>
          <w:p w:rsidR="00FF4784" w:rsidRPr="009B5846" w:rsidRDefault="00FF4784" w:rsidP="00FF47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F4784" w:rsidRPr="009B5846" w:rsidRDefault="00FF4784" w:rsidP="00FF47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F4784" w:rsidRPr="009B5846" w:rsidRDefault="003446CC" w:rsidP="00FF47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 la actividad económica </w:t>
            </w:r>
          </w:p>
        </w:tc>
        <w:tc>
          <w:tcPr>
            <w:tcW w:w="1324" w:type="dxa"/>
            <w:shd w:val="clear" w:color="auto" w:fill="auto"/>
          </w:tcPr>
          <w:p w:rsidR="00FF4784" w:rsidRPr="009B5846" w:rsidRDefault="00907A49" w:rsidP="00FF478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</w:tbl>
    <w:p w:rsidR="00327909" w:rsidRPr="009B5846" w:rsidRDefault="00327909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B0917" w:rsidRPr="009B5846" w:rsidRDefault="00DB0917" w:rsidP="00F96671">
      <w:pPr>
        <w:tabs>
          <w:tab w:val="left" w:pos="426"/>
        </w:tabs>
        <w:rPr>
          <w:rFonts w:cs="Arial"/>
          <w:sz w:val="24"/>
          <w:szCs w:val="24"/>
        </w:rPr>
      </w:pPr>
    </w:p>
    <w:p w:rsidR="00DB0917" w:rsidRPr="009B5846" w:rsidRDefault="00DB0917" w:rsidP="00F96671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="00F96671" w:rsidRPr="009B5846">
        <w:rPr>
          <w:rFonts w:cs="Arial"/>
          <w:sz w:val="24"/>
          <w:szCs w:val="24"/>
        </w:rPr>
        <w:t xml:space="preserve"> tab_genera_tercer</w:t>
      </w:r>
      <w:r w:rsidR="00F96671" w:rsidRPr="009B5846">
        <w:rPr>
          <w:rFonts w:cs="Arial"/>
          <w:sz w:val="24"/>
          <w:szCs w:val="24"/>
        </w:rPr>
        <w:tab/>
      </w:r>
    </w:p>
    <w:p w:rsidR="00DB0917" w:rsidRPr="009B5846" w:rsidRDefault="00DB0917" w:rsidP="00DB0917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B0917" w:rsidRPr="009B5846" w:rsidRDefault="00DB0917" w:rsidP="00DB091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DB0917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657E13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dig_codigo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cod_tipdoc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ape_terce1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ape_terce2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nom_tercer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3D1E92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tercero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abr_tercer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3D1E92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del tercero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657E13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país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657E13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departamento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657E13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ciudad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dir_tercer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3D1E92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Dirección del tercero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tel_terce1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3D1E92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Teléfono 1 del tercero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tel_terce2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3D1E92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Teléfono 2 del tercero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fax_tercer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3D1E92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Fax del tercero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cel_tercer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3D1E92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Telefono celular del tercero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dir_correo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3D1E92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Dirección de correo electrónico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nom_websit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3D1E92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sitio web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B0917" w:rsidRPr="009B5846" w:rsidTr="00FB3778">
        <w:tc>
          <w:tcPr>
            <w:tcW w:w="158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DB0917" w:rsidRPr="009B5846" w:rsidRDefault="003D1E92" w:rsidP="00DB091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324" w:type="dxa"/>
            <w:shd w:val="clear" w:color="auto" w:fill="auto"/>
          </w:tcPr>
          <w:p w:rsidR="00DB0917" w:rsidRPr="009B5846" w:rsidRDefault="00DB0917" w:rsidP="00DB091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6671" w:rsidRPr="009B5846" w:rsidTr="00FB3778">
        <w:tc>
          <w:tcPr>
            <w:tcW w:w="1588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6671" w:rsidRPr="009B5846" w:rsidTr="00FB3778">
        <w:tc>
          <w:tcPr>
            <w:tcW w:w="1588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6671" w:rsidRPr="009B5846" w:rsidTr="00FB3778">
        <w:tc>
          <w:tcPr>
            <w:tcW w:w="1588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6671" w:rsidRPr="009B5846" w:rsidTr="00FB3778">
        <w:tc>
          <w:tcPr>
            <w:tcW w:w="1588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F96671" w:rsidRPr="009B5846" w:rsidRDefault="00F96671" w:rsidP="00F9667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B0917" w:rsidRPr="009B5846" w:rsidRDefault="00DB0917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D3DDF" w:rsidRPr="009B5846" w:rsidRDefault="006D3DDF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B3778" w:rsidRPr="009B5846" w:rsidRDefault="00FB3778" w:rsidP="00FB3778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D72EE1" w:rsidRPr="009B5846">
        <w:rPr>
          <w:rFonts w:cs="Arial"/>
          <w:sz w:val="24"/>
          <w:szCs w:val="24"/>
        </w:rPr>
        <w:t>tab_genera_terreg</w:t>
      </w:r>
      <w:r w:rsidRPr="009B5846">
        <w:rPr>
          <w:rFonts w:cs="Arial"/>
          <w:sz w:val="24"/>
          <w:szCs w:val="24"/>
        </w:rPr>
        <w:tab/>
      </w:r>
    </w:p>
    <w:p w:rsidR="00FB3778" w:rsidRPr="009B5846" w:rsidRDefault="00FB3778" w:rsidP="00FB377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B3778" w:rsidRPr="009B5846" w:rsidRDefault="00FB3778" w:rsidP="00FB377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B3778" w:rsidRPr="009B5846" w:rsidTr="00FB3778">
        <w:tc>
          <w:tcPr>
            <w:tcW w:w="1588" w:type="dxa"/>
            <w:shd w:val="clear" w:color="auto" w:fill="auto"/>
          </w:tcPr>
          <w:p w:rsidR="00FB3778" w:rsidRPr="009B5846" w:rsidRDefault="00FB377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B3778" w:rsidRPr="009B5846" w:rsidRDefault="00FB377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B3778" w:rsidRPr="009B5846" w:rsidRDefault="00FB377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B3778" w:rsidRPr="009B5846" w:rsidRDefault="00FB377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B3778" w:rsidRPr="009B5846" w:rsidRDefault="00FB3778" w:rsidP="00FB377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72EE1" w:rsidRPr="009B5846" w:rsidTr="00FB3778">
        <w:tc>
          <w:tcPr>
            <w:tcW w:w="158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cod_terreg</w:t>
            </w:r>
          </w:p>
        </w:tc>
        <w:tc>
          <w:tcPr>
            <w:tcW w:w="155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Régimen del tercero</w:t>
            </w:r>
          </w:p>
        </w:tc>
        <w:tc>
          <w:tcPr>
            <w:tcW w:w="1324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72EE1" w:rsidRPr="009B5846" w:rsidTr="00FB3778">
        <w:tc>
          <w:tcPr>
            <w:tcW w:w="158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nom_terreg</w:t>
            </w:r>
          </w:p>
        </w:tc>
        <w:tc>
          <w:tcPr>
            <w:tcW w:w="155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régimen</w:t>
            </w:r>
          </w:p>
        </w:tc>
        <w:tc>
          <w:tcPr>
            <w:tcW w:w="1324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</w:p>
        </w:tc>
      </w:tr>
      <w:tr w:rsidR="00D72EE1" w:rsidRPr="009B5846" w:rsidTr="00FB3778">
        <w:tc>
          <w:tcPr>
            <w:tcW w:w="158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</w:p>
        </w:tc>
      </w:tr>
      <w:tr w:rsidR="00D72EE1" w:rsidRPr="009B5846" w:rsidTr="00FB3778">
        <w:tc>
          <w:tcPr>
            <w:tcW w:w="158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</w:p>
        </w:tc>
      </w:tr>
      <w:tr w:rsidR="00D72EE1" w:rsidRPr="009B5846" w:rsidTr="00FB3778">
        <w:tc>
          <w:tcPr>
            <w:tcW w:w="158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</w:p>
        </w:tc>
      </w:tr>
      <w:tr w:rsidR="00D72EE1" w:rsidRPr="009B5846" w:rsidTr="00FB3778">
        <w:tc>
          <w:tcPr>
            <w:tcW w:w="158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72EE1" w:rsidRPr="009B5846" w:rsidRDefault="00D72EE1" w:rsidP="00D72EE1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FB3778" w:rsidRPr="009B5846" w:rsidRDefault="00FB3778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D4F6E" w:rsidRPr="009B5846" w:rsidRDefault="00DD4F6E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A6FA1" w:rsidRPr="009B5846" w:rsidRDefault="005A6FA1" w:rsidP="005A6FA1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tab_genera_tipcom</w:t>
      </w:r>
    </w:p>
    <w:p w:rsidR="005A6FA1" w:rsidRPr="009B5846" w:rsidRDefault="005A6FA1" w:rsidP="005A6FA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A6FA1" w:rsidRPr="009B5846" w:rsidRDefault="005A6FA1" w:rsidP="005A6FA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52"/>
        <w:gridCol w:w="1547"/>
        <w:gridCol w:w="2604"/>
        <w:gridCol w:w="1317"/>
      </w:tblGrid>
      <w:tr w:rsidR="005A6FA1" w:rsidRPr="009B5846" w:rsidTr="00DD4F6E">
        <w:tc>
          <w:tcPr>
            <w:tcW w:w="1617" w:type="dxa"/>
            <w:shd w:val="clear" w:color="auto" w:fill="auto"/>
          </w:tcPr>
          <w:p w:rsidR="005A6FA1" w:rsidRPr="009B5846" w:rsidRDefault="005A6FA1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2" w:type="dxa"/>
            <w:shd w:val="clear" w:color="auto" w:fill="auto"/>
          </w:tcPr>
          <w:p w:rsidR="005A6FA1" w:rsidRPr="009B5846" w:rsidRDefault="005A6FA1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7" w:type="dxa"/>
            <w:shd w:val="clear" w:color="auto" w:fill="auto"/>
          </w:tcPr>
          <w:p w:rsidR="005A6FA1" w:rsidRPr="009B5846" w:rsidRDefault="005A6FA1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4" w:type="dxa"/>
            <w:shd w:val="clear" w:color="auto" w:fill="auto"/>
          </w:tcPr>
          <w:p w:rsidR="005A6FA1" w:rsidRPr="009B5846" w:rsidRDefault="005A6FA1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17" w:type="dxa"/>
            <w:shd w:val="clear" w:color="auto" w:fill="auto"/>
          </w:tcPr>
          <w:p w:rsidR="005A6FA1" w:rsidRPr="009B5846" w:rsidRDefault="005A6FA1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A6FA1" w:rsidRPr="009B5846" w:rsidTr="00DD4F6E">
        <w:tc>
          <w:tcPr>
            <w:tcW w:w="16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2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</w:tr>
      <w:tr w:rsidR="005A6FA1" w:rsidRPr="009B5846" w:rsidTr="00DD4F6E">
        <w:tc>
          <w:tcPr>
            <w:tcW w:w="16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2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A6FA1" w:rsidRPr="009B5846" w:rsidTr="00DD4F6E">
        <w:tc>
          <w:tcPr>
            <w:tcW w:w="16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nom_tipcom</w:t>
            </w:r>
          </w:p>
        </w:tc>
        <w:tc>
          <w:tcPr>
            <w:tcW w:w="1552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</w:tr>
      <w:tr w:rsidR="005A6FA1" w:rsidRPr="009B5846" w:rsidTr="00DD4F6E">
        <w:tc>
          <w:tcPr>
            <w:tcW w:w="16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abr_tipcom</w:t>
            </w:r>
          </w:p>
        </w:tc>
        <w:tc>
          <w:tcPr>
            <w:tcW w:w="1552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</w:tr>
      <w:tr w:rsidR="005A6FA1" w:rsidRPr="009B5846" w:rsidTr="00DD4F6E">
        <w:tc>
          <w:tcPr>
            <w:tcW w:w="16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nom_procom</w:t>
            </w:r>
          </w:p>
        </w:tc>
        <w:tc>
          <w:tcPr>
            <w:tcW w:w="1552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</w:tr>
      <w:tr w:rsidR="005A6FA1" w:rsidRPr="009B5846" w:rsidTr="00DD4F6E">
        <w:tc>
          <w:tcPr>
            <w:tcW w:w="16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ind_numera</w:t>
            </w:r>
          </w:p>
        </w:tc>
        <w:tc>
          <w:tcPr>
            <w:tcW w:w="1552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4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</w:tr>
      <w:tr w:rsidR="005A6FA1" w:rsidRPr="009B5846" w:rsidTr="00DD4F6E">
        <w:tc>
          <w:tcPr>
            <w:tcW w:w="16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val_nummin</w:t>
            </w:r>
          </w:p>
        </w:tc>
        <w:tc>
          <w:tcPr>
            <w:tcW w:w="1552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4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</w:tr>
      <w:tr w:rsidR="005A6FA1" w:rsidRPr="009B5846" w:rsidTr="00DD4F6E">
        <w:tc>
          <w:tcPr>
            <w:tcW w:w="16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val_numaut</w:t>
            </w:r>
          </w:p>
        </w:tc>
        <w:tc>
          <w:tcPr>
            <w:tcW w:w="1552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4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</w:tr>
      <w:tr w:rsidR="005A6FA1" w:rsidRPr="009B5846" w:rsidTr="00DD4F6E">
        <w:tc>
          <w:tcPr>
            <w:tcW w:w="16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val_nummax</w:t>
            </w:r>
          </w:p>
        </w:tc>
        <w:tc>
          <w:tcPr>
            <w:tcW w:w="1552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4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</w:tcPr>
          <w:p w:rsidR="005A6FA1" w:rsidRPr="009B5846" w:rsidRDefault="005A6FA1" w:rsidP="005A6FA1">
            <w:pPr>
              <w:rPr>
                <w:rFonts w:cs="Arial"/>
                <w:sz w:val="24"/>
                <w:szCs w:val="24"/>
              </w:rPr>
            </w:pPr>
          </w:p>
        </w:tc>
      </w:tr>
      <w:tr w:rsidR="00DD4F6E" w:rsidRPr="009B5846" w:rsidTr="00DD4F6E">
        <w:tc>
          <w:tcPr>
            <w:tcW w:w="1617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2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7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17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</w:p>
        </w:tc>
      </w:tr>
      <w:tr w:rsidR="00DD4F6E" w:rsidRPr="009B5846" w:rsidTr="00DD4F6E">
        <w:tc>
          <w:tcPr>
            <w:tcW w:w="1617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2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4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17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</w:p>
        </w:tc>
      </w:tr>
      <w:tr w:rsidR="00DD4F6E" w:rsidRPr="009B5846" w:rsidTr="00DD4F6E">
        <w:tc>
          <w:tcPr>
            <w:tcW w:w="1617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2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7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4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el nombre del usuario que modifica un registro de esta tabla</w:t>
            </w:r>
          </w:p>
        </w:tc>
        <w:tc>
          <w:tcPr>
            <w:tcW w:w="1317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</w:p>
        </w:tc>
      </w:tr>
      <w:tr w:rsidR="00DD4F6E" w:rsidRPr="009B5846" w:rsidTr="00DD4F6E">
        <w:tc>
          <w:tcPr>
            <w:tcW w:w="1617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2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4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17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5A6FA1" w:rsidRPr="009B5846" w:rsidRDefault="005A6FA1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7ADB" w:rsidRPr="009B5846" w:rsidRDefault="00137ADB" w:rsidP="00BB6C44">
      <w:pPr>
        <w:ind w:left="708" w:hanging="708"/>
        <w:rPr>
          <w:rFonts w:cs="Arial"/>
          <w:b/>
          <w:sz w:val="24"/>
          <w:szCs w:val="24"/>
        </w:rPr>
      </w:pPr>
    </w:p>
    <w:p w:rsidR="00BB6C44" w:rsidRPr="009B5846" w:rsidRDefault="00BB6C44" w:rsidP="00BB6C44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tab_genera_tipcon</w:t>
      </w:r>
    </w:p>
    <w:p w:rsidR="00BB6C44" w:rsidRPr="009B5846" w:rsidRDefault="00BB6C44" w:rsidP="00BB6C4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BB6C44" w:rsidRPr="009B5846" w:rsidRDefault="00BB6C44" w:rsidP="00BB6C4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BB6C44" w:rsidRPr="009B5846" w:rsidTr="00221F83">
        <w:tc>
          <w:tcPr>
            <w:tcW w:w="1588" w:type="dxa"/>
            <w:shd w:val="clear" w:color="auto" w:fill="auto"/>
          </w:tcPr>
          <w:p w:rsidR="00BB6C44" w:rsidRPr="009B5846" w:rsidRDefault="00BB6C4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BB6C44" w:rsidRPr="009B5846" w:rsidRDefault="00BB6C4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BB6C44" w:rsidRPr="009B5846" w:rsidRDefault="00BB6C4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BB6C44" w:rsidRPr="009B5846" w:rsidRDefault="00BB6C4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BB6C44" w:rsidRPr="009B5846" w:rsidRDefault="00BB6C4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BB6C44" w:rsidRPr="009B5846" w:rsidTr="00221F83">
        <w:tc>
          <w:tcPr>
            <w:tcW w:w="1588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cod_tipcon</w:t>
            </w:r>
          </w:p>
        </w:tc>
        <w:tc>
          <w:tcPr>
            <w:tcW w:w="1558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Contrato</w:t>
            </w:r>
          </w:p>
        </w:tc>
        <w:tc>
          <w:tcPr>
            <w:tcW w:w="1324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B6C44" w:rsidRPr="009B5846" w:rsidTr="00221F83">
        <w:tc>
          <w:tcPr>
            <w:tcW w:w="1588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nom_tipcon</w:t>
            </w:r>
          </w:p>
        </w:tc>
        <w:tc>
          <w:tcPr>
            <w:tcW w:w="1558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Contrato</w:t>
            </w:r>
          </w:p>
        </w:tc>
        <w:tc>
          <w:tcPr>
            <w:tcW w:w="1324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B6C44" w:rsidRPr="009B5846" w:rsidTr="00221F83">
        <w:tc>
          <w:tcPr>
            <w:tcW w:w="1588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324" w:type="dxa"/>
            <w:shd w:val="clear" w:color="auto" w:fill="auto"/>
          </w:tcPr>
          <w:p w:rsidR="00BB6C44" w:rsidRPr="009B5846" w:rsidRDefault="00BB6C44" w:rsidP="00BB6C44">
            <w:pPr>
              <w:rPr>
                <w:rFonts w:cs="Arial"/>
                <w:sz w:val="24"/>
                <w:szCs w:val="24"/>
              </w:rPr>
            </w:pPr>
          </w:p>
        </w:tc>
      </w:tr>
      <w:tr w:rsidR="00DD4F6E" w:rsidRPr="009B5846" w:rsidTr="00221F83">
        <w:tc>
          <w:tcPr>
            <w:tcW w:w="1588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</w:p>
        </w:tc>
      </w:tr>
      <w:tr w:rsidR="00DD4F6E" w:rsidRPr="009B5846" w:rsidTr="00221F83">
        <w:tc>
          <w:tcPr>
            <w:tcW w:w="1588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</w:p>
        </w:tc>
      </w:tr>
      <w:tr w:rsidR="00DD4F6E" w:rsidRPr="009B5846" w:rsidTr="00221F83">
        <w:tc>
          <w:tcPr>
            <w:tcW w:w="1588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</w:p>
        </w:tc>
      </w:tr>
      <w:tr w:rsidR="00DD4F6E" w:rsidRPr="009B5846" w:rsidTr="00221F83">
        <w:tc>
          <w:tcPr>
            <w:tcW w:w="1588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DD4F6E" w:rsidRPr="009B5846" w:rsidRDefault="00DD4F6E" w:rsidP="00DD4F6E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5A6FA1" w:rsidRPr="009B5846" w:rsidRDefault="005A6FA1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37ADB" w:rsidRPr="009B5846" w:rsidRDefault="00137ADB" w:rsidP="00137ADB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D81933" w:rsidRPr="009B5846">
        <w:rPr>
          <w:rFonts w:cs="Arial"/>
          <w:sz w:val="24"/>
          <w:szCs w:val="24"/>
        </w:rPr>
        <w:t>tab_genera_tipdoc</w:t>
      </w:r>
    </w:p>
    <w:p w:rsidR="00137ADB" w:rsidRPr="009B5846" w:rsidRDefault="00137ADB" w:rsidP="00137AD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37ADB" w:rsidRPr="009B5846" w:rsidRDefault="00137ADB" w:rsidP="00137AD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137ADB" w:rsidRPr="009B5846" w:rsidTr="00221F83">
        <w:tc>
          <w:tcPr>
            <w:tcW w:w="1588" w:type="dxa"/>
            <w:shd w:val="clear" w:color="auto" w:fill="auto"/>
          </w:tcPr>
          <w:p w:rsidR="00137ADB" w:rsidRPr="009B5846" w:rsidRDefault="00137AD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137ADB" w:rsidRPr="009B5846" w:rsidRDefault="00137AD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137ADB" w:rsidRPr="009B5846" w:rsidRDefault="00137AD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137ADB" w:rsidRPr="009B5846" w:rsidRDefault="00137AD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137ADB" w:rsidRPr="009B5846" w:rsidRDefault="00137AD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37ADB" w:rsidRPr="009B5846" w:rsidTr="00221F83">
        <w:tc>
          <w:tcPr>
            <w:tcW w:w="1588" w:type="dxa"/>
            <w:shd w:val="clear" w:color="auto" w:fill="auto"/>
          </w:tcPr>
          <w:p w:rsidR="00137ADB" w:rsidRPr="009B5846" w:rsidRDefault="00137ADB" w:rsidP="00137A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cod_tipdoc</w:t>
            </w:r>
          </w:p>
        </w:tc>
        <w:tc>
          <w:tcPr>
            <w:tcW w:w="1558" w:type="dxa"/>
            <w:shd w:val="clear" w:color="auto" w:fill="auto"/>
          </w:tcPr>
          <w:p w:rsidR="00137ADB" w:rsidRPr="009B5846" w:rsidRDefault="00137ADB" w:rsidP="00137A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137ADB" w:rsidRPr="009B5846" w:rsidRDefault="00137ADB" w:rsidP="00137A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37ADB" w:rsidRPr="009B5846" w:rsidRDefault="00E51FD3" w:rsidP="00137A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documento</w:t>
            </w:r>
          </w:p>
        </w:tc>
        <w:tc>
          <w:tcPr>
            <w:tcW w:w="1324" w:type="dxa"/>
            <w:shd w:val="clear" w:color="auto" w:fill="auto"/>
          </w:tcPr>
          <w:p w:rsidR="00137ADB" w:rsidRPr="009B5846" w:rsidRDefault="00137ADB" w:rsidP="00137AD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37ADB" w:rsidRPr="009B5846" w:rsidTr="00221F83">
        <w:tc>
          <w:tcPr>
            <w:tcW w:w="1588" w:type="dxa"/>
            <w:shd w:val="clear" w:color="auto" w:fill="auto"/>
          </w:tcPr>
          <w:p w:rsidR="00137ADB" w:rsidRPr="009B5846" w:rsidRDefault="00137ADB" w:rsidP="00137A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nom_tipdoc</w:t>
            </w:r>
          </w:p>
        </w:tc>
        <w:tc>
          <w:tcPr>
            <w:tcW w:w="1558" w:type="dxa"/>
            <w:shd w:val="clear" w:color="auto" w:fill="auto"/>
          </w:tcPr>
          <w:p w:rsidR="00137ADB" w:rsidRPr="009B5846" w:rsidRDefault="00137ADB" w:rsidP="00137A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137ADB" w:rsidRPr="009B5846" w:rsidRDefault="00137ADB" w:rsidP="00137A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37ADB" w:rsidRPr="009B5846" w:rsidRDefault="00E51FD3" w:rsidP="00137A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tipo de documento</w:t>
            </w:r>
          </w:p>
        </w:tc>
        <w:tc>
          <w:tcPr>
            <w:tcW w:w="1324" w:type="dxa"/>
            <w:shd w:val="clear" w:color="auto" w:fill="auto"/>
          </w:tcPr>
          <w:p w:rsidR="00137ADB" w:rsidRPr="009B5846" w:rsidRDefault="00137ADB" w:rsidP="00137AD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37ADB" w:rsidRPr="009B5846" w:rsidTr="00221F83">
        <w:tc>
          <w:tcPr>
            <w:tcW w:w="1588" w:type="dxa"/>
            <w:shd w:val="clear" w:color="auto" w:fill="auto"/>
          </w:tcPr>
          <w:p w:rsidR="00137ADB" w:rsidRPr="009B5846" w:rsidRDefault="00137ADB" w:rsidP="00137A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abr_tipdoc</w:t>
            </w:r>
          </w:p>
        </w:tc>
        <w:tc>
          <w:tcPr>
            <w:tcW w:w="1558" w:type="dxa"/>
            <w:shd w:val="clear" w:color="auto" w:fill="auto"/>
          </w:tcPr>
          <w:p w:rsidR="00137ADB" w:rsidRPr="009B5846" w:rsidRDefault="00137ADB" w:rsidP="00137A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137ADB" w:rsidRPr="009B5846" w:rsidRDefault="00137ADB" w:rsidP="00137A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37ADB" w:rsidRPr="009B5846" w:rsidRDefault="00E51FD3" w:rsidP="00137A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del tipo de documento</w:t>
            </w:r>
          </w:p>
        </w:tc>
        <w:tc>
          <w:tcPr>
            <w:tcW w:w="1324" w:type="dxa"/>
            <w:shd w:val="clear" w:color="auto" w:fill="auto"/>
          </w:tcPr>
          <w:p w:rsidR="00137ADB" w:rsidRPr="009B5846" w:rsidRDefault="00137ADB" w:rsidP="00137ADB">
            <w:pPr>
              <w:rPr>
                <w:rFonts w:cs="Arial"/>
                <w:sz w:val="24"/>
                <w:szCs w:val="24"/>
              </w:rPr>
            </w:pPr>
          </w:p>
        </w:tc>
      </w:tr>
      <w:tr w:rsidR="00553748" w:rsidRPr="009B5846" w:rsidTr="00221F83">
        <w:tc>
          <w:tcPr>
            <w:tcW w:w="1588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</w:p>
        </w:tc>
      </w:tr>
      <w:tr w:rsidR="00553748" w:rsidRPr="009B5846" w:rsidTr="00221F83">
        <w:tc>
          <w:tcPr>
            <w:tcW w:w="1588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</w:p>
        </w:tc>
      </w:tr>
      <w:tr w:rsidR="00553748" w:rsidRPr="009B5846" w:rsidTr="00221F83">
        <w:tc>
          <w:tcPr>
            <w:tcW w:w="1588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</w:p>
        </w:tc>
      </w:tr>
      <w:tr w:rsidR="00553748" w:rsidRPr="009B5846" w:rsidTr="00221F83">
        <w:tc>
          <w:tcPr>
            <w:tcW w:w="1588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8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553748" w:rsidRPr="009B5846" w:rsidRDefault="00553748" w:rsidP="00553748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53748" w:rsidRPr="009B5846" w:rsidRDefault="00553748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37D25" w:rsidRPr="009B5846" w:rsidRDefault="00D37D25" w:rsidP="00D37D25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tab_genera_tipfac</w:t>
      </w:r>
    </w:p>
    <w:p w:rsidR="00D37D25" w:rsidRPr="009B5846" w:rsidRDefault="00D37D25" w:rsidP="00D37D2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37D25" w:rsidRPr="009B5846" w:rsidRDefault="00D37D25" w:rsidP="00D37D2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1557"/>
        <w:gridCol w:w="1549"/>
        <w:gridCol w:w="2617"/>
        <w:gridCol w:w="1323"/>
      </w:tblGrid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cod_tipfac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cod_pagcom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nom_tipfac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abr_tipfac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nom_profac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cod_clafac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cod_grufac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cod_cuefac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cod_subfac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cod_auxfac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cod_clapag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cod_grupag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cod_cuepag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cod_subpag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cod_auxpag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ind_numera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val_nummin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val_numaut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val_nummax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num_resolu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D37D25" w:rsidRPr="009B5846" w:rsidTr="002039E5">
        <w:tc>
          <w:tcPr>
            <w:tcW w:w="1591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ind_ragind</w:t>
            </w:r>
          </w:p>
        </w:tc>
        <w:tc>
          <w:tcPr>
            <w:tcW w:w="155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7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rango independiente al nacional.</w:t>
            </w:r>
          </w:p>
        </w:tc>
        <w:tc>
          <w:tcPr>
            <w:tcW w:w="1323" w:type="dxa"/>
            <w:shd w:val="clear" w:color="auto" w:fill="auto"/>
          </w:tcPr>
          <w:p w:rsidR="00D37D25" w:rsidRPr="009B5846" w:rsidRDefault="00D37D25" w:rsidP="00D37D25">
            <w:pPr>
              <w:rPr>
                <w:rFonts w:cs="Arial"/>
                <w:sz w:val="24"/>
                <w:szCs w:val="24"/>
              </w:rPr>
            </w:pPr>
          </w:p>
        </w:tc>
      </w:tr>
      <w:tr w:rsidR="002039E5" w:rsidRPr="009B5846" w:rsidTr="002039E5">
        <w:tc>
          <w:tcPr>
            <w:tcW w:w="1591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7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3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</w:p>
        </w:tc>
      </w:tr>
      <w:tr w:rsidR="002039E5" w:rsidRPr="009B5846" w:rsidTr="002039E5">
        <w:tc>
          <w:tcPr>
            <w:tcW w:w="1591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7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7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3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</w:p>
        </w:tc>
      </w:tr>
      <w:tr w:rsidR="002039E5" w:rsidRPr="009B5846" w:rsidTr="002039E5">
        <w:tc>
          <w:tcPr>
            <w:tcW w:w="1591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7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usuario que modifica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un registro de esta tabla</w:t>
            </w:r>
          </w:p>
        </w:tc>
        <w:tc>
          <w:tcPr>
            <w:tcW w:w="1323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</w:p>
        </w:tc>
      </w:tr>
      <w:tr w:rsidR="002039E5" w:rsidRPr="009B5846" w:rsidTr="002039E5">
        <w:tc>
          <w:tcPr>
            <w:tcW w:w="1591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7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7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3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039E5" w:rsidRPr="009B5846" w:rsidRDefault="002039E5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04E32" w:rsidRPr="009B5846" w:rsidRDefault="00404E32" w:rsidP="00404E32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tab_genera_tippag</w:t>
      </w:r>
    </w:p>
    <w:p w:rsidR="00404E32" w:rsidRPr="009B5846" w:rsidRDefault="00404E32" w:rsidP="00404E3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404E32" w:rsidRPr="009B5846" w:rsidRDefault="00404E32" w:rsidP="00404E3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404E32" w:rsidRPr="009B5846" w:rsidTr="00221F83">
        <w:tc>
          <w:tcPr>
            <w:tcW w:w="1588" w:type="dxa"/>
            <w:shd w:val="clear" w:color="auto" w:fill="auto"/>
          </w:tcPr>
          <w:p w:rsidR="00404E32" w:rsidRPr="009B5846" w:rsidRDefault="00404E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404E32" w:rsidRPr="009B5846" w:rsidRDefault="00404E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404E32" w:rsidRPr="009B5846" w:rsidRDefault="00404E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404E32" w:rsidRPr="009B5846" w:rsidRDefault="00404E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404E32" w:rsidRPr="009B5846" w:rsidRDefault="00404E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404E32" w:rsidRPr="009B5846" w:rsidTr="00221F83">
        <w:tc>
          <w:tcPr>
            <w:tcW w:w="158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cod_tippag</w:t>
            </w:r>
          </w:p>
        </w:tc>
        <w:tc>
          <w:tcPr>
            <w:tcW w:w="155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Pago</w:t>
            </w:r>
          </w:p>
        </w:tc>
        <w:tc>
          <w:tcPr>
            <w:tcW w:w="1324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404E32" w:rsidRPr="009B5846" w:rsidTr="00221F83">
        <w:tc>
          <w:tcPr>
            <w:tcW w:w="158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nom_tippag</w:t>
            </w:r>
          </w:p>
        </w:tc>
        <w:tc>
          <w:tcPr>
            <w:tcW w:w="155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Tipo de Pago</w:t>
            </w:r>
          </w:p>
        </w:tc>
        <w:tc>
          <w:tcPr>
            <w:tcW w:w="1324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404E32" w:rsidRPr="009B5846" w:rsidTr="00221F83">
        <w:tc>
          <w:tcPr>
            <w:tcW w:w="158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Estado(1=Activo, 0=Inactivo)</w:t>
            </w:r>
          </w:p>
        </w:tc>
        <w:tc>
          <w:tcPr>
            <w:tcW w:w="1324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</w:p>
        </w:tc>
      </w:tr>
      <w:tr w:rsidR="00404E32" w:rsidRPr="009B5846" w:rsidTr="00221F83">
        <w:tc>
          <w:tcPr>
            <w:tcW w:w="158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</w:p>
        </w:tc>
      </w:tr>
      <w:tr w:rsidR="00404E32" w:rsidRPr="009B5846" w:rsidTr="00221F83">
        <w:tc>
          <w:tcPr>
            <w:tcW w:w="158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</w:p>
        </w:tc>
      </w:tr>
      <w:tr w:rsidR="00404E32" w:rsidRPr="009B5846" w:rsidTr="00221F83">
        <w:tc>
          <w:tcPr>
            <w:tcW w:w="158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324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</w:p>
        </w:tc>
      </w:tr>
      <w:tr w:rsidR="00404E32" w:rsidRPr="009B5846" w:rsidTr="00221F83">
        <w:tc>
          <w:tcPr>
            <w:tcW w:w="158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324" w:type="dxa"/>
            <w:shd w:val="clear" w:color="auto" w:fill="auto"/>
          </w:tcPr>
          <w:p w:rsidR="00404E32" w:rsidRPr="009B5846" w:rsidRDefault="00404E32" w:rsidP="00404E32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137ADB" w:rsidRPr="009B5846" w:rsidRDefault="00137A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34B84" w:rsidRPr="009B5846" w:rsidRDefault="00C34B84" w:rsidP="00C34B84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tab_genera_tipser</w:t>
      </w:r>
    </w:p>
    <w:p w:rsidR="00C34B84" w:rsidRPr="009B5846" w:rsidRDefault="00C34B84" w:rsidP="00C34B8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34B84" w:rsidRPr="009B5846" w:rsidRDefault="00C34B84" w:rsidP="00C34B8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cod_servic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Servicio</w:t>
            </w: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nom_servic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32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Servicio</w:t>
            </w: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cue_credit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Contable Crédito</w:t>
            </w: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cue_debito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Contable Debito</w:t>
            </w: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cue_intere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Contable Intereses</w:t>
            </w: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cue_utilid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Oficina</w:t>
            </w: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2039E5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comprobante</w:t>
            </w: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cod_comcru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cod_clasif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1- Fijo 2- Préstamo</w:t>
            </w: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cod_perioc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1- 15 Días 2- 30 Días</w:t>
            </w: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num_cuotas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Máximo Numero de Cuotas</w:t>
            </w: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cod_estado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Estado 1- Activo 0- Inactivo</w:t>
            </w: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34B84" w:rsidRPr="009B5846" w:rsidTr="00221F83">
        <w:tc>
          <w:tcPr>
            <w:tcW w:w="158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ind_aproba</w:t>
            </w:r>
          </w:p>
        </w:tc>
        <w:tc>
          <w:tcPr>
            <w:tcW w:w="155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34B84" w:rsidRPr="009B5846" w:rsidRDefault="00C34B84" w:rsidP="00C34B8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039E5" w:rsidRPr="009B5846" w:rsidTr="00221F83">
        <w:tc>
          <w:tcPr>
            <w:tcW w:w="1588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039E5" w:rsidRPr="009B5846" w:rsidTr="00221F83">
        <w:tc>
          <w:tcPr>
            <w:tcW w:w="1588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558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039E5" w:rsidRPr="009B5846" w:rsidTr="00221F83">
        <w:tc>
          <w:tcPr>
            <w:tcW w:w="1588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039E5" w:rsidRPr="009B5846" w:rsidTr="00221F83">
        <w:tc>
          <w:tcPr>
            <w:tcW w:w="1588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039E5" w:rsidRPr="009B5846" w:rsidRDefault="002039E5" w:rsidP="002039E5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34B84" w:rsidRPr="009B5846" w:rsidRDefault="00C34B84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F1E32" w:rsidRPr="009B5846" w:rsidRDefault="00BF1E32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F1E32" w:rsidRPr="009B5846" w:rsidRDefault="00BF1E32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338BF" w:rsidRPr="009B5846" w:rsidRDefault="000338BF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338BF" w:rsidRPr="009B5846" w:rsidRDefault="000338BF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F1E32" w:rsidRPr="009B5846" w:rsidRDefault="00BF1E32" w:rsidP="00BF1E32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tab_genera_tiptra</w:t>
      </w:r>
    </w:p>
    <w:p w:rsidR="00BF1E32" w:rsidRPr="009B5846" w:rsidRDefault="00BF1E32" w:rsidP="00BF1E3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BF1E32" w:rsidRPr="009B5846" w:rsidRDefault="00BF1E32" w:rsidP="00BF1E3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BF1E32" w:rsidRPr="009B5846" w:rsidTr="00221F83">
        <w:tc>
          <w:tcPr>
            <w:tcW w:w="1588" w:type="dxa"/>
            <w:shd w:val="clear" w:color="auto" w:fill="auto"/>
          </w:tcPr>
          <w:p w:rsidR="00BF1E32" w:rsidRPr="009B5846" w:rsidRDefault="00BF1E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BF1E32" w:rsidRPr="009B5846" w:rsidRDefault="00BF1E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BF1E32" w:rsidRPr="009B5846" w:rsidRDefault="00BF1E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BF1E32" w:rsidRPr="009B5846" w:rsidRDefault="00BF1E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BF1E32" w:rsidRPr="009B5846" w:rsidRDefault="00BF1E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BF1E32" w:rsidRPr="009B5846" w:rsidTr="00221F83">
        <w:tc>
          <w:tcPr>
            <w:tcW w:w="1588" w:type="dxa"/>
            <w:shd w:val="clear" w:color="auto" w:fill="auto"/>
          </w:tcPr>
          <w:p w:rsidR="00BF1E32" w:rsidRPr="009B5846" w:rsidRDefault="00BF1E32" w:rsidP="00BF1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cod_tiptra</w:t>
            </w:r>
          </w:p>
        </w:tc>
        <w:tc>
          <w:tcPr>
            <w:tcW w:w="1558" w:type="dxa"/>
            <w:shd w:val="clear" w:color="auto" w:fill="auto"/>
          </w:tcPr>
          <w:p w:rsidR="00BF1E32" w:rsidRPr="009B5846" w:rsidRDefault="00BF1E32" w:rsidP="00BF1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BF1E32" w:rsidRPr="009B5846" w:rsidRDefault="00BF1E32" w:rsidP="00BF1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BF1E32" w:rsidRPr="009B5846" w:rsidRDefault="00BF1E32" w:rsidP="00BF1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anticipo</w:t>
            </w:r>
          </w:p>
        </w:tc>
        <w:tc>
          <w:tcPr>
            <w:tcW w:w="1324" w:type="dxa"/>
            <w:shd w:val="clear" w:color="auto" w:fill="auto"/>
          </w:tcPr>
          <w:p w:rsidR="00BF1E32" w:rsidRPr="009B5846" w:rsidRDefault="00BF1E32" w:rsidP="00BF1E3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F1E32" w:rsidRPr="009B5846" w:rsidTr="00221F83">
        <w:tc>
          <w:tcPr>
            <w:tcW w:w="1588" w:type="dxa"/>
            <w:shd w:val="clear" w:color="auto" w:fill="auto"/>
          </w:tcPr>
          <w:p w:rsidR="00BF1E32" w:rsidRPr="009B5846" w:rsidRDefault="00BF1E32" w:rsidP="00BF1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nom_tiptra</w:t>
            </w:r>
          </w:p>
        </w:tc>
        <w:tc>
          <w:tcPr>
            <w:tcW w:w="1558" w:type="dxa"/>
            <w:shd w:val="clear" w:color="auto" w:fill="auto"/>
          </w:tcPr>
          <w:p w:rsidR="00BF1E32" w:rsidRPr="009B5846" w:rsidRDefault="00BF1E32" w:rsidP="00BF1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BF1E32" w:rsidRPr="009B5846" w:rsidRDefault="00BF1E32" w:rsidP="00BF1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F1E32" w:rsidRPr="009B5846" w:rsidRDefault="00BF1E32" w:rsidP="00BF1E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anticipo</w:t>
            </w:r>
          </w:p>
        </w:tc>
        <w:tc>
          <w:tcPr>
            <w:tcW w:w="1324" w:type="dxa"/>
            <w:shd w:val="clear" w:color="auto" w:fill="auto"/>
          </w:tcPr>
          <w:p w:rsidR="00BF1E32" w:rsidRPr="009B5846" w:rsidRDefault="00BF1E32" w:rsidP="00BF1E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710A1" w:rsidRPr="009B5846" w:rsidTr="00221F83">
        <w:tc>
          <w:tcPr>
            <w:tcW w:w="1588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710A1" w:rsidRPr="009B5846" w:rsidTr="00221F83">
        <w:tc>
          <w:tcPr>
            <w:tcW w:w="1588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710A1" w:rsidRPr="009B5846" w:rsidTr="00221F83">
        <w:tc>
          <w:tcPr>
            <w:tcW w:w="1588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710A1" w:rsidRPr="009B5846" w:rsidTr="00221F83">
        <w:tc>
          <w:tcPr>
            <w:tcW w:w="1588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modifica un registro de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6710A1" w:rsidRPr="009B5846" w:rsidRDefault="006710A1" w:rsidP="006710A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BF1E32" w:rsidRPr="009B5846" w:rsidRDefault="00BF1E32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D0397" w:rsidRPr="009B5846" w:rsidRDefault="006D0397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23AEF" w:rsidRPr="009B5846" w:rsidRDefault="00723AEF" w:rsidP="00723AEF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tab_genera_usuari</w:t>
      </w:r>
    </w:p>
    <w:p w:rsidR="00723AEF" w:rsidRPr="009B5846" w:rsidRDefault="00723AEF" w:rsidP="00723AE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6B3298" w:rsidRPr="009B5846" w:rsidRDefault="006B3298" w:rsidP="006B3298">
      <w:pPr>
        <w:rPr>
          <w:rFonts w:cs="Arial"/>
          <w:b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contiene los usuarios del sistema SAT. Tiene relación con la tabla </w:t>
      </w:r>
      <w:r w:rsidRPr="009B5846">
        <w:rPr>
          <w:rFonts w:cs="Arial"/>
          <w:b/>
          <w:sz w:val="24"/>
          <w:szCs w:val="24"/>
        </w:rPr>
        <w:t>tab_genera_perfil, tab_usuari_session.</w:t>
      </w:r>
    </w:p>
    <w:p w:rsidR="00723AEF" w:rsidRPr="009B5846" w:rsidRDefault="00723AEF" w:rsidP="00723AE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542"/>
        <w:gridCol w:w="1543"/>
        <w:gridCol w:w="2578"/>
        <w:gridCol w:w="1303"/>
      </w:tblGrid>
      <w:tr w:rsidR="00723AEF" w:rsidRPr="009B5846" w:rsidTr="006B3298">
        <w:tc>
          <w:tcPr>
            <w:tcW w:w="1671" w:type="dxa"/>
            <w:shd w:val="clear" w:color="auto" w:fill="auto"/>
          </w:tcPr>
          <w:p w:rsidR="00723AEF" w:rsidRPr="009B5846" w:rsidRDefault="00723AE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42" w:type="dxa"/>
            <w:shd w:val="clear" w:color="auto" w:fill="auto"/>
          </w:tcPr>
          <w:p w:rsidR="00723AEF" w:rsidRPr="009B5846" w:rsidRDefault="00723AE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3" w:type="dxa"/>
            <w:shd w:val="clear" w:color="auto" w:fill="auto"/>
          </w:tcPr>
          <w:p w:rsidR="00723AEF" w:rsidRPr="009B5846" w:rsidRDefault="00723AE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578" w:type="dxa"/>
            <w:shd w:val="clear" w:color="auto" w:fill="auto"/>
          </w:tcPr>
          <w:p w:rsidR="00723AEF" w:rsidRPr="009B5846" w:rsidRDefault="00723AE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03" w:type="dxa"/>
            <w:shd w:val="clear" w:color="auto" w:fill="auto"/>
          </w:tcPr>
          <w:p w:rsidR="00723AEF" w:rsidRPr="009B5846" w:rsidRDefault="00723AE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6B3298" w:rsidRPr="009B5846" w:rsidTr="006B3298">
        <w:tc>
          <w:tcPr>
            <w:tcW w:w="1671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cod_usuari</w:t>
            </w:r>
          </w:p>
        </w:tc>
        <w:tc>
          <w:tcPr>
            <w:tcW w:w="1542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3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8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usuario</w:t>
            </w:r>
          </w:p>
        </w:tc>
        <w:tc>
          <w:tcPr>
            <w:tcW w:w="1303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B3298" w:rsidRPr="009B5846" w:rsidTr="006B3298">
        <w:tc>
          <w:tcPr>
            <w:tcW w:w="1671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clv_usuari</w:t>
            </w:r>
          </w:p>
        </w:tc>
        <w:tc>
          <w:tcPr>
            <w:tcW w:w="1542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3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8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Clave del usuario</w:t>
            </w:r>
          </w:p>
        </w:tc>
        <w:tc>
          <w:tcPr>
            <w:tcW w:w="1303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3298" w:rsidRPr="009B5846" w:rsidTr="006B3298">
        <w:tc>
          <w:tcPr>
            <w:tcW w:w="1671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nom_usuari</w:t>
            </w:r>
          </w:p>
        </w:tc>
        <w:tc>
          <w:tcPr>
            <w:tcW w:w="1542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3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8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usuario</w:t>
            </w:r>
          </w:p>
        </w:tc>
        <w:tc>
          <w:tcPr>
            <w:tcW w:w="1303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3298" w:rsidRPr="009B5846" w:rsidTr="006B3298">
        <w:tc>
          <w:tcPr>
            <w:tcW w:w="1671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usr_emailx</w:t>
            </w:r>
          </w:p>
        </w:tc>
        <w:tc>
          <w:tcPr>
            <w:tcW w:w="1542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3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8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Correo electrónico del usuario</w:t>
            </w:r>
          </w:p>
        </w:tc>
        <w:tc>
          <w:tcPr>
            <w:tcW w:w="1303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3298" w:rsidRPr="009B5846" w:rsidTr="006B3298">
        <w:tc>
          <w:tcPr>
            <w:tcW w:w="1671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cod_perfil</w:t>
            </w:r>
          </w:p>
        </w:tc>
        <w:tc>
          <w:tcPr>
            <w:tcW w:w="1542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3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78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perfil</w:t>
            </w:r>
          </w:p>
        </w:tc>
        <w:tc>
          <w:tcPr>
            <w:tcW w:w="1303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B3298" w:rsidRPr="009B5846" w:rsidTr="006B3298">
        <w:tc>
          <w:tcPr>
            <w:tcW w:w="1671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cod_inicio</w:t>
            </w:r>
          </w:p>
        </w:tc>
        <w:tc>
          <w:tcPr>
            <w:tcW w:w="1542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3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78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inicio</w:t>
            </w:r>
          </w:p>
        </w:tc>
        <w:tc>
          <w:tcPr>
            <w:tcW w:w="1303" w:type="dxa"/>
            <w:shd w:val="clear" w:color="auto" w:fill="auto"/>
          </w:tcPr>
          <w:p w:rsidR="006B3298" w:rsidRPr="009B5846" w:rsidRDefault="006B3298" w:rsidP="006B329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23AEF" w:rsidRPr="009B5846" w:rsidTr="006B3298">
        <w:tc>
          <w:tcPr>
            <w:tcW w:w="1671" w:type="dxa"/>
            <w:shd w:val="clear" w:color="auto" w:fill="auto"/>
          </w:tcPr>
          <w:p w:rsidR="00723AEF" w:rsidRPr="009B5846" w:rsidRDefault="00723AEF" w:rsidP="00723A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num_docume</w:t>
            </w:r>
          </w:p>
        </w:tc>
        <w:tc>
          <w:tcPr>
            <w:tcW w:w="1542" w:type="dxa"/>
            <w:shd w:val="clear" w:color="auto" w:fill="auto"/>
          </w:tcPr>
          <w:p w:rsidR="00723AEF" w:rsidRPr="009B5846" w:rsidRDefault="00723AEF" w:rsidP="00723A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3" w:type="dxa"/>
            <w:shd w:val="clear" w:color="auto" w:fill="auto"/>
          </w:tcPr>
          <w:p w:rsidR="00723AEF" w:rsidRPr="009B5846" w:rsidRDefault="00723AEF" w:rsidP="00723A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78" w:type="dxa"/>
            <w:shd w:val="clear" w:color="auto" w:fill="auto"/>
          </w:tcPr>
          <w:p w:rsidR="00723AEF" w:rsidRPr="009B5846" w:rsidRDefault="006B3298" w:rsidP="00723A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documento</w:t>
            </w:r>
          </w:p>
        </w:tc>
        <w:tc>
          <w:tcPr>
            <w:tcW w:w="1303" w:type="dxa"/>
            <w:shd w:val="clear" w:color="auto" w:fill="auto"/>
          </w:tcPr>
          <w:p w:rsidR="00723AEF" w:rsidRPr="009B5846" w:rsidRDefault="00723AEF" w:rsidP="00723AEF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23AEF" w:rsidRPr="009B5846" w:rsidRDefault="00723AEF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7328F" w:rsidRPr="009B5846" w:rsidRDefault="0067328F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7328F" w:rsidRPr="009B5846" w:rsidRDefault="0067328F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7328F" w:rsidRPr="009B5846" w:rsidRDefault="0067328F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C7A5B" w:rsidRPr="009B5846" w:rsidRDefault="00BC7A5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C7A5B" w:rsidRPr="009B5846" w:rsidRDefault="00BC7A5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C7A5B" w:rsidRPr="009B5846" w:rsidRDefault="00BC7A5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C7A5B" w:rsidRPr="009B5846" w:rsidRDefault="00BC7A5B" w:rsidP="00BC7A5B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tab_grupos_contab</w:t>
      </w:r>
    </w:p>
    <w:p w:rsidR="00BC7A5B" w:rsidRPr="009B5846" w:rsidRDefault="00BC7A5B" w:rsidP="00BC7A5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BC7A5B" w:rsidRPr="009B5846" w:rsidRDefault="00BC7A5B" w:rsidP="00BC7A5B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Esta tabla no tiene llave maestra*</w:t>
      </w:r>
    </w:p>
    <w:p w:rsidR="00BC7A5B" w:rsidRPr="009B5846" w:rsidRDefault="00BC7A5B" w:rsidP="00BC7A5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554"/>
        <w:gridCol w:w="1548"/>
        <w:gridCol w:w="2611"/>
        <w:gridCol w:w="1319"/>
      </w:tblGrid>
      <w:tr w:rsidR="00BC7A5B" w:rsidRPr="009B5846" w:rsidTr="00B31E50">
        <w:tc>
          <w:tcPr>
            <w:tcW w:w="1605" w:type="dxa"/>
            <w:shd w:val="clear" w:color="auto" w:fill="auto"/>
          </w:tcPr>
          <w:p w:rsidR="00BC7A5B" w:rsidRPr="009B5846" w:rsidRDefault="00BC7A5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4" w:type="dxa"/>
            <w:shd w:val="clear" w:color="auto" w:fill="auto"/>
          </w:tcPr>
          <w:p w:rsidR="00BC7A5B" w:rsidRPr="009B5846" w:rsidRDefault="00BC7A5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8" w:type="dxa"/>
            <w:shd w:val="clear" w:color="auto" w:fill="auto"/>
          </w:tcPr>
          <w:p w:rsidR="00BC7A5B" w:rsidRPr="009B5846" w:rsidRDefault="00BC7A5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1" w:type="dxa"/>
            <w:shd w:val="clear" w:color="auto" w:fill="auto"/>
          </w:tcPr>
          <w:p w:rsidR="00BC7A5B" w:rsidRPr="009B5846" w:rsidRDefault="00BC7A5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19" w:type="dxa"/>
            <w:shd w:val="clear" w:color="auto" w:fill="auto"/>
          </w:tcPr>
          <w:p w:rsidR="00BC7A5B" w:rsidRPr="009B5846" w:rsidRDefault="00BC7A5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BC7A5B" w:rsidRPr="009B5846" w:rsidTr="00B31E50">
        <w:tc>
          <w:tcPr>
            <w:tcW w:w="1605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cod_grupox</w:t>
            </w:r>
          </w:p>
        </w:tc>
        <w:tc>
          <w:tcPr>
            <w:tcW w:w="1554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8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1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 interno del sistema</w:t>
            </w:r>
          </w:p>
        </w:tc>
        <w:tc>
          <w:tcPr>
            <w:tcW w:w="1319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C7A5B" w:rsidRPr="009B5846" w:rsidTr="00B31E50">
        <w:tc>
          <w:tcPr>
            <w:tcW w:w="1605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nom_grupox</w:t>
            </w:r>
          </w:p>
        </w:tc>
        <w:tc>
          <w:tcPr>
            <w:tcW w:w="1554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8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1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Grupo de Cuentas</w:t>
            </w:r>
          </w:p>
        </w:tc>
        <w:tc>
          <w:tcPr>
            <w:tcW w:w="1319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7A5B" w:rsidRPr="009B5846" w:rsidTr="00B31E50">
        <w:tc>
          <w:tcPr>
            <w:tcW w:w="1605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des_grupox</w:t>
            </w:r>
          </w:p>
        </w:tc>
        <w:tc>
          <w:tcPr>
            <w:tcW w:w="1554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65535</w:t>
            </w:r>
          </w:p>
        </w:tc>
        <w:tc>
          <w:tcPr>
            <w:tcW w:w="1548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TEXT</w:t>
            </w:r>
          </w:p>
        </w:tc>
        <w:tc>
          <w:tcPr>
            <w:tcW w:w="2611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Descripción del grupo de cuentas</w:t>
            </w:r>
          </w:p>
        </w:tc>
        <w:tc>
          <w:tcPr>
            <w:tcW w:w="1319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7A5B" w:rsidRPr="009B5846" w:rsidTr="00B31E50">
        <w:tc>
          <w:tcPr>
            <w:tcW w:w="1605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num_cuepag</w:t>
            </w:r>
          </w:p>
        </w:tc>
        <w:tc>
          <w:tcPr>
            <w:tcW w:w="1554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8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1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Cuenta PUC por pagar</w:t>
            </w:r>
          </w:p>
        </w:tc>
        <w:tc>
          <w:tcPr>
            <w:tcW w:w="1319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7A5B" w:rsidRPr="009B5846" w:rsidTr="00B31E50">
        <w:tc>
          <w:tcPr>
            <w:tcW w:w="1605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ind_icaxxx</w:t>
            </w:r>
          </w:p>
        </w:tc>
        <w:tc>
          <w:tcPr>
            <w:tcW w:w="1554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8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1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Aplica ICA</w:t>
            </w:r>
          </w:p>
        </w:tc>
        <w:tc>
          <w:tcPr>
            <w:tcW w:w="1319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7A5B" w:rsidRPr="009B5846" w:rsidTr="00B31E50">
        <w:tc>
          <w:tcPr>
            <w:tcW w:w="1605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ind_ivaxxx</w:t>
            </w:r>
          </w:p>
        </w:tc>
        <w:tc>
          <w:tcPr>
            <w:tcW w:w="1554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8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1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Aplica IVA</w:t>
            </w:r>
          </w:p>
        </w:tc>
        <w:tc>
          <w:tcPr>
            <w:tcW w:w="1319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7A5B" w:rsidRPr="009B5846" w:rsidTr="00B31E50">
        <w:tc>
          <w:tcPr>
            <w:tcW w:w="1605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ind_retiva</w:t>
            </w:r>
          </w:p>
        </w:tc>
        <w:tc>
          <w:tcPr>
            <w:tcW w:w="1554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8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1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Aplica RETEIVA</w:t>
            </w:r>
          </w:p>
        </w:tc>
        <w:tc>
          <w:tcPr>
            <w:tcW w:w="1319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7A5B" w:rsidRPr="009B5846" w:rsidTr="00B31E50">
        <w:tc>
          <w:tcPr>
            <w:tcW w:w="1605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ind_retefu</w:t>
            </w:r>
          </w:p>
        </w:tc>
        <w:tc>
          <w:tcPr>
            <w:tcW w:w="1554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8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1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Aplica RETEFUENTE</w:t>
            </w:r>
          </w:p>
        </w:tc>
        <w:tc>
          <w:tcPr>
            <w:tcW w:w="1319" w:type="dxa"/>
            <w:shd w:val="clear" w:color="auto" w:fill="auto"/>
          </w:tcPr>
          <w:p w:rsidR="00BC7A5B" w:rsidRPr="009B5846" w:rsidRDefault="00BC7A5B" w:rsidP="00BC7A5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31E50" w:rsidRPr="009B5846" w:rsidTr="00B31E50">
        <w:tc>
          <w:tcPr>
            <w:tcW w:w="1605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4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8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1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19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31E50" w:rsidRPr="009B5846" w:rsidTr="00B31E50">
        <w:tc>
          <w:tcPr>
            <w:tcW w:w="1605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4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8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1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DD HH:MM)</w:t>
            </w:r>
          </w:p>
        </w:tc>
        <w:tc>
          <w:tcPr>
            <w:tcW w:w="1319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31E50" w:rsidRPr="009B5846" w:rsidTr="00B31E50">
        <w:tc>
          <w:tcPr>
            <w:tcW w:w="1605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4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8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1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19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31E50" w:rsidRPr="009B5846" w:rsidTr="00B31E50">
        <w:tc>
          <w:tcPr>
            <w:tcW w:w="1605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4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8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1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19" w:type="dxa"/>
            <w:shd w:val="clear" w:color="auto" w:fill="auto"/>
          </w:tcPr>
          <w:p w:rsidR="00B31E50" w:rsidRPr="009B5846" w:rsidRDefault="00B31E50" w:rsidP="00B31E5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BC7A5B" w:rsidRPr="009B5846" w:rsidRDefault="00BC7A5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01024" w:rsidRPr="009B5846" w:rsidRDefault="00501024" w:rsidP="00B31E50">
      <w:pPr>
        <w:tabs>
          <w:tab w:val="left" w:pos="426"/>
        </w:tabs>
        <w:rPr>
          <w:rFonts w:cs="Arial"/>
          <w:sz w:val="24"/>
          <w:szCs w:val="24"/>
        </w:rPr>
      </w:pPr>
    </w:p>
    <w:p w:rsidR="00501024" w:rsidRPr="009B5846" w:rsidRDefault="00501024" w:rsidP="00501024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tab_grupos_cuecon</w:t>
      </w:r>
    </w:p>
    <w:p w:rsidR="00501024" w:rsidRPr="009B5846" w:rsidRDefault="00501024" w:rsidP="0050102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01024" w:rsidRPr="009B5846" w:rsidRDefault="00501024" w:rsidP="0050102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501024" w:rsidRPr="009B5846" w:rsidTr="00221F83">
        <w:tc>
          <w:tcPr>
            <w:tcW w:w="1588" w:type="dxa"/>
            <w:shd w:val="clear" w:color="auto" w:fill="auto"/>
          </w:tcPr>
          <w:p w:rsidR="00501024" w:rsidRPr="009B5846" w:rsidRDefault="0050102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01024" w:rsidRPr="009B5846" w:rsidRDefault="0050102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01024" w:rsidRPr="009B5846" w:rsidRDefault="0050102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01024" w:rsidRPr="009B5846" w:rsidRDefault="0050102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01024" w:rsidRPr="009B5846" w:rsidRDefault="0050102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01024" w:rsidRPr="009B5846" w:rsidTr="00221F83">
        <w:tc>
          <w:tcPr>
            <w:tcW w:w="158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cod_grupox</w:t>
            </w:r>
          </w:p>
        </w:tc>
        <w:tc>
          <w:tcPr>
            <w:tcW w:w="155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Grupo</w:t>
            </w:r>
          </w:p>
        </w:tc>
        <w:tc>
          <w:tcPr>
            <w:tcW w:w="1324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01024" w:rsidRPr="009B5846" w:rsidTr="00221F83">
        <w:tc>
          <w:tcPr>
            <w:tcW w:w="158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 de cuenta</w:t>
            </w:r>
          </w:p>
        </w:tc>
        <w:tc>
          <w:tcPr>
            <w:tcW w:w="1324" w:type="dxa"/>
            <w:shd w:val="clear" w:color="auto" w:fill="auto"/>
          </w:tcPr>
          <w:p w:rsidR="00501024" w:rsidRPr="009B5846" w:rsidRDefault="00907A49" w:rsidP="0050102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01024" w:rsidRPr="009B5846" w:rsidTr="00221F83">
        <w:tc>
          <w:tcPr>
            <w:tcW w:w="158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cuenta</w:t>
            </w:r>
          </w:p>
        </w:tc>
        <w:tc>
          <w:tcPr>
            <w:tcW w:w="1324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1024" w:rsidRPr="009B5846" w:rsidTr="00221F83">
        <w:tc>
          <w:tcPr>
            <w:tcW w:w="158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nom_cuenta</w:t>
            </w:r>
          </w:p>
        </w:tc>
        <w:tc>
          <w:tcPr>
            <w:tcW w:w="155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cuenta adicional</w:t>
            </w:r>
          </w:p>
        </w:tc>
        <w:tc>
          <w:tcPr>
            <w:tcW w:w="1324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1024" w:rsidRPr="009B5846" w:rsidTr="00221F83">
        <w:tc>
          <w:tcPr>
            <w:tcW w:w="158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01024" w:rsidRPr="009B5846" w:rsidTr="00221F83">
        <w:tc>
          <w:tcPr>
            <w:tcW w:w="158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501024" w:rsidRPr="009B5846" w:rsidRDefault="00501024" w:rsidP="00501024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501024" w:rsidRPr="009B5846" w:rsidRDefault="00501024" w:rsidP="002E0DB1">
      <w:pPr>
        <w:tabs>
          <w:tab w:val="left" w:pos="426"/>
        </w:tabs>
        <w:rPr>
          <w:rFonts w:cs="Arial"/>
          <w:sz w:val="24"/>
          <w:szCs w:val="24"/>
        </w:rPr>
      </w:pPr>
    </w:p>
    <w:p w:rsidR="009434F7" w:rsidRPr="009B5846" w:rsidRDefault="009434F7" w:rsidP="009434F7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tab_grupox_cuenta</w:t>
      </w:r>
    </w:p>
    <w:p w:rsidR="009434F7" w:rsidRPr="009B5846" w:rsidRDefault="009434F7" w:rsidP="009434F7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434F7" w:rsidRPr="009B5846" w:rsidRDefault="009434F7" w:rsidP="009434F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9434F7" w:rsidRPr="009B5846" w:rsidTr="00221F83">
        <w:tc>
          <w:tcPr>
            <w:tcW w:w="1588" w:type="dxa"/>
            <w:shd w:val="clear" w:color="auto" w:fill="auto"/>
          </w:tcPr>
          <w:p w:rsidR="009434F7" w:rsidRPr="009B5846" w:rsidRDefault="009434F7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9434F7" w:rsidRPr="009B5846" w:rsidRDefault="009434F7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9434F7" w:rsidRPr="009B5846" w:rsidRDefault="009434F7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9434F7" w:rsidRPr="009B5846" w:rsidRDefault="009434F7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434F7" w:rsidRPr="009B5846" w:rsidRDefault="009434F7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434F7" w:rsidRPr="009B5846" w:rsidTr="00221F83">
        <w:tc>
          <w:tcPr>
            <w:tcW w:w="158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cod_grucue</w:t>
            </w:r>
          </w:p>
        </w:tc>
        <w:tc>
          <w:tcPr>
            <w:tcW w:w="155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Grupo de Cuenta</w:t>
            </w:r>
          </w:p>
        </w:tc>
        <w:tc>
          <w:tcPr>
            <w:tcW w:w="1324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434F7" w:rsidRPr="009B5846" w:rsidTr="00221F83">
        <w:tc>
          <w:tcPr>
            <w:tcW w:w="158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Cuenta</w:t>
            </w:r>
          </w:p>
        </w:tc>
        <w:tc>
          <w:tcPr>
            <w:tcW w:w="1324" w:type="dxa"/>
            <w:shd w:val="clear" w:color="auto" w:fill="auto"/>
          </w:tcPr>
          <w:p w:rsidR="009434F7" w:rsidRPr="009B5846" w:rsidRDefault="00907A49" w:rsidP="009434F7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434F7" w:rsidRPr="009B5846" w:rsidTr="00221F83">
        <w:tc>
          <w:tcPr>
            <w:tcW w:w="158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nom_grucue</w:t>
            </w:r>
          </w:p>
        </w:tc>
        <w:tc>
          <w:tcPr>
            <w:tcW w:w="155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Grupo de Cuenta</w:t>
            </w:r>
          </w:p>
        </w:tc>
        <w:tc>
          <w:tcPr>
            <w:tcW w:w="1324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34F7" w:rsidRPr="009B5846" w:rsidTr="00221F83">
        <w:tc>
          <w:tcPr>
            <w:tcW w:w="158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Estado (1=Activo, 0=Inactivo)</w:t>
            </w:r>
          </w:p>
        </w:tc>
        <w:tc>
          <w:tcPr>
            <w:tcW w:w="1324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34F7" w:rsidRPr="009B5846" w:rsidTr="00221F83">
        <w:tc>
          <w:tcPr>
            <w:tcW w:w="158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34F7" w:rsidRPr="009B5846" w:rsidTr="00221F83">
        <w:tc>
          <w:tcPr>
            <w:tcW w:w="158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34F7" w:rsidRPr="009B5846" w:rsidTr="00221F83">
        <w:tc>
          <w:tcPr>
            <w:tcW w:w="158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324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34F7" w:rsidRPr="009B5846" w:rsidTr="00221F83">
        <w:tc>
          <w:tcPr>
            <w:tcW w:w="158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324" w:type="dxa"/>
            <w:shd w:val="clear" w:color="auto" w:fill="auto"/>
          </w:tcPr>
          <w:p w:rsidR="009434F7" w:rsidRPr="009B5846" w:rsidRDefault="009434F7" w:rsidP="009434F7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434F7" w:rsidRPr="009B5846" w:rsidRDefault="009434F7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E0DB1" w:rsidRPr="009B5846" w:rsidRDefault="002E0DB1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40014" w:rsidRPr="009B5846" w:rsidRDefault="00740014" w:rsidP="00740014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tab_hisnom_deveng</w:t>
      </w:r>
    </w:p>
    <w:p w:rsidR="00740014" w:rsidRPr="009B5846" w:rsidRDefault="00740014" w:rsidP="0074001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40014" w:rsidRPr="009B5846" w:rsidRDefault="00740014" w:rsidP="0074001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740014" w:rsidRPr="009B5846" w:rsidTr="00221F83">
        <w:tc>
          <w:tcPr>
            <w:tcW w:w="1588" w:type="dxa"/>
            <w:shd w:val="clear" w:color="auto" w:fill="auto"/>
          </w:tcPr>
          <w:p w:rsidR="00740014" w:rsidRPr="009B5846" w:rsidRDefault="0074001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740014" w:rsidRPr="009B5846" w:rsidRDefault="0074001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740014" w:rsidRPr="009B5846" w:rsidRDefault="0074001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740014" w:rsidRPr="009B5846" w:rsidRDefault="0074001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740014" w:rsidRPr="009B5846" w:rsidRDefault="0074001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40014" w:rsidRPr="009B5846" w:rsidTr="00221F83">
        <w:tc>
          <w:tcPr>
            <w:tcW w:w="158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fec_histor</w:t>
            </w:r>
          </w:p>
        </w:tc>
        <w:tc>
          <w:tcPr>
            <w:tcW w:w="155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Histórico</w:t>
            </w:r>
          </w:p>
        </w:tc>
        <w:tc>
          <w:tcPr>
            <w:tcW w:w="1324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40014" w:rsidRPr="009B5846" w:rsidTr="00221F83">
        <w:tc>
          <w:tcPr>
            <w:tcW w:w="158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740014" w:rsidRPr="009B5846" w:rsidRDefault="00907A49" w:rsidP="0074001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40014" w:rsidRPr="009B5846" w:rsidTr="00221F83">
        <w:tc>
          <w:tcPr>
            <w:tcW w:w="158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cod_tiposx</w:t>
            </w:r>
          </w:p>
        </w:tc>
        <w:tc>
          <w:tcPr>
            <w:tcW w:w="155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740014" w:rsidRPr="009B5846" w:rsidRDefault="00907A49" w:rsidP="0074001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40014" w:rsidRPr="009B5846" w:rsidTr="00221F83">
        <w:tc>
          <w:tcPr>
            <w:tcW w:w="158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740014" w:rsidRPr="009B5846" w:rsidRDefault="00907A49" w:rsidP="0074001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40014" w:rsidRPr="009B5846" w:rsidTr="00221F83">
        <w:tc>
          <w:tcPr>
            <w:tcW w:w="158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740014" w:rsidRPr="009B5846" w:rsidRDefault="00907A49" w:rsidP="0074001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40014" w:rsidRPr="009B5846" w:rsidTr="00221F83">
        <w:tc>
          <w:tcPr>
            <w:tcW w:w="158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40014" w:rsidRPr="009B5846" w:rsidTr="00221F83">
        <w:tc>
          <w:tcPr>
            <w:tcW w:w="158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40014" w:rsidRPr="009B5846" w:rsidTr="00221F83">
        <w:tc>
          <w:tcPr>
            <w:tcW w:w="158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val_deveng</w:t>
            </w:r>
          </w:p>
        </w:tc>
        <w:tc>
          <w:tcPr>
            <w:tcW w:w="155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Devengado</w:t>
            </w:r>
          </w:p>
        </w:tc>
        <w:tc>
          <w:tcPr>
            <w:tcW w:w="1324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40014" w:rsidRPr="009B5846" w:rsidTr="00221F83">
        <w:tc>
          <w:tcPr>
            <w:tcW w:w="158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ind_basico</w:t>
            </w:r>
          </w:p>
        </w:tc>
        <w:tc>
          <w:tcPr>
            <w:tcW w:w="155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Básico (1=Aplica, 0=No aplica)</w:t>
            </w:r>
          </w:p>
        </w:tc>
        <w:tc>
          <w:tcPr>
            <w:tcW w:w="1324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40014" w:rsidRPr="009B5846" w:rsidTr="00221F83">
        <w:tc>
          <w:tcPr>
            <w:tcW w:w="158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40014" w:rsidRPr="009B5846" w:rsidTr="00221F83">
        <w:tc>
          <w:tcPr>
            <w:tcW w:w="158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740014" w:rsidRPr="009B5846" w:rsidRDefault="00740014" w:rsidP="00740014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40014" w:rsidRPr="009B5846" w:rsidRDefault="00740014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D72CE" w:rsidRPr="009B5846" w:rsidRDefault="00BD72CE" w:rsidP="002E0DB1">
      <w:pPr>
        <w:tabs>
          <w:tab w:val="left" w:pos="426"/>
        </w:tabs>
        <w:rPr>
          <w:rFonts w:cs="Arial"/>
          <w:sz w:val="24"/>
          <w:szCs w:val="24"/>
        </w:rPr>
      </w:pPr>
    </w:p>
    <w:p w:rsidR="00BD72CE" w:rsidRPr="009B5846" w:rsidRDefault="00BD72CE" w:rsidP="00BD72CE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tab_hisnom_impues</w:t>
      </w:r>
    </w:p>
    <w:p w:rsidR="00BD72CE" w:rsidRPr="009B5846" w:rsidRDefault="00BD72CE" w:rsidP="00BD72C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BD72CE" w:rsidRPr="009B5846" w:rsidRDefault="00BD72CE" w:rsidP="00BD72C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BD72CE" w:rsidRPr="009B5846" w:rsidTr="00221F83">
        <w:tc>
          <w:tcPr>
            <w:tcW w:w="1588" w:type="dxa"/>
            <w:shd w:val="clear" w:color="auto" w:fill="auto"/>
          </w:tcPr>
          <w:p w:rsidR="00BD72CE" w:rsidRPr="009B5846" w:rsidRDefault="00BD72CE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BD72CE" w:rsidRPr="009B5846" w:rsidRDefault="00BD72CE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BD72CE" w:rsidRPr="009B5846" w:rsidRDefault="00BD72CE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BD72CE" w:rsidRPr="009B5846" w:rsidRDefault="00BD72CE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BD72CE" w:rsidRPr="009B5846" w:rsidRDefault="00BD72CE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BD72CE" w:rsidRPr="009B5846" w:rsidTr="00221F83">
        <w:tc>
          <w:tcPr>
            <w:tcW w:w="158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fec_histor</w:t>
            </w:r>
          </w:p>
        </w:tc>
        <w:tc>
          <w:tcPr>
            <w:tcW w:w="155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Histórico</w:t>
            </w:r>
          </w:p>
        </w:tc>
        <w:tc>
          <w:tcPr>
            <w:tcW w:w="1324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D72CE" w:rsidRPr="009B5846" w:rsidTr="00221F83">
        <w:tc>
          <w:tcPr>
            <w:tcW w:w="158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BD72CE" w:rsidRPr="009B5846" w:rsidRDefault="00907A49" w:rsidP="00BD72C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D72CE" w:rsidRPr="009B5846" w:rsidTr="00221F83">
        <w:tc>
          <w:tcPr>
            <w:tcW w:w="158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del Concepto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de Tipo de Nomina</w:t>
            </w:r>
          </w:p>
        </w:tc>
        <w:tc>
          <w:tcPr>
            <w:tcW w:w="1324" w:type="dxa"/>
            <w:shd w:val="clear" w:color="auto" w:fill="auto"/>
          </w:tcPr>
          <w:p w:rsidR="00BD72CE" w:rsidRPr="009B5846" w:rsidRDefault="00907A49" w:rsidP="00BD72C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PK</w:t>
            </w:r>
          </w:p>
        </w:tc>
      </w:tr>
      <w:tr w:rsidR="00BD72CE" w:rsidRPr="009B5846" w:rsidTr="00221F83">
        <w:tc>
          <w:tcPr>
            <w:tcW w:w="158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cod_concep</w:t>
            </w:r>
          </w:p>
        </w:tc>
        <w:tc>
          <w:tcPr>
            <w:tcW w:w="155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BD72CE" w:rsidRPr="009B5846" w:rsidRDefault="00907A49" w:rsidP="00BD72C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D72CE" w:rsidRPr="009B5846" w:rsidTr="00221F83">
        <w:tc>
          <w:tcPr>
            <w:tcW w:w="158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BD72CE" w:rsidRPr="009B5846" w:rsidRDefault="00907A49" w:rsidP="00BD72C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D72CE" w:rsidRPr="009B5846" w:rsidTr="00221F83">
        <w:tc>
          <w:tcPr>
            <w:tcW w:w="158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D72CE" w:rsidRPr="009B5846" w:rsidTr="00221F83">
        <w:tc>
          <w:tcPr>
            <w:tcW w:w="158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D72CE" w:rsidRPr="009B5846" w:rsidTr="00221F83">
        <w:tc>
          <w:tcPr>
            <w:tcW w:w="158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por_impues</w:t>
            </w:r>
          </w:p>
        </w:tc>
        <w:tc>
          <w:tcPr>
            <w:tcW w:w="155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 Impuesto</w:t>
            </w:r>
          </w:p>
        </w:tc>
        <w:tc>
          <w:tcPr>
            <w:tcW w:w="1324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D72CE" w:rsidRPr="009B5846" w:rsidTr="00221F83">
        <w:tc>
          <w:tcPr>
            <w:tcW w:w="158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val_impues</w:t>
            </w:r>
          </w:p>
        </w:tc>
        <w:tc>
          <w:tcPr>
            <w:tcW w:w="155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Impuesto</w:t>
            </w:r>
          </w:p>
        </w:tc>
        <w:tc>
          <w:tcPr>
            <w:tcW w:w="1324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D72CE" w:rsidRPr="009B5846" w:rsidTr="00221F83">
        <w:tc>
          <w:tcPr>
            <w:tcW w:w="158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D72CE" w:rsidRPr="009B5846" w:rsidTr="00221F83">
        <w:tc>
          <w:tcPr>
            <w:tcW w:w="158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BD72CE" w:rsidRPr="009B5846" w:rsidRDefault="00BD72CE" w:rsidP="00BD72C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BD72CE" w:rsidRPr="009B5846" w:rsidRDefault="00BD72CE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41162" w:rsidRPr="009B5846" w:rsidRDefault="00F41162" w:rsidP="001A3DE7">
      <w:pPr>
        <w:tabs>
          <w:tab w:val="left" w:pos="426"/>
        </w:tabs>
        <w:rPr>
          <w:rFonts w:cs="Arial"/>
          <w:sz w:val="24"/>
          <w:szCs w:val="24"/>
        </w:rPr>
      </w:pPr>
    </w:p>
    <w:p w:rsidR="00F41162" w:rsidRPr="009B5846" w:rsidRDefault="00F41162" w:rsidP="00F41162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6919E7" w:rsidRPr="009B5846">
        <w:rPr>
          <w:rFonts w:cs="Arial"/>
          <w:sz w:val="24"/>
          <w:szCs w:val="24"/>
        </w:rPr>
        <w:t>tab_hisnom_otrosx</w:t>
      </w:r>
    </w:p>
    <w:p w:rsidR="00F41162" w:rsidRPr="009B5846" w:rsidRDefault="00F41162" w:rsidP="00F4116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41162" w:rsidRPr="009B5846" w:rsidRDefault="00F41162" w:rsidP="00F4116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F41162" w:rsidRPr="009B5846" w:rsidTr="00221F83">
        <w:tc>
          <w:tcPr>
            <w:tcW w:w="1588" w:type="dxa"/>
            <w:shd w:val="clear" w:color="auto" w:fill="auto"/>
          </w:tcPr>
          <w:p w:rsidR="00F41162" w:rsidRPr="009B5846" w:rsidRDefault="00F4116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41162" w:rsidRPr="009B5846" w:rsidRDefault="00F4116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41162" w:rsidRPr="009B5846" w:rsidRDefault="00F4116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41162" w:rsidRPr="009B5846" w:rsidRDefault="00F4116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41162" w:rsidRPr="009B5846" w:rsidRDefault="00F4116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41162" w:rsidRPr="009B5846" w:rsidTr="00221F83">
        <w:tc>
          <w:tcPr>
            <w:tcW w:w="158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fec_histor</w:t>
            </w:r>
          </w:p>
        </w:tc>
        <w:tc>
          <w:tcPr>
            <w:tcW w:w="155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Histórico</w:t>
            </w:r>
          </w:p>
        </w:tc>
        <w:tc>
          <w:tcPr>
            <w:tcW w:w="1324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41162" w:rsidRPr="009B5846" w:rsidTr="00221F83">
        <w:tc>
          <w:tcPr>
            <w:tcW w:w="158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F41162" w:rsidRPr="009B5846" w:rsidRDefault="00907A49" w:rsidP="00F4116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41162" w:rsidRPr="009B5846" w:rsidTr="00221F83">
        <w:tc>
          <w:tcPr>
            <w:tcW w:w="158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F41162" w:rsidRPr="009B5846" w:rsidRDefault="00907A49" w:rsidP="00F4116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41162" w:rsidRPr="009B5846" w:rsidTr="00221F83">
        <w:tc>
          <w:tcPr>
            <w:tcW w:w="158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del Concepto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de Nomina</w:t>
            </w:r>
          </w:p>
        </w:tc>
        <w:tc>
          <w:tcPr>
            <w:tcW w:w="1324" w:type="dxa"/>
            <w:shd w:val="clear" w:color="auto" w:fill="auto"/>
          </w:tcPr>
          <w:p w:rsidR="00F41162" w:rsidRPr="009B5846" w:rsidRDefault="00907A49" w:rsidP="00F4116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PK</w:t>
            </w:r>
          </w:p>
        </w:tc>
      </w:tr>
      <w:tr w:rsidR="00F41162" w:rsidRPr="009B5846" w:rsidTr="00221F83">
        <w:tc>
          <w:tcPr>
            <w:tcW w:w="158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num_consec</w:t>
            </w:r>
          </w:p>
        </w:tc>
        <w:tc>
          <w:tcPr>
            <w:tcW w:w="155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F41162" w:rsidRPr="009B5846" w:rsidRDefault="00907A49" w:rsidP="00F4116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41162" w:rsidRPr="009B5846" w:rsidTr="00221F83">
        <w:tc>
          <w:tcPr>
            <w:tcW w:w="158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41162" w:rsidRPr="009B5846" w:rsidTr="00221F83">
        <w:tc>
          <w:tcPr>
            <w:tcW w:w="158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41162" w:rsidRPr="009B5846" w:rsidTr="00221F83">
        <w:tc>
          <w:tcPr>
            <w:tcW w:w="158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val_otrosx</w:t>
            </w:r>
          </w:p>
        </w:tc>
        <w:tc>
          <w:tcPr>
            <w:tcW w:w="155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Impuesto</w:t>
            </w:r>
          </w:p>
        </w:tc>
        <w:tc>
          <w:tcPr>
            <w:tcW w:w="1324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41162" w:rsidRPr="009B5846" w:rsidTr="00221F83">
        <w:tc>
          <w:tcPr>
            <w:tcW w:w="158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41162" w:rsidRPr="009B5846" w:rsidTr="00221F83">
        <w:tc>
          <w:tcPr>
            <w:tcW w:w="158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F41162" w:rsidRPr="009B5846" w:rsidRDefault="00F41162" w:rsidP="00F4116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41162" w:rsidRPr="009B5846" w:rsidRDefault="00F41162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97CBF" w:rsidRPr="009B5846" w:rsidRDefault="00097CBF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97CBF" w:rsidRPr="009B5846" w:rsidRDefault="00097CBF" w:rsidP="00097CBF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tab_hisnom_presta</w:t>
      </w:r>
    </w:p>
    <w:p w:rsidR="00097CBF" w:rsidRPr="009B5846" w:rsidRDefault="00097CBF" w:rsidP="00097CB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97CBF" w:rsidRPr="009B5846" w:rsidRDefault="00097CBF" w:rsidP="00097CB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097CB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fec_histor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Histórico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907A49" w:rsidP="00097CB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907A49" w:rsidP="00097CB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907A49" w:rsidP="00097CB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907A49" w:rsidP="00097CB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num_cuedeb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cod_tipcuo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cuota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num_cuotas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Cuotas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num_cuopag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Cuotas Pagadas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fec_finpre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final de Préstamo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val_presta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Préstamo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7CBF" w:rsidRPr="009B5846" w:rsidTr="00221F83">
        <w:tc>
          <w:tcPr>
            <w:tcW w:w="158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097CBF" w:rsidRPr="009B5846" w:rsidRDefault="00097CBF" w:rsidP="00097CBF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97CBF" w:rsidRPr="009B5846" w:rsidRDefault="00097CBF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41653" w:rsidRPr="009B5846" w:rsidRDefault="00C41653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32486" w:rsidRPr="009B5846" w:rsidRDefault="00232486" w:rsidP="00C41653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="00C41653" w:rsidRPr="009B5846">
        <w:rPr>
          <w:rFonts w:cs="Arial"/>
          <w:sz w:val="24"/>
          <w:szCs w:val="24"/>
        </w:rPr>
        <w:t xml:space="preserve"> tab_hisnom_provis</w:t>
      </w:r>
    </w:p>
    <w:p w:rsidR="00232486" w:rsidRPr="009B5846" w:rsidRDefault="00232486" w:rsidP="0023248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232486" w:rsidRPr="009B5846" w:rsidRDefault="00232486" w:rsidP="0023248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232486" w:rsidRPr="009B5846" w:rsidTr="00221F83">
        <w:tc>
          <w:tcPr>
            <w:tcW w:w="1588" w:type="dxa"/>
            <w:shd w:val="clear" w:color="auto" w:fill="auto"/>
          </w:tcPr>
          <w:p w:rsidR="00232486" w:rsidRPr="009B5846" w:rsidRDefault="00232486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232486" w:rsidRPr="009B5846" w:rsidRDefault="00232486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232486" w:rsidRPr="009B5846" w:rsidRDefault="00232486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232486" w:rsidRPr="009B5846" w:rsidRDefault="00232486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232486" w:rsidRPr="009B5846" w:rsidRDefault="00232486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232486" w:rsidRPr="009B5846" w:rsidTr="00221F83">
        <w:tc>
          <w:tcPr>
            <w:tcW w:w="158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fec_histor</w:t>
            </w:r>
          </w:p>
        </w:tc>
        <w:tc>
          <w:tcPr>
            <w:tcW w:w="155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Histórico</w:t>
            </w:r>
          </w:p>
        </w:tc>
        <w:tc>
          <w:tcPr>
            <w:tcW w:w="1324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32486" w:rsidRPr="009B5846" w:rsidTr="00221F83">
        <w:tc>
          <w:tcPr>
            <w:tcW w:w="158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232486" w:rsidRPr="009B5846" w:rsidRDefault="00907A49" w:rsidP="0023248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32486" w:rsidRPr="009B5846" w:rsidTr="00221F83">
        <w:tc>
          <w:tcPr>
            <w:tcW w:w="158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232486" w:rsidRPr="009B5846" w:rsidRDefault="00907A49" w:rsidP="0023248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32486" w:rsidRPr="009B5846" w:rsidTr="00221F83">
        <w:tc>
          <w:tcPr>
            <w:tcW w:w="158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232486" w:rsidRPr="009B5846" w:rsidRDefault="00907A49" w:rsidP="0023248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32486" w:rsidRPr="009B5846" w:rsidTr="00221F83">
        <w:tc>
          <w:tcPr>
            <w:tcW w:w="158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Número del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Consecutivo por Sección</w:t>
            </w:r>
          </w:p>
        </w:tc>
        <w:tc>
          <w:tcPr>
            <w:tcW w:w="1324" w:type="dxa"/>
            <w:shd w:val="clear" w:color="auto" w:fill="auto"/>
          </w:tcPr>
          <w:p w:rsidR="00232486" w:rsidRPr="009B5846" w:rsidRDefault="00907A49" w:rsidP="0023248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PK</w:t>
            </w:r>
          </w:p>
        </w:tc>
      </w:tr>
      <w:tr w:rsidR="00232486" w:rsidRPr="009B5846" w:rsidTr="00221F83">
        <w:tc>
          <w:tcPr>
            <w:tcW w:w="158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num_cuedeb</w:t>
            </w:r>
          </w:p>
        </w:tc>
        <w:tc>
          <w:tcPr>
            <w:tcW w:w="155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32486" w:rsidRPr="009B5846" w:rsidTr="00221F83">
        <w:tc>
          <w:tcPr>
            <w:tcW w:w="158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32486" w:rsidRPr="009B5846" w:rsidTr="00221F83">
        <w:tc>
          <w:tcPr>
            <w:tcW w:w="158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por_provis</w:t>
            </w:r>
          </w:p>
        </w:tc>
        <w:tc>
          <w:tcPr>
            <w:tcW w:w="155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 Provisión</w:t>
            </w:r>
          </w:p>
        </w:tc>
        <w:tc>
          <w:tcPr>
            <w:tcW w:w="1324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32486" w:rsidRPr="009B5846" w:rsidTr="00221F83">
        <w:tc>
          <w:tcPr>
            <w:tcW w:w="158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val_provis</w:t>
            </w:r>
          </w:p>
        </w:tc>
        <w:tc>
          <w:tcPr>
            <w:tcW w:w="155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Provisión</w:t>
            </w:r>
          </w:p>
        </w:tc>
        <w:tc>
          <w:tcPr>
            <w:tcW w:w="1324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32486" w:rsidRPr="009B5846" w:rsidTr="00221F83">
        <w:tc>
          <w:tcPr>
            <w:tcW w:w="158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32486" w:rsidRPr="009B5846" w:rsidTr="00221F83">
        <w:tc>
          <w:tcPr>
            <w:tcW w:w="158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232486" w:rsidRPr="009B5846" w:rsidRDefault="00232486" w:rsidP="0023248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232486" w:rsidRPr="009B5846" w:rsidRDefault="00232486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41653" w:rsidRPr="009B5846" w:rsidRDefault="00C41653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63EF0" w:rsidRPr="009B5846" w:rsidRDefault="00663EF0" w:rsidP="00663EF0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tab_hisnom_segsoc</w:t>
      </w:r>
    </w:p>
    <w:p w:rsidR="00663EF0" w:rsidRPr="009B5846" w:rsidRDefault="00663EF0" w:rsidP="00663EF0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663EF0" w:rsidRPr="009B5846" w:rsidRDefault="00663EF0" w:rsidP="00663EF0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552"/>
        <w:gridCol w:w="1547"/>
        <w:gridCol w:w="2603"/>
        <w:gridCol w:w="1316"/>
      </w:tblGrid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663EF0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fec_histor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Histórico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907A49" w:rsidP="00663EF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907A49" w:rsidP="00663EF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907A49" w:rsidP="00663EF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907A49" w:rsidP="00663EF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num_cuedeb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num_debded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Débito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num_creded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Crédito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por_emplea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 Empleado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val_emplea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Empleado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por_empres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 Empresa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val_empres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Empresa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3EF0" w:rsidRPr="009B5846" w:rsidTr="00221F83">
        <w:tc>
          <w:tcPr>
            <w:tcW w:w="158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663EF0" w:rsidRPr="009B5846" w:rsidRDefault="00663EF0" w:rsidP="00663EF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63EF0" w:rsidRPr="009B5846" w:rsidRDefault="00663EF0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D61B1" w:rsidRPr="009B5846" w:rsidRDefault="000D61B1" w:rsidP="00CF352D">
      <w:pPr>
        <w:ind w:left="708" w:hanging="708"/>
        <w:rPr>
          <w:rFonts w:cs="Arial"/>
          <w:b/>
          <w:sz w:val="24"/>
          <w:szCs w:val="24"/>
        </w:rPr>
      </w:pPr>
    </w:p>
    <w:p w:rsidR="007C4599" w:rsidRPr="009B5846" w:rsidRDefault="00CF352D" w:rsidP="007C4599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="007C4599" w:rsidRPr="009B5846">
        <w:rPr>
          <w:rFonts w:cs="Arial"/>
          <w:sz w:val="24"/>
          <w:szCs w:val="24"/>
        </w:rPr>
        <w:t xml:space="preserve"> tab_histor_rodami</w:t>
      </w:r>
    </w:p>
    <w:p w:rsidR="00CF352D" w:rsidRPr="009B5846" w:rsidRDefault="00CF352D" w:rsidP="007C4599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F352D" w:rsidRPr="009B5846" w:rsidRDefault="00CF352D" w:rsidP="00CF352D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52"/>
        <w:gridCol w:w="1547"/>
        <w:gridCol w:w="2604"/>
        <w:gridCol w:w="1317"/>
      </w:tblGrid>
      <w:tr w:rsidR="00CF352D" w:rsidRPr="009B5846" w:rsidTr="00221F83">
        <w:tc>
          <w:tcPr>
            <w:tcW w:w="1588" w:type="dxa"/>
            <w:shd w:val="clear" w:color="auto" w:fill="auto"/>
          </w:tcPr>
          <w:p w:rsidR="00CF352D" w:rsidRPr="009B5846" w:rsidRDefault="00CF352D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CF352D" w:rsidRPr="009B5846" w:rsidRDefault="00CF352D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CF352D" w:rsidRPr="009B5846" w:rsidRDefault="00CF352D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CF352D" w:rsidRPr="009B5846" w:rsidRDefault="00CF352D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CF352D" w:rsidRPr="009B5846" w:rsidRDefault="00CF352D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F352D" w:rsidRPr="009B5846" w:rsidTr="00221F83">
        <w:tc>
          <w:tcPr>
            <w:tcW w:w="158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55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CF352D" w:rsidRPr="009B5846" w:rsidRDefault="007C4599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324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F352D" w:rsidRPr="009B5846" w:rsidTr="00221F83">
        <w:tc>
          <w:tcPr>
            <w:tcW w:w="158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549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F352D" w:rsidRPr="009B5846" w:rsidRDefault="007C4599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comprobante</w:t>
            </w:r>
          </w:p>
        </w:tc>
        <w:tc>
          <w:tcPr>
            <w:tcW w:w="1324" w:type="dxa"/>
            <w:shd w:val="clear" w:color="auto" w:fill="auto"/>
          </w:tcPr>
          <w:p w:rsidR="00CF352D" w:rsidRPr="009B5846" w:rsidRDefault="00907A49" w:rsidP="00CF352D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F352D" w:rsidRPr="009B5846" w:rsidTr="00221F83">
        <w:tc>
          <w:tcPr>
            <w:tcW w:w="158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55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F352D" w:rsidRPr="009B5846" w:rsidRDefault="007C4599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del comprobante</w:t>
            </w:r>
          </w:p>
        </w:tc>
        <w:tc>
          <w:tcPr>
            <w:tcW w:w="1324" w:type="dxa"/>
            <w:shd w:val="clear" w:color="auto" w:fill="auto"/>
          </w:tcPr>
          <w:p w:rsidR="00CF352D" w:rsidRPr="009B5846" w:rsidRDefault="00907A49" w:rsidP="00CF352D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F352D" w:rsidRPr="009B5846" w:rsidTr="00221F83">
        <w:tc>
          <w:tcPr>
            <w:tcW w:w="158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Tercero asociado</w:t>
            </w:r>
          </w:p>
        </w:tc>
        <w:tc>
          <w:tcPr>
            <w:tcW w:w="1324" w:type="dxa"/>
            <w:shd w:val="clear" w:color="auto" w:fill="auto"/>
          </w:tcPr>
          <w:p w:rsidR="00CF352D" w:rsidRPr="009B5846" w:rsidRDefault="00907A49" w:rsidP="00CF352D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F352D" w:rsidRPr="009B5846" w:rsidTr="00221F83">
        <w:tc>
          <w:tcPr>
            <w:tcW w:w="158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num_vehicu</w:t>
            </w:r>
          </w:p>
        </w:tc>
        <w:tc>
          <w:tcPr>
            <w:tcW w:w="155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vehículos del asociado</w:t>
            </w:r>
          </w:p>
        </w:tc>
        <w:tc>
          <w:tcPr>
            <w:tcW w:w="1324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F352D" w:rsidRPr="009B5846" w:rsidTr="00221F83">
        <w:tc>
          <w:tcPr>
            <w:tcW w:w="158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num_viajes</w:t>
            </w:r>
          </w:p>
        </w:tc>
        <w:tc>
          <w:tcPr>
            <w:tcW w:w="155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viajes</w:t>
            </w:r>
          </w:p>
        </w:tc>
        <w:tc>
          <w:tcPr>
            <w:tcW w:w="1324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F352D" w:rsidRPr="009B5846" w:rsidTr="00221F83">
        <w:tc>
          <w:tcPr>
            <w:tcW w:w="158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num_diasob</w:t>
            </w:r>
          </w:p>
        </w:tc>
        <w:tc>
          <w:tcPr>
            <w:tcW w:w="155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días de sobregiro</w:t>
            </w:r>
          </w:p>
        </w:tc>
        <w:tc>
          <w:tcPr>
            <w:tcW w:w="1324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F352D" w:rsidRPr="009B5846" w:rsidTr="00221F83">
        <w:tc>
          <w:tcPr>
            <w:tcW w:w="158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el nombre del usuario que creó</w:t>
            </w:r>
          </w:p>
        </w:tc>
        <w:tc>
          <w:tcPr>
            <w:tcW w:w="1324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F352D" w:rsidRPr="009B5846" w:rsidTr="00221F83">
        <w:tc>
          <w:tcPr>
            <w:tcW w:w="158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la fecha y la hora en el que se creo</w:t>
            </w:r>
          </w:p>
        </w:tc>
        <w:tc>
          <w:tcPr>
            <w:tcW w:w="1324" w:type="dxa"/>
            <w:shd w:val="clear" w:color="auto" w:fill="auto"/>
          </w:tcPr>
          <w:p w:rsidR="00CF352D" w:rsidRPr="009B5846" w:rsidRDefault="00CF352D" w:rsidP="00CF352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F352D" w:rsidRPr="009B5846" w:rsidRDefault="00CF352D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B4D3C" w:rsidRPr="009B5846" w:rsidRDefault="001B4D3C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D61B1" w:rsidRPr="009B5846" w:rsidRDefault="000D61B1" w:rsidP="000D61B1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tab_homolo_bancos</w:t>
      </w:r>
    </w:p>
    <w:p w:rsidR="000D61B1" w:rsidRPr="009B5846" w:rsidRDefault="000D61B1" w:rsidP="000D61B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D61B1" w:rsidRPr="009B5846" w:rsidRDefault="000D61B1" w:rsidP="000D61B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0D61B1" w:rsidRPr="009B5846" w:rsidTr="00221F83">
        <w:tc>
          <w:tcPr>
            <w:tcW w:w="1588" w:type="dxa"/>
            <w:shd w:val="clear" w:color="auto" w:fill="auto"/>
          </w:tcPr>
          <w:p w:rsidR="000D61B1" w:rsidRPr="009B5846" w:rsidRDefault="000D61B1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D61B1" w:rsidRPr="009B5846" w:rsidRDefault="000D61B1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D61B1" w:rsidRPr="009B5846" w:rsidRDefault="000D61B1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D61B1" w:rsidRPr="009B5846" w:rsidRDefault="000D61B1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D61B1" w:rsidRPr="009B5846" w:rsidRDefault="000D61B1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D61B1" w:rsidRPr="009B5846" w:rsidTr="00221F83">
        <w:tc>
          <w:tcPr>
            <w:tcW w:w="1588" w:type="dxa"/>
            <w:shd w:val="clear" w:color="auto" w:fill="auto"/>
          </w:tcPr>
          <w:p w:rsidR="000D61B1" w:rsidRPr="009B5846" w:rsidRDefault="000D61B1" w:rsidP="000D61B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cod_bancox</w:t>
            </w:r>
          </w:p>
        </w:tc>
        <w:tc>
          <w:tcPr>
            <w:tcW w:w="1558" w:type="dxa"/>
            <w:shd w:val="clear" w:color="auto" w:fill="auto"/>
          </w:tcPr>
          <w:p w:rsidR="000D61B1" w:rsidRPr="009B5846" w:rsidRDefault="000D61B1" w:rsidP="000D61B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D61B1" w:rsidRPr="009B5846" w:rsidRDefault="000D61B1" w:rsidP="000D61B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D61B1" w:rsidRPr="009B5846" w:rsidRDefault="000D61B1" w:rsidP="000D61B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</w:t>
            </w:r>
            <w:r w:rsidR="001B4D3C" w:rsidRPr="009B5846">
              <w:rPr>
                <w:rFonts w:cs="Arial"/>
                <w:sz w:val="24"/>
                <w:szCs w:val="24"/>
              </w:rPr>
              <w:t>l</w:t>
            </w:r>
            <w:r w:rsidRPr="009B5846">
              <w:rPr>
                <w:rFonts w:cs="Arial"/>
                <w:sz w:val="24"/>
                <w:szCs w:val="24"/>
              </w:rPr>
              <w:t xml:space="preserve"> Banco en Consultor</w:t>
            </w:r>
          </w:p>
        </w:tc>
        <w:tc>
          <w:tcPr>
            <w:tcW w:w="1324" w:type="dxa"/>
            <w:shd w:val="clear" w:color="auto" w:fill="auto"/>
          </w:tcPr>
          <w:p w:rsidR="000D61B1" w:rsidRPr="009B5846" w:rsidRDefault="000D61B1" w:rsidP="000D61B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D61B1" w:rsidRPr="009B5846" w:rsidTr="00221F83">
        <w:tc>
          <w:tcPr>
            <w:tcW w:w="1588" w:type="dxa"/>
            <w:shd w:val="clear" w:color="auto" w:fill="auto"/>
          </w:tcPr>
          <w:p w:rsidR="000D61B1" w:rsidRPr="009B5846" w:rsidRDefault="000D61B1" w:rsidP="000D61B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cod_banext</w:t>
            </w:r>
          </w:p>
        </w:tc>
        <w:tc>
          <w:tcPr>
            <w:tcW w:w="1558" w:type="dxa"/>
            <w:shd w:val="clear" w:color="auto" w:fill="auto"/>
          </w:tcPr>
          <w:p w:rsidR="000D61B1" w:rsidRPr="009B5846" w:rsidRDefault="000D61B1" w:rsidP="000D61B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0D61B1" w:rsidRPr="009B5846" w:rsidRDefault="000D61B1" w:rsidP="000D61B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D61B1" w:rsidRPr="009B5846" w:rsidRDefault="000D61B1" w:rsidP="000D61B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Banco Sistema Externo</w:t>
            </w:r>
          </w:p>
        </w:tc>
        <w:tc>
          <w:tcPr>
            <w:tcW w:w="1324" w:type="dxa"/>
            <w:shd w:val="clear" w:color="auto" w:fill="auto"/>
          </w:tcPr>
          <w:p w:rsidR="000D61B1" w:rsidRPr="009B5846" w:rsidRDefault="000D61B1" w:rsidP="000D61B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4D3C" w:rsidRPr="009B5846" w:rsidTr="00221F83">
        <w:tc>
          <w:tcPr>
            <w:tcW w:w="1588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4D3C" w:rsidRPr="009B5846" w:rsidTr="00221F83">
        <w:tc>
          <w:tcPr>
            <w:tcW w:w="1588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crea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4D3C" w:rsidRPr="009B5846" w:rsidTr="00221F83">
        <w:tc>
          <w:tcPr>
            <w:tcW w:w="1588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usr_modifi</w:t>
            </w:r>
          </w:p>
        </w:tc>
        <w:tc>
          <w:tcPr>
            <w:tcW w:w="1558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B4D3C" w:rsidRPr="009B5846" w:rsidTr="00221F83">
        <w:tc>
          <w:tcPr>
            <w:tcW w:w="1588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1B4D3C" w:rsidRPr="009B5846" w:rsidRDefault="001B4D3C" w:rsidP="001B4D3C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D61B1" w:rsidRPr="009B5846" w:rsidRDefault="000D61B1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B0384" w:rsidRPr="009B5846" w:rsidRDefault="007B0384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43EF4" w:rsidRPr="009B5846" w:rsidRDefault="00943EF4" w:rsidP="00943EF4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tab_homolo_cencos</w:t>
      </w:r>
    </w:p>
    <w:p w:rsidR="00943EF4" w:rsidRPr="009B5846" w:rsidRDefault="00943EF4" w:rsidP="00943EF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43EF4" w:rsidRPr="009B5846" w:rsidRDefault="00943EF4" w:rsidP="00943EF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943EF4" w:rsidRPr="009B5846" w:rsidTr="00221F83">
        <w:tc>
          <w:tcPr>
            <w:tcW w:w="1588" w:type="dxa"/>
            <w:shd w:val="clear" w:color="auto" w:fill="auto"/>
          </w:tcPr>
          <w:p w:rsidR="00943EF4" w:rsidRPr="009B5846" w:rsidRDefault="00943EF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943EF4" w:rsidRPr="009B5846" w:rsidRDefault="00943EF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943EF4" w:rsidRPr="009B5846" w:rsidRDefault="00943EF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943EF4" w:rsidRPr="009B5846" w:rsidRDefault="00943EF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43EF4" w:rsidRPr="009B5846" w:rsidRDefault="00943EF4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43EF4" w:rsidRPr="009B5846" w:rsidTr="00221F83">
        <w:tc>
          <w:tcPr>
            <w:tcW w:w="1588" w:type="dxa"/>
            <w:shd w:val="clear" w:color="auto" w:fill="auto"/>
          </w:tcPr>
          <w:p w:rsidR="00943EF4" w:rsidRPr="009B5846" w:rsidRDefault="00943EF4" w:rsidP="00943EF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8" w:type="dxa"/>
            <w:shd w:val="clear" w:color="auto" w:fill="auto"/>
          </w:tcPr>
          <w:p w:rsidR="00943EF4" w:rsidRPr="009B5846" w:rsidRDefault="00943EF4" w:rsidP="00943EF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943EF4" w:rsidRPr="009B5846" w:rsidRDefault="00943EF4" w:rsidP="00943EF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943EF4" w:rsidRPr="009B5846" w:rsidRDefault="00943EF4" w:rsidP="00943EF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Centro de Costo en Consultor</w:t>
            </w:r>
          </w:p>
        </w:tc>
        <w:tc>
          <w:tcPr>
            <w:tcW w:w="1324" w:type="dxa"/>
            <w:shd w:val="clear" w:color="auto" w:fill="auto"/>
          </w:tcPr>
          <w:p w:rsidR="00943EF4" w:rsidRPr="009B5846" w:rsidRDefault="00943EF4" w:rsidP="00943EF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43EF4" w:rsidRPr="009B5846" w:rsidTr="00221F83">
        <w:tc>
          <w:tcPr>
            <w:tcW w:w="1588" w:type="dxa"/>
            <w:shd w:val="clear" w:color="auto" w:fill="auto"/>
          </w:tcPr>
          <w:p w:rsidR="00943EF4" w:rsidRPr="009B5846" w:rsidRDefault="00943EF4" w:rsidP="00943EF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cod_cenext</w:t>
            </w:r>
          </w:p>
        </w:tc>
        <w:tc>
          <w:tcPr>
            <w:tcW w:w="1558" w:type="dxa"/>
            <w:shd w:val="clear" w:color="auto" w:fill="auto"/>
          </w:tcPr>
          <w:p w:rsidR="00943EF4" w:rsidRPr="009B5846" w:rsidRDefault="00943EF4" w:rsidP="00943EF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943EF4" w:rsidRPr="009B5846" w:rsidRDefault="00943EF4" w:rsidP="00943EF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43EF4" w:rsidRPr="009B5846" w:rsidRDefault="00943EF4" w:rsidP="00943EF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Centro de Costo Sistema Externo</w:t>
            </w:r>
          </w:p>
        </w:tc>
        <w:tc>
          <w:tcPr>
            <w:tcW w:w="1324" w:type="dxa"/>
            <w:shd w:val="clear" w:color="auto" w:fill="auto"/>
          </w:tcPr>
          <w:p w:rsidR="00943EF4" w:rsidRPr="009B5846" w:rsidRDefault="00943EF4" w:rsidP="00943EF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A3932" w:rsidRPr="009B5846" w:rsidTr="00221F83">
        <w:tc>
          <w:tcPr>
            <w:tcW w:w="1588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usr_creaci</w:t>
            </w:r>
          </w:p>
        </w:tc>
        <w:tc>
          <w:tcPr>
            <w:tcW w:w="1558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A3932" w:rsidRPr="009B5846" w:rsidTr="00221F83">
        <w:tc>
          <w:tcPr>
            <w:tcW w:w="1588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A3932" w:rsidRPr="009B5846" w:rsidTr="00221F83">
        <w:tc>
          <w:tcPr>
            <w:tcW w:w="1588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A3932" w:rsidRPr="009B5846" w:rsidTr="00221F83">
        <w:tc>
          <w:tcPr>
            <w:tcW w:w="1588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A3932" w:rsidRPr="009B5846" w:rsidRDefault="002A3932" w:rsidP="002A393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267D2A" w:rsidRPr="009B5846" w:rsidRDefault="00267D2A" w:rsidP="00050725">
      <w:pPr>
        <w:ind w:left="708" w:hanging="708"/>
        <w:rPr>
          <w:rFonts w:cs="Arial"/>
          <w:b/>
          <w:sz w:val="24"/>
          <w:szCs w:val="24"/>
        </w:rPr>
      </w:pPr>
    </w:p>
    <w:p w:rsidR="00267D2A" w:rsidRPr="009B5846" w:rsidRDefault="00267D2A" w:rsidP="00050725">
      <w:pPr>
        <w:ind w:left="708" w:hanging="708"/>
        <w:rPr>
          <w:rFonts w:cs="Arial"/>
          <w:b/>
          <w:sz w:val="24"/>
          <w:szCs w:val="24"/>
        </w:rPr>
      </w:pPr>
    </w:p>
    <w:p w:rsidR="00267D2A" w:rsidRPr="009B5846" w:rsidRDefault="00267D2A" w:rsidP="00050725">
      <w:pPr>
        <w:ind w:left="708" w:hanging="708"/>
        <w:rPr>
          <w:rFonts w:cs="Arial"/>
          <w:b/>
          <w:sz w:val="24"/>
          <w:szCs w:val="24"/>
        </w:rPr>
      </w:pPr>
    </w:p>
    <w:p w:rsidR="00267D2A" w:rsidRPr="009B5846" w:rsidRDefault="00267D2A" w:rsidP="00050725">
      <w:pPr>
        <w:ind w:left="708" w:hanging="708"/>
        <w:rPr>
          <w:rFonts w:cs="Arial"/>
          <w:b/>
          <w:sz w:val="24"/>
          <w:szCs w:val="24"/>
        </w:rPr>
      </w:pPr>
    </w:p>
    <w:p w:rsidR="00050725" w:rsidRPr="009B5846" w:rsidRDefault="00050725" w:rsidP="00050725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tab_homolo_docume</w:t>
      </w:r>
    </w:p>
    <w:p w:rsidR="00050725" w:rsidRPr="009B5846" w:rsidRDefault="00050725" w:rsidP="0005072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50725" w:rsidRPr="009B5846" w:rsidRDefault="00050725" w:rsidP="0005072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1557"/>
        <w:gridCol w:w="1549"/>
        <w:gridCol w:w="2617"/>
        <w:gridCol w:w="1323"/>
      </w:tblGrid>
      <w:tr w:rsidR="00050725" w:rsidRPr="009B5846" w:rsidTr="00267D2A">
        <w:tc>
          <w:tcPr>
            <w:tcW w:w="1591" w:type="dxa"/>
            <w:shd w:val="clear" w:color="auto" w:fill="auto"/>
          </w:tcPr>
          <w:p w:rsidR="00050725" w:rsidRPr="009B5846" w:rsidRDefault="00050725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7" w:type="dxa"/>
            <w:shd w:val="clear" w:color="auto" w:fill="auto"/>
          </w:tcPr>
          <w:p w:rsidR="00050725" w:rsidRPr="009B5846" w:rsidRDefault="00050725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50725" w:rsidRPr="009B5846" w:rsidRDefault="00050725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7" w:type="dxa"/>
            <w:shd w:val="clear" w:color="auto" w:fill="auto"/>
          </w:tcPr>
          <w:p w:rsidR="00050725" w:rsidRPr="009B5846" w:rsidRDefault="00050725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3" w:type="dxa"/>
            <w:shd w:val="clear" w:color="auto" w:fill="auto"/>
          </w:tcPr>
          <w:p w:rsidR="00050725" w:rsidRPr="009B5846" w:rsidRDefault="00050725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50725" w:rsidRPr="009B5846" w:rsidTr="00267D2A">
        <w:tc>
          <w:tcPr>
            <w:tcW w:w="1591" w:type="dxa"/>
            <w:shd w:val="clear" w:color="auto" w:fill="auto"/>
          </w:tcPr>
          <w:p w:rsidR="00050725" w:rsidRPr="009B5846" w:rsidRDefault="00050725" w:rsidP="000507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cod_docume</w:t>
            </w:r>
          </w:p>
        </w:tc>
        <w:tc>
          <w:tcPr>
            <w:tcW w:w="1557" w:type="dxa"/>
            <w:shd w:val="clear" w:color="auto" w:fill="auto"/>
          </w:tcPr>
          <w:p w:rsidR="00050725" w:rsidRPr="009B5846" w:rsidRDefault="00050725" w:rsidP="000507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050725" w:rsidRPr="009B5846" w:rsidRDefault="00050725" w:rsidP="000507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7" w:type="dxa"/>
            <w:shd w:val="clear" w:color="auto" w:fill="auto"/>
          </w:tcPr>
          <w:p w:rsidR="00050725" w:rsidRPr="009B5846" w:rsidRDefault="00050725" w:rsidP="000507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Documento Consultor</w:t>
            </w:r>
          </w:p>
        </w:tc>
        <w:tc>
          <w:tcPr>
            <w:tcW w:w="1323" w:type="dxa"/>
            <w:shd w:val="clear" w:color="auto" w:fill="auto"/>
          </w:tcPr>
          <w:p w:rsidR="00050725" w:rsidRPr="009B5846" w:rsidRDefault="00050725" w:rsidP="0005072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50725" w:rsidRPr="009B5846" w:rsidTr="00267D2A">
        <w:tc>
          <w:tcPr>
            <w:tcW w:w="1591" w:type="dxa"/>
            <w:shd w:val="clear" w:color="auto" w:fill="auto"/>
          </w:tcPr>
          <w:p w:rsidR="00050725" w:rsidRPr="009B5846" w:rsidRDefault="00050725" w:rsidP="000507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cod_docext</w:t>
            </w:r>
          </w:p>
        </w:tc>
        <w:tc>
          <w:tcPr>
            <w:tcW w:w="1557" w:type="dxa"/>
            <w:shd w:val="clear" w:color="auto" w:fill="auto"/>
          </w:tcPr>
          <w:p w:rsidR="00050725" w:rsidRPr="009B5846" w:rsidRDefault="00050725" w:rsidP="000507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050725" w:rsidRPr="009B5846" w:rsidRDefault="00050725" w:rsidP="000507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050725" w:rsidRPr="009B5846" w:rsidRDefault="00050725" w:rsidP="000507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Documento Sistema Externo</w:t>
            </w:r>
          </w:p>
        </w:tc>
        <w:tc>
          <w:tcPr>
            <w:tcW w:w="1323" w:type="dxa"/>
            <w:shd w:val="clear" w:color="auto" w:fill="auto"/>
          </w:tcPr>
          <w:p w:rsidR="00050725" w:rsidRPr="009B5846" w:rsidRDefault="00050725" w:rsidP="000507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67D2A" w:rsidRPr="009B5846" w:rsidTr="00267D2A">
        <w:tc>
          <w:tcPr>
            <w:tcW w:w="1591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7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3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67D2A" w:rsidRPr="009B5846" w:rsidTr="00267D2A">
        <w:tc>
          <w:tcPr>
            <w:tcW w:w="1591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7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7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3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67D2A" w:rsidRPr="009B5846" w:rsidTr="00267D2A">
        <w:tc>
          <w:tcPr>
            <w:tcW w:w="1591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7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7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3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67D2A" w:rsidRPr="009B5846" w:rsidTr="00267D2A">
        <w:tc>
          <w:tcPr>
            <w:tcW w:w="1591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7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7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hora en el que se modifica un registro de esta tabla (Tipo de Formato: AAAA-MM-DD HH:MM)</w:t>
            </w:r>
          </w:p>
        </w:tc>
        <w:tc>
          <w:tcPr>
            <w:tcW w:w="1323" w:type="dxa"/>
            <w:shd w:val="clear" w:color="auto" w:fill="auto"/>
          </w:tcPr>
          <w:p w:rsidR="00267D2A" w:rsidRPr="009B5846" w:rsidRDefault="00267D2A" w:rsidP="00267D2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50725" w:rsidRPr="009B5846" w:rsidRDefault="00050725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7426D" w:rsidRPr="009B5846" w:rsidRDefault="0057426D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457DF" w:rsidRPr="009B5846" w:rsidRDefault="005457DF" w:rsidP="006738A4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="006738A4" w:rsidRPr="009B5846">
        <w:rPr>
          <w:rFonts w:cs="Arial"/>
          <w:sz w:val="24"/>
          <w:szCs w:val="24"/>
        </w:rPr>
        <w:t xml:space="preserve"> tab_homolo_medmag</w:t>
      </w:r>
    </w:p>
    <w:p w:rsidR="005457DF" w:rsidRPr="009B5846" w:rsidRDefault="005457DF" w:rsidP="005457D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457DF" w:rsidRPr="009B5846" w:rsidRDefault="005457DF" w:rsidP="005457D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5457DF" w:rsidRPr="009B5846" w:rsidTr="00221F83">
        <w:tc>
          <w:tcPr>
            <w:tcW w:w="1588" w:type="dxa"/>
            <w:shd w:val="clear" w:color="auto" w:fill="auto"/>
          </w:tcPr>
          <w:p w:rsidR="005457DF" w:rsidRPr="009B5846" w:rsidRDefault="005457D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457DF" w:rsidRPr="009B5846" w:rsidRDefault="005457D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457DF" w:rsidRPr="009B5846" w:rsidRDefault="005457D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457DF" w:rsidRPr="009B5846" w:rsidRDefault="005457D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457DF" w:rsidRPr="009B5846" w:rsidRDefault="005457DF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457DF" w:rsidRPr="009B5846" w:rsidTr="00221F83">
        <w:tc>
          <w:tcPr>
            <w:tcW w:w="158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55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457DF" w:rsidRPr="009B5846" w:rsidTr="00221F83">
        <w:tc>
          <w:tcPr>
            <w:tcW w:w="158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55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57DF" w:rsidRPr="009B5846" w:rsidRDefault="00907A49" w:rsidP="005457D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457DF" w:rsidRPr="009B5846" w:rsidTr="00221F83">
        <w:tc>
          <w:tcPr>
            <w:tcW w:w="158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cod_cuenta</w:t>
            </w:r>
          </w:p>
        </w:tc>
        <w:tc>
          <w:tcPr>
            <w:tcW w:w="155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57DF" w:rsidRPr="009B5846" w:rsidRDefault="00907A49" w:rsidP="005457D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457DF" w:rsidRPr="009B5846" w:rsidTr="00221F83">
        <w:tc>
          <w:tcPr>
            <w:tcW w:w="158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55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57DF" w:rsidRPr="009B5846" w:rsidRDefault="00907A49" w:rsidP="005457D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457DF" w:rsidRPr="009B5846" w:rsidTr="00221F83">
        <w:tc>
          <w:tcPr>
            <w:tcW w:w="158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55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57DF" w:rsidRPr="009B5846" w:rsidRDefault="00907A49" w:rsidP="005457D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457DF" w:rsidRPr="009B5846" w:rsidTr="00221F83">
        <w:tc>
          <w:tcPr>
            <w:tcW w:w="158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457DF" w:rsidRPr="009B5846" w:rsidRDefault="00907A49" w:rsidP="005457D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457DF" w:rsidRPr="009B5846" w:rsidTr="00221F83">
        <w:tc>
          <w:tcPr>
            <w:tcW w:w="158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num_format</w:t>
            </w:r>
          </w:p>
        </w:tc>
        <w:tc>
          <w:tcPr>
            <w:tcW w:w="155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549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Formato</w:t>
            </w:r>
          </w:p>
        </w:tc>
        <w:tc>
          <w:tcPr>
            <w:tcW w:w="1324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57DF" w:rsidRPr="009B5846" w:rsidTr="00221F83">
        <w:tc>
          <w:tcPr>
            <w:tcW w:w="158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Creación</w:t>
            </w:r>
          </w:p>
        </w:tc>
        <w:tc>
          <w:tcPr>
            <w:tcW w:w="1324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57DF" w:rsidRPr="009B5846" w:rsidTr="00221F83">
        <w:tc>
          <w:tcPr>
            <w:tcW w:w="158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57DF" w:rsidRPr="009B5846" w:rsidTr="00221F83">
        <w:tc>
          <w:tcPr>
            <w:tcW w:w="158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Modificación</w:t>
            </w:r>
          </w:p>
        </w:tc>
        <w:tc>
          <w:tcPr>
            <w:tcW w:w="1324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457DF" w:rsidRPr="009B5846" w:rsidTr="00221F83">
        <w:tc>
          <w:tcPr>
            <w:tcW w:w="158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Modificación</w:t>
            </w:r>
          </w:p>
        </w:tc>
        <w:tc>
          <w:tcPr>
            <w:tcW w:w="1324" w:type="dxa"/>
            <w:shd w:val="clear" w:color="auto" w:fill="auto"/>
          </w:tcPr>
          <w:p w:rsidR="005457DF" w:rsidRPr="009B5846" w:rsidRDefault="005457DF" w:rsidP="005457DF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50725" w:rsidRPr="009B5846" w:rsidRDefault="00050725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16753" w:rsidRPr="009B5846" w:rsidRDefault="00616753" w:rsidP="00870F69">
      <w:pPr>
        <w:ind w:left="708" w:hanging="708"/>
        <w:rPr>
          <w:rFonts w:cs="Arial"/>
          <w:b/>
          <w:sz w:val="24"/>
          <w:szCs w:val="24"/>
        </w:rPr>
      </w:pPr>
    </w:p>
    <w:p w:rsidR="00616753" w:rsidRPr="009B5846" w:rsidRDefault="00616753" w:rsidP="00870F69">
      <w:pPr>
        <w:ind w:left="708" w:hanging="708"/>
        <w:rPr>
          <w:rFonts w:cs="Arial"/>
          <w:b/>
          <w:sz w:val="24"/>
          <w:szCs w:val="24"/>
        </w:rPr>
      </w:pPr>
    </w:p>
    <w:p w:rsidR="00E371C9" w:rsidRPr="009B5846" w:rsidRDefault="00E371C9" w:rsidP="00870F69">
      <w:pPr>
        <w:ind w:left="708" w:hanging="708"/>
        <w:rPr>
          <w:rFonts w:cs="Arial"/>
          <w:b/>
          <w:sz w:val="24"/>
          <w:szCs w:val="24"/>
        </w:rPr>
      </w:pPr>
    </w:p>
    <w:p w:rsidR="00226E10" w:rsidRPr="009B5846" w:rsidRDefault="00226E10" w:rsidP="00870F69">
      <w:pPr>
        <w:ind w:left="708" w:hanging="708"/>
        <w:rPr>
          <w:rFonts w:cs="Arial"/>
          <w:b/>
          <w:sz w:val="24"/>
          <w:szCs w:val="24"/>
        </w:rPr>
      </w:pPr>
    </w:p>
    <w:p w:rsidR="00870F69" w:rsidRPr="009B5846" w:rsidRDefault="00870F69" w:rsidP="00870F69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tab_homolo_oficin</w:t>
      </w:r>
    </w:p>
    <w:p w:rsidR="00870F69" w:rsidRPr="009B5846" w:rsidRDefault="00870F69" w:rsidP="00870F6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70F69" w:rsidRPr="009B5846" w:rsidRDefault="00870F69" w:rsidP="00870F6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870F69" w:rsidRPr="009B5846" w:rsidTr="00221F83">
        <w:tc>
          <w:tcPr>
            <w:tcW w:w="1588" w:type="dxa"/>
            <w:shd w:val="clear" w:color="auto" w:fill="auto"/>
          </w:tcPr>
          <w:p w:rsidR="00870F69" w:rsidRPr="009B5846" w:rsidRDefault="00870F69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870F69" w:rsidRPr="009B5846" w:rsidRDefault="00870F69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870F69" w:rsidRPr="009B5846" w:rsidRDefault="00870F69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870F69" w:rsidRPr="009B5846" w:rsidRDefault="00870F69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870F69" w:rsidRPr="009B5846" w:rsidRDefault="00870F69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870F69" w:rsidRPr="009B5846" w:rsidTr="00221F83">
        <w:tc>
          <w:tcPr>
            <w:tcW w:w="1588" w:type="dxa"/>
            <w:shd w:val="clear" w:color="auto" w:fill="auto"/>
          </w:tcPr>
          <w:p w:rsidR="00870F69" w:rsidRPr="009B5846" w:rsidRDefault="00870F69" w:rsidP="00870F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8" w:type="dxa"/>
            <w:shd w:val="clear" w:color="auto" w:fill="auto"/>
          </w:tcPr>
          <w:p w:rsidR="00870F69" w:rsidRPr="009B5846" w:rsidRDefault="00870F69" w:rsidP="00870F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870F69" w:rsidRPr="009B5846" w:rsidRDefault="00870F69" w:rsidP="00870F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70F69" w:rsidRPr="009B5846" w:rsidRDefault="00226E10" w:rsidP="00870F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oficina</w:t>
            </w:r>
          </w:p>
        </w:tc>
        <w:tc>
          <w:tcPr>
            <w:tcW w:w="1324" w:type="dxa"/>
            <w:shd w:val="clear" w:color="auto" w:fill="auto"/>
          </w:tcPr>
          <w:p w:rsidR="00870F69" w:rsidRPr="009B5846" w:rsidRDefault="00870F69" w:rsidP="00870F69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70F69" w:rsidRPr="009B5846" w:rsidTr="00221F83">
        <w:tc>
          <w:tcPr>
            <w:tcW w:w="1588" w:type="dxa"/>
            <w:shd w:val="clear" w:color="auto" w:fill="auto"/>
          </w:tcPr>
          <w:p w:rsidR="00870F69" w:rsidRPr="009B5846" w:rsidRDefault="00870F69" w:rsidP="00870F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cod_cenope</w:t>
            </w:r>
          </w:p>
        </w:tc>
        <w:tc>
          <w:tcPr>
            <w:tcW w:w="1558" w:type="dxa"/>
            <w:shd w:val="clear" w:color="auto" w:fill="auto"/>
          </w:tcPr>
          <w:p w:rsidR="00870F69" w:rsidRPr="009B5846" w:rsidRDefault="00870F69" w:rsidP="00870F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549" w:type="dxa"/>
            <w:shd w:val="clear" w:color="auto" w:fill="auto"/>
          </w:tcPr>
          <w:p w:rsidR="00870F69" w:rsidRPr="009B5846" w:rsidRDefault="00870F69" w:rsidP="00870F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70F69" w:rsidRPr="009B5846" w:rsidRDefault="00870F69" w:rsidP="00870F6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Centro de Operaciones</w:t>
            </w:r>
          </w:p>
        </w:tc>
        <w:tc>
          <w:tcPr>
            <w:tcW w:w="1324" w:type="dxa"/>
            <w:shd w:val="clear" w:color="auto" w:fill="auto"/>
          </w:tcPr>
          <w:p w:rsidR="00870F69" w:rsidRPr="009B5846" w:rsidRDefault="00907A49" w:rsidP="00870F6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26E10" w:rsidRPr="009B5846" w:rsidTr="00221F83">
        <w:tc>
          <w:tcPr>
            <w:tcW w:w="1588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26E10" w:rsidRPr="009B5846" w:rsidTr="00221F83">
        <w:tc>
          <w:tcPr>
            <w:tcW w:w="1588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26E10" w:rsidRPr="009B5846" w:rsidTr="00221F83">
        <w:tc>
          <w:tcPr>
            <w:tcW w:w="1588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26E10" w:rsidRPr="009B5846" w:rsidTr="00221F83">
        <w:tc>
          <w:tcPr>
            <w:tcW w:w="1588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la fecha y la hora en el que se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226E10" w:rsidRPr="009B5846" w:rsidRDefault="00226E10" w:rsidP="00226E1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16753" w:rsidRPr="009B5846" w:rsidRDefault="00616753" w:rsidP="00E371C9">
      <w:pPr>
        <w:tabs>
          <w:tab w:val="left" w:pos="426"/>
        </w:tabs>
        <w:rPr>
          <w:rFonts w:cs="Arial"/>
          <w:sz w:val="24"/>
          <w:szCs w:val="24"/>
        </w:rPr>
      </w:pPr>
    </w:p>
    <w:p w:rsidR="00616753" w:rsidRPr="009B5846" w:rsidRDefault="00616753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16753" w:rsidRPr="009B5846" w:rsidRDefault="00616753" w:rsidP="00616753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tab_homolo_tercer</w:t>
      </w:r>
    </w:p>
    <w:p w:rsidR="00616753" w:rsidRPr="009B5846" w:rsidRDefault="00616753" w:rsidP="0061675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616753" w:rsidRPr="009B5846" w:rsidRDefault="00616753" w:rsidP="0061675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616753" w:rsidRPr="009B5846" w:rsidTr="00221F83">
        <w:tc>
          <w:tcPr>
            <w:tcW w:w="1588" w:type="dxa"/>
            <w:shd w:val="clear" w:color="auto" w:fill="auto"/>
          </w:tcPr>
          <w:p w:rsidR="00616753" w:rsidRPr="009B5846" w:rsidRDefault="0061675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616753" w:rsidRPr="009B5846" w:rsidRDefault="0061675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616753" w:rsidRPr="009B5846" w:rsidRDefault="0061675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616753" w:rsidRPr="009B5846" w:rsidRDefault="0061675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616753" w:rsidRPr="009B5846" w:rsidRDefault="0061675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616753" w:rsidRPr="009B5846" w:rsidTr="00221F83">
        <w:tc>
          <w:tcPr>
            <w:tcW w:w="1588" w:type="dxa"/>
            <w:shd w:val="clear" w:color="auto" w:fill="auto"/>
          </w:tcPr>
          <w:p w:rsidR="00616753" w:rsidRPr="009B5846" w:rsidRDefault="00616753" w:rsidP="006167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616753" w:rsidRPr="009B5846" w:rsidRDefault="00616753" w:rsidP="006167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616753" w:rsidRPr="009B5846" w:rsidRDefault="00616753" w:rsidP="006167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16753" w:rsidRPr="009B5846" w:rsidRDefault="00E371C9" w:rsidP="006167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616753" w:rsidRPr="009B5846" w:rsidRDefault="00616753" w:rsidP="0061675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16753" w:rsidRPr="009B5846" w:rsidTr="00221F83">
        <w:tc>
          <w:tcPr>
            <w:tcW w:w="1588" w:type="dxa"/>
            <w:shd w:val="clear" w:color="auto" w:fill="auto"/>
          </w:tcPr>
          <w:p w:rsidR="00616753" w:rsidRPr="009B5846" w:rsidRDefault="00616753" w:rsidP="006167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cod_terhom</w:t>
            </w:r>
          </w:p>
        </w:tc>
        <w:tc>
          <w:tcPr>
            <w:tcW w:w="1558" w:type="dxa"/>
            <w:shd w:val="clear" w:color="auto" w:fill="auto"/>
          </w:tcPr>
          <w:p w:rsidR="00616753" w:rsidRPr="009B5846" w:rsidRDefault="00616753" w:rsidP="006167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616753" w:rsidRPr="009B5846" w:rsidRDefault="00616753" w:rsidP="006167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16753" w:rsidRPr="009B5846" w:rsidRDefault="00616753" w:rsidP="0061675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616753" w:rsidRPr="009B5846" w:rsidRDefault="00907A49" w:rsidP="0061675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E371C9" w:rsidRPr="009B5846" w:rsidTr="00221F83">
        <w:tc>
          <w:tcPr>
            <w:tcW w:w="1588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371C9" w:rsidRPr="009B5846" w:rsidTr="00221F83">
        <w:tc>
          <w:tcPr>
            <w:tcW w:w="1588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371C9" w:rsidRPr="009B5846" w:rsidTr="00221F83">
        <w:tc>
          <w:tcPr>
            <w:tcW w:w="1588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usuario que modifica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un registro de esta tabla</w:t>
            </w:r>
          </w:p>
        </w:tc>
        <w:tc>
          <w:tcPr>
            <w:tcW w:w="1324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371C9" w:rsidRPr="009B5846" w:rsidTr="00221F83">
        <w:tc>
          <w:tcPr>
            <w:tcW w:w="1588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8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E371C9" w:rsidRPr="009B5846" w:rsidRDefault="00E371C9" w:rsidP="00E371C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16753" w:rsidRPr="009B5846" w:rsidRDefault="00616753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92276" w:rsidRPr="009B5846" w:rsidRDefault="00D92276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F7A0D" w:rsidRPr="009B5846" w:rsidRDefault="003F7A0D" w:rsidP="003F7A0D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tab_horari_entsal</w:t>
      </w:r>
    </w:p>
    <w:p w:rsidR="003F7A0D" w:rsidRPr="009B5846" w:rsidRDefault="003F7A0D" w:rsidP="003F7A0D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F7A0D" w:rsidRPr="009B5846" w:rsidRDefault="003F7A0D" w:rsidP="003F7A0D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3F7A0D" w:rsidRPr="009B5846" w:rsidTr="00221F83">
        <w:tc>
          <w:tcPr>
            <w:tcW w:w="1588" w:type="dxa"/>
            <w:shd w:val="clear" w:color="auto" w:fill="auto"/>
          </w:tcPr>
          <w:p w:rsidR="003F7A0D" w:rsidRPr="009B5846" w:rsidRDefault="003F7A0D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3F7A0D" w:rsidRPr="009B5846" w:rsidRDefault="003F7A0D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3F7A0D" w:rsidRPr="009B5846" w:rsidRDefault="003F7A0D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3F7A0D" w:rsidRPr="009B5846" w:rsidRDefault="003F7A0D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3F7A0D" w:rsidRPr="009B5846" w:rsidRDefault="003F7A0D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F7A0D" w:rsidRPr="009B5846" w:rsidTr="00221F83">
        <w:tc>
          <w:tcPr>
            <w:tcW w:w="158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cod_horent</w:t>
            </w:r>
          </w:p>
        </w:tc>
        <w:tc>
          <w:tcPr>
            <w:tcW w:w="155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F7A0D" w:rsidRPr="009B5846" w:rsidTr="00221F83">
        <w:tc>
          <w:tcPr>
            <w:tcW w:w="158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F7A0D" w:rsidRPr="009B5846" w:rsidRDefault="00D92276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F7A0D" w:rsidRPr="009B5846" w:rsidTr="00221F83">
        <w:tc>
          <w:tcPr>
            <w:tcW w:w="158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cod_areasx</w:t>
            </w:r>
          </w:p>
        </w:tc>
        <w:tc>
          <w:tcPr>
            <w:tcW w:w="155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F7A0D" w:rsidRPr="009B5846" w:rsidTr="00221F83">
        <w:tc>
          <w:tcPr>
            <w:tcW w:w="158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hor_entrad</w:t>
            </w:r>
          </w:p>
        </w:tc>
        <w:tc>
          <w:tcPr>
            <w:tcW w:w="155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TIME</w:t>
            </w:r>
          </w:p>
        </w:tc>
        <w:tc>
          <w:tcPr>
            <w:tcW w:w="2618" w:type="dxa"/>
            <w:shd w:val="clear" w:color="auto" w:fill="auto"/>
          </w:tcPr>
          <w:p w:rsidR="003F7A0D" w:rsidRPr="009B5846" w:rsidRDefault="00D92276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Hora de entrada</w:t>
            </w:r>
          </w:p>
        </w:tc>
        <w:tc>
          <w:tcPr>
            <w:tcW w:w="1324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F7A0D" w:rsidRPr="009B5846" w:rsidTr="00221F83">
        <w:tc>
          <w:tcPr>
            <w:tcW w:w="158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hor_salida</w:t>
            </w:r>
          </w:p>
        </w:tc>
        <w:tc>
          <w:tcPr>
            <w:tcW w:w="155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TIME</w:t>
            </w:r>
          </w:p>
        </w:tc>
        <w:tc>
          <w:tcPr>
            <w:tcW w:w="2618" w:type="dxa"/>
            <w:shd w:val="clear" w:color="auto" w:fill="auto"/>
          </w:tcPr>
          <w:p w:rsidR="003F7A0D" w:rsidRPr="009B5846" w:rsidRDefault="00D92276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Hora de salida</w:t>
            </w:r>
          </w:p>
        </w:tc>
        <w:tc>
          <w:tcPr>
            <w:tcW w:w="1324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F7A0D" w:rsidRPr="009B5846" w:rsidTr="00221F83">
        <w:tc>
          <w:tcPr>
            <w:tcW w:w="158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F7A0D" w:rsidRPr="009B5846" w:rsidTr="00221F83">
        <w:tc>
          <w:tcPr>
            <w:tcW w:w="158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F7A0D" w:rsidRPr="009B5846" w:rsidTr="00221F83">
        <w:tc>
          <w:tcPr>
            <w:tcW w:w="158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324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F7A0D" w:rsidRPr="009B5846" w:rsidTr="00221F83">
        <w:tc>
          <w:tcPr>
            <w:tcW w:w="158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324" w:type="dxa"/>
            <w:shd w:val="clear" w:color="auto" w:fill="auto"/>
          </w:tcPr>
          <w:p w:rsidR="003F7A0D" w:rsidRPr="009B5846" w:rsidRDefault="003F7A0D" w:rsidP="003F7A0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F7A0D" w:rsidRPr="009B5846" w:rsidRDefault="003F7A0D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E324AC" w:rsidRPr="009B5846" w:rsidRDefault="00E324AC" w:rsidP="0051671C">
      <w:pPr>
        <w:tabs>
          <w:tab w:val="left" w:pos="426"/>
        </w:tabs>
        <w:rPr>
          <w:rFonts w:cs="Arial"/>
          <w:sz w:val="24"/>
          <w:szCs w:val="24"/>
        </w:rPr>
      </w:pPr>
    </w:p>
    <w:p w:rsidR="00E324AC" w:rsidRPr="009B5846" w:rsidRDefault="00E324AC" w:rsidP="00E324AC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tab_horext_emplea</w:t>
      </w:r>
    </w:p>
    <w:p w:rsidR="00E324AC" w:rsidRPr="009B5846" w:rsidRDefault="00E324AC" w:rsidP="00E324AC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E324AC" w:rsidRPr="009B5846" w:rsidRDefault="00E324AC" w:rsidP="00E324AC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No tiene llave maestra*</w:t>
      </w:r>
    </w:p>
    <w:p w:rsidR="00E324AC" w:rsidRPr="009B5846" w:rsidRDefault="00E324AC" w:rsidP="00E324AC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E324AC" w:rsidRPr="009B5846" w:rsidTr="00221F83">
        <w:tc>
          <w:tcPr>
            <w:tcW w:w="1588" w:type="dxa"/>
            <w:shd w:val="clear" w:color="auto" w:fill="auto"/>
          </w:tcPr>
          <w:p w:rsidR="00E324AC" w:rsidRPr="009B5846" w:rsidRDefault="00E324AC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E324AC" w:rsidRPr="009B5846" w:rsidRDefault="00E324AC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E324AC" w:rsidRPr="009B5846" w:rsidRDefault="00E324AC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E324AC" w:rsidRPr="009B5846" w:rsidRDefault="00E324AC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E324AC" w:rsidRPr="009B5846" w:rsidRDefault="00E324AC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E324AC" w:rsidRPr="009B5846" w:rsidTr="00221F83">
        <w:tc>
          <w:tcPr>
            <w:tcW w:w="158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E324AC" w:rsidRPr="009B5846" w:rsidRDefault="00A24930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324AC" w:rsidRPr="009B5846" w:rsidTr="00221F83">
        <w:tc>
          <w:tcPr>
            <w:tcW w:w="158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fec_horini</w:t>
            </w:r>
          </w:p>
        </w:tc>
        <w:tc>
          <w:tcPr>
            <w:tcW w:w="155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324AC" w:rsidRPr="009B5846" w:rsidTr="00221F83">
        <w:tc>
          <w:tcPr>
            <w:tcW w:w="158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fec_horfin</w:t>
            </w:r>
          </w:p>
        </w:tc>
        <w:tc>
          <w:tcPr>
            <w:tcW w:w="155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324AC" w:rsidRPr="009B5846" w:rsidTr="00221F83">
        <w:tc>
          <w:tcPr>
            <w:tcW w:w="158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num_horasx</w:t>
            </w:r>
          </w:p>
        </w:tc>
        <w:tc>
          <w:tcPr>
            <w:tcW w:w="155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324AC" w:rsidRPr="009B5846" w:rsidTr="00221F83">
        <w:tc>
          <w:tcPr>
            <w:tcW w:w="158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cod_horext</w:t>
            </w:r>
          </w:p>
        </w:tc>
        <w:tc>
          <w:tcPr>
            <w:tcW w:w="155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324AC" w:rsidRPr="009B5846" w:rsidTr="00221F83">
        <w:tc>
          <w:tcPr>
            <w:tcW w:w="158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324AC" w:rsidRPr="009B5846" w:rsidTr="00221F83">
        <w:tc>
          <w:tcPr>
            <w:tcW w:w="158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val_horext</w:t>
            </w:r>
          </w:p>
        </w:tc>
        <w:tc>
          <w:tcPr>
            <w:tcW w:w="155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324AC" w:rsidRPr="009B5846" w:rsidRDefault="00E324AC" w:rsidP="00E324AC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E324AC" w:rsidRPr="009B5846" w:rsidRDefault="00E324AC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54E5B" w:rsidRPr="009B5846" w:rsidRDefault="00D54E5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A1A83" w:rsidRPr="009B5846" w:rsidRDefault="005A1A83" w:rsidP="005A1A83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tab_import_extban</w:t>
      </w:r>
    </w:p>
    <w:p w:rsidR="005A1A83" w:rsidRPr="009B5846" w:rsidRDefault="005A1A83" w:rsidP="005A1A8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A1A83" w:rsidRPr="009B5846" w:rsidRDefault="005A1A83" w:rsidP="005A1A8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58"/>
        <w:gridCol w:w="1548"/>
        <w:gridCol w:w="2601"/>
        <w:gridCol w:w="1313"/>
      </w:tblGrid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ano_extban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Extracto Bancario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mes_extban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Mes del Extracto Bancario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907A49" w:rsidP="005A1A8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cod_bancox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Banco del que se hará el extracto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907A49" w:rsidP="005A1A8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cod_clasec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cod_cuenta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nom_archiv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archivo del Extracto Bancario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val_extban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Saldo según Extracto Bancario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can_regist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Registros del Extracto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Estado del Extracto Bancario( 1 = Aprobado - 0 = Pendiente )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Comprobante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Comprobante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usr_aproba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Aprobación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fec_aproba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Aprobación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usr_anulad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Anulación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fec_anulad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Anulación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obs_concil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2147483647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LONGTEXT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Conciliación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usr_creaci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1A83" w:rsidRPr="009B5846" w:rsidTr="00221F83">
        <w:tc>
          <w:tcPr>
            <w:tcW w:w="158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324" w:type="dxa"/>
            <w:shd w:val="clear" w:color="auto" w:fill="auto"/>
          </w:tcPr>
          <w:p w:rsidR="005A1A83" w:rsidRPr="009B5846" w:rsidRDefault="005A1A83" w:rsidP="005A1A8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A1A83" w:rsidRPr="009B5846" w:rsidRDefault="005A1A83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F7EBE" w:rsidRPr="009B5846" w:rsidRDefault="003F7EBE" w:rsidP="00A24930">
      <w:pPr>
        <w:tabs>
          <w:tab w:val="left" w:pos="426"/>
        </w:tabs>
        <w:rPr>
          <w:rFonts w:cs="Arial"/>
          <w:sz w:val="24"/>
          <w:szCs w:val="24"/>
        </w:rPr>
      </w:pPr>
    </w:p>
    <w:p w:rsidR="003F7EBE" w:rsidRPr="009B5846" w:rsidRDefault="003F7EBE" w:rsidP="003F7EBE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tab_loginx_attemp</w:t>
      </w:r>
    </w:p>
    <w:p w:rsidR="003F7EBE" w:rsidRPr="009B5846" w:rsidRDefault="003F7EBE" w:rsidP="003F7EB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F7EBE" w:rsidRPr="009B5846" w:rsidRDefault="003F7EBE" w:rsidP="003F7EB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3F7EBE" w:rsidRPr="009B5846" w:rsidTr="00221F83">
        <w:tc>
          <w:tcPr>
            <w:tcW w:w="1588" w:type="dxa"/>
            <w:shd w:val="clear" w:color="auto" w:fill="auto"/>
          </w:tcPr>
          <w:p w:rsidR="003F7EBE" w:rsidRPr="009B5846" w:rsidRDefault="003F7EBE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3F7EBE" w:rsidRPr="009B5846" w:rsidRDefault="003F7EBE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3F7EBE" w:rsidRPr="009B5846" w:rsidRDefault="003F7EBE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3F7EBE" w:rsidRPr="009B5846" w:rsidRDefault="003F7EBE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3F7EBE" w:rsidRPr="009B5846" w:rsidRDefault="003F7EBE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F7EBE" w:rsidRPr="009B5846" w:rsidTr="00221F83">
        <w:tc>
          <w:tcPr>
            <w:tcW w:w="1588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cod_usuari</w:t>
            </w:r>
          </w:p>
        </w:tc>
        <w:tc>
          <w:tcPr>
            <w:tcW w:w="1558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F7EBE" w:rsidRPr="009B5846" w:rsidTr="00221F83">
        <w:tc>
          <w:tcPr>
            <w:tcW w:w="1588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fec_attemp</w:t>
            </w:r>
          </w:p>
        </w:tc>
        <w:tc>
          <w:tcPr>
            <w:tcW w:w="1558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ingreso</w:t>
            </w:r>
          </w:p>
        </w:tc>
        <w:tc>
          <w:tcPr>
            <w:tcW w:w="1324" w:type="dxa"/>
            <w:shd w:val="clear" w:color="auto" w:fill="auto"/>
          </w:tcPr>
          <w:p w:rsidR="003F7EBE" w:rsidRPr="009B5846" w:rsidRDefault="00907A49" w:rsidP="003F7EB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F7EBE" w:rsidRPr="009B5846" w:rsidTr="00221F83">
        <w:tc>
          <w:tcPr>
            <w:tcW w:w="1588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num_userip</w:t>
            </w:r>
          </w:p>
        </w:tc>
        <w:tc>
          <w:tcPr>
            <w:tcW w:w="1558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F7EBE" w:rsidRPr="009B5846" w:rsidTr="00221F83">
        <w:tc>
          <w:tcPr>
            <w:tcW w:w="1588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num_attemp</w:t>
            </w:r>
          </w:p>
        </w:tc>
        <w:tc>
          <w:tcPr>
            <w:tcW w:w="1558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F7EBE" w:rsidRPr="009B5846" w:rsidRDefault="003F7EBE" w:rsidP="003F7EB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F7EBE" w:rsidRPr="009B5846" w:rsidRDefault="003F7EBE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813B3" w:rsidRPr="009B5846" w:rsidRDefault="00C813B3" w:rsidP="00C813B3">
      <w:pPr>
        <w:ind w:left="708" w:hanging="708"/>
        <w:rPr>
          <w:rFonts w:cs="Arial"/>
          <w:b/>
          <w:sz w:val="24"/>
          <w:szCs w:val="24"/>
        </w:rPr>
      </w:pPr>
    </w:p>
    <w:p w:rsidR="00C813B3" w:rsidRPr="009B5846" w:rsidRDefault="00C813B3" w:rsidP="00C813B3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tab_loginx_bitaco</w:t>
      </w:r>
    </w:p>
    <w:p w:rsidR="00C813B3" w:rsidRPr="009B5846" w:rsidRDefault="00C813B3" w:rsidP="00C813B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813B3" w:rsidRPr="009B5846" w:rsidRDefault="00C813B3" w:rsidP="00C813B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C813B3" w:rsidRPr="009B5846" w:rsidTr="00221F83">
        <w:tc>
          <w:tcPr>
            <w:tcW w:w="1588" w:type="dxa"/>
            <w:shd w:val="clear" w:color="auto" w:fill="auto"/>
          </w:tcPr>
          <w:p w:rsidR="00C813B3" w:rsidRPr="009B5846" w:rsidRDefault="00C813B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C813B3" w:rsidRPr="009B5846" w:rsidRDefault="00C813B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C813B3" w:rsidRPr="009B5846" w:rsidRDefault="00C813B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C813B3" w:rsidRPr="009B5846" w:rsidRDefault="00C813B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C813B3" w:rsidRPr="009B5846" w:rsidRDefault="00C813B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813B3" w:rsidRPr="009B5846" w:rsidTr="00221F83">
        <w:tc>
          <w:tcPr>
            <w:tcW w:w="158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cod_usuari</w:t>
            </w:r>
          </w:p>
        </w:tc>
        <w:tc>
          <w:tcPr>
            <w:tcW w:w="155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813B3" w:rsidRPr="009B5846" w:rsidRDefault="00D54E5B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usuario</w:t>
            </w:r>
          </w:p>
        </w:tc>
        <w:tc>
          <w:tcPr>
            <w:tcW w:w="1324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813B3" w:rsidRPr="009B5846" w:rsidTr="00221F83">
        <w:tc>
          <w:tcPr>
            <w:tcW w:w="158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fec_loginx</w:t>
            </w:r>
          </w:p>
        </w:tc>
        <w:tc>
          <w:tcPr>
            <w:tcW w:w="155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y Hora de Ingreso</w:t>
            </w:r>
          </w:p>
        </w:tc>
        <w:tc>
          <w:tcPr>
            <w:tcW w:w="1324" w:type="dxa"/>
            <w:shd w:val="clear" w:color="auto" w:fill="auto"/>
          </w:tcPr>
          <w:p w:rsidR="00C813B3" w:rsidRPr="009B5846" w:rsidRDefault="00907A49" w:rsidP="00C50506">
            <w:pPr>
              <w:ind w:left="708" w:hanging="708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813B3" w:rsidRPr="009B5846" w:rsidTr="00221F83">
        <w:tc>
          <w:tcPr>
            <w:tcW w:w="158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usu_clavex</w:t>
            </w:r>
          </w:p>
        </w:tc>
        <w:tc>
          <w:tcPr>
            <w:tcW w:w="155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13B3" w:rsidRPr="009B5846" w:rsidTr="00221F83">
        <w:tc>
          <w:tcPr>
            <w:tcW w:w="158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num_userip</w:t>
            </w:r>
          </w:p>
        </w:tc>
        <w:tc>
          <w:tcPr>
            <w:tcW w:w="155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Ip desde la cual ingresa</w:t>
            </w:r>
          </w:p>
        </w:tc>
        <w:tc>
          <w:tcPr>
            <w:tcW w:w="1324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13B3" w:rsidRPr="009B5846" w:rsidTr="00221F83">
        <w:tc>
          <w:tcPr>
            <w:tcW w:w="158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num_attemp</w:t>
            </w:r>
          </w:p>
        </w:tc>
        <w:tc>
          <w:tcPr>
            <w:tcW w:w="155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13B3" w:rsidRPr="009B5846" w:rsidRDefault="00C813B3" w:rsidP="00C813B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54E5B" w:rsidRPr="009B5846" w:rsidRDefault="00D54E5B" w:rsidP="00592232">
      <w:pPr>
        <w:ind w:left="708" w:hanging="708"/>
        <w:rPr>
          <w:rFonts w:cs="Arial"/>
          <w:sz w:val="24"/>
          <w:szCs w:val="24"/>
        </w:rPr>
      </w:pPr>
    </w:p>
    <w:p w:rsidR="00D54E5B" w:rsidRPr="009B5846" w:rsidRDefault="00D54E5B" w:rsidP="00592232">
      <w:pPr>
        <w:ind w:left="708" w:hanging="708"/>
        <w:rPr>
          <w:rFonts w:cs="Arial"/>
          <w:sz w:val="24"/>
          <w:szCs w:val="24"/>
        </w:rPr>
      </w:pPr>
    </w:p>
    <w:p w:rsidR="00592232" w:rsidRPr="009B5846" w:rsidRDefault="00592232" w:rsidP="00592232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tab_nconta_facdet</w:t>
      </w:r>
    </w:p>
    <w:p w:rsidR="00592232" w:rsidRPr="009B5846" w:rsidRDefault="00592232" w:rsidP="0059223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92232" w:rsidRPr="009B5846" w:rsidRDefault="00592232" w:rsidP="0059223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8"/>
        <w:gridCol w:w="1548"/>
        <w:gridCol w:w="1545"/>
        <w:gridCol w:w="2614"/>
        <w:gridCol w:w="1312"/>
      </w:tblGrid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Tipo del comprobante. Relacionado de la tabla </w:t>
            </w:r>
            <w:r w:rsidRPr="009B5846">
              <w:rPr>
                <w:rFonts w:cs="Arial"/>
                <w:b/>
                <w:sz w:val="24"/>
                <w:szCs w:val="24"/>
              </w:rPr>
              <w:t>tab_genera_tipcom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907A49" w:rsidP="0059223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comprobante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907A49" w:rsidP="0059223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 interno de la tabla. Identifica la línea del comprobante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907A49" w:rsidP="0059223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cod_produc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Producto de la Factura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Clase de la cuenta. Relacionado de la tabla </w:t>
            </w:r>
            <w:r w:rsidRPr="009B5846">
              <w:rPr>
                <w:rFonts w:cs="Arial"/>
                <w:b/>
                <w:sz w:val="24"/>
                <w:szCs w:val="24"/>
              </w:rPr>
              <w:t>tab_genera_plancu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Grupo de la cuenta. Relacionado de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 xml:space="preserve">tabla </w:t>
            </w:r>
            <w:r w:rsidRPr="009B5846">
              <w:rPr>
                <w:rFonts w:cs="Arial"/>
                <w:b/>
                <w:sz w:val="24"/>
                <w:szCs w:val="24"/>
              </w:rPr>
              <w:t>tab_genera_plancu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cod_cuenta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Cuenta. Relacionado de la tabla  </w:t>
            </w:r>
            <w:r w:rsidRPr="009B5846">
              <w:rPr>
                <w:rFonts w:cs="Arial"/>
                <w:b/>
                <w:sz w:val="24"/>
                <w:szCs w:val="24"/>
              </w:rPr>
              <w:t>tab_genera_plancu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Subcuenta. Relacionado de la tabla </w:t>
            </w:r>
            <w:r w:rsidRPr="009B5846">
              <w:rPr>
                <w:rFonts w:cs="Arial"/>
                <w:b/>
                <w:sz w:val="24"/>
                <w:szCs w:val="24"/>
              </w:rPr>
              <w:t>tab_genera_plancu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Auxiliar. Relacionado de la tabla tab_genera_plancu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Código que identifica el centro de costos. Relacionado de la tabla </w:t>
            </w:r>
            <w:r w:rsidRPr="009B5846">
              <w:rPr>
                <w:rFonts w:cs="Arial"/>
                <w:b/>
                <w:sz w:val="24"/>
                <w:szCs w:val="24"/>
              </w:rPr>
              <w:t>tab_genera_cencos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que identifica el tercero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val_baseim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base de impuestos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val_retefu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Retención en la Fuente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val_retiva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Retención de IVA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val_retica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Retención de ICA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ind_nattra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Naturaleza de la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cuenta en el comprobante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val_transa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transacción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92232" w:rsidRPr="009B5846" w:rsidTr="00221F83">
        <w:tc>
          <w:tcPr>
            <w:tcW w:w="158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det_transa</w:t>
            </w:r>
          </w:p>
        </w:tc>
        <w:tc>
          <w:tcPr>
            <w:tcW w:w="155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Detalle de la transacción</w:t>
            </w:r>
          </w:p>
        </w:tc>
        <w:tc>
          <w:tcPr>
            <w:tcW w:w="1324" w:type="dxa"/>
            <w:shd w:val="clear" w:color="auto" w:fill="auto"/>
          </w:tcPr>
          <w:p w:rsidR="00592232" w:rsidRPr="009B5846" w:rsidRDefault="00592232" w:rsidP="0059223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92232" w:rsidRPr="009B5846" w:rsidRDefault="00592232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34666" w:rsidRPr="009B5846" w:rsidRDefault="00D34666" w:rsidP="00D34666">
      <w:pPr>
        <w:ind w:left="708" w:hanging="708"/>
        <w:rPr>
          <w:rFonts w:cs="Arial"/>
          <w:b/>
          <w:sz w:val="24"/>
          <w:szCs w:val="24"/>
        </w:rPr>
      </w:pPr>
    </w:p>
    <w:p w:rsidR="00D34666" w:rsidRPr="009B5846" w:rsidRDefault="00D34666" w:rsidP="00D34666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tab_nconta_factur</w:t>
      </w:r>
    </w:p>
    <w:p w:rsidR="00D34666" w:rsidRPr="009B5846" w:rsidRDefault="00D34666" w:rsidP="00D3466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34666" w:rsidRPr="009B5846" w:rsidRDefault="00D34666" w:rsidP="00D3466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51"/>
        <w:gridCol w:w="1547"/>
        <w:gridCol w:w="2606"/>
        <w:gridCol w:w="1316"/>
      </w:tblGrid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del Comprobante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907A49" w:rsidP="008F471C">
            <w:pPr>
              <w:ind w:left="708" w:hanging="708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Comprobante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907A49" w:rsidP="00D3466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Factura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cod_tipnot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Tipo de Nota. (D=Debito, C=Credito)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cod_tiptra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Transacción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cod_notcon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Nota Contable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Oficina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fec_nconta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Fecha de la Nota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Contable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val_nconta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Neto de la Nota Contable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val_totalx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Total De la Nota Contable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Estado de la Nota Contable (PE = Pendiente, AP=Aprobada, AN=Anulada)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obs_nconta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la Nota Contable o Detalle del Comprobante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obs_aproba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Aprobación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obs_anulad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Anulación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usr_aproba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Aprobación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fec_aproba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Aprobación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usr_anulad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Anulación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4666" w:rsidRPr="009B5846" w:rsidTr="00221F83">
        <w:tc>
          <w:tcPr>
            <w:tcW w:w="158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fec_anulad</w:t>
            </w:r>
          </w:p>
        </w:tc>
        <w:tc>
          <w:tcPr>
            <w:tcW w:w="155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Anulación</w:t>
            </w:r>
          </w:p>
        </w:tc>
        <w:tc>
          <w:tcPr>
            <w:tcW w:w="1324" w:type="dxa"/>
            <w:shd w:val="clear" w:color="auto" w:fill="auto"/>
          </w:tcPr>
          <w:p w:rsidR="00D34666" w:rsidRPr="009B5846" w:rsidRDefault="00D34666" w:rsidP="00D3466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34666" w:rsidRPr="009B5846" w:rsidRDefault="00D34666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4657B" w:rsidRPr="009B5846" w:rsidRDefault="0014657B" w:rsidP="00D54E5B">
      <w:pPr>
        <w:tabs>
          <w:tab w:val="left" w:pos="426"/>
        </w:tabs>
        <w:rPr>
          <w:rFonts w:cs="Arial"/>
          <w:sz w:val="24"/>
          <w:szCs w:val="24"/>
        </w:rPr>
      </w:pPr>
    </w:p>
    <w:p w:rsidR="0014657B" w:rsidRPr="009B5846" w:rsidRDefault="0014657B" w:rsidP="0014657B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tab_nconta_factur_bk</w:t>
      </w:r>
    </w:p>
    <w:p w:rsidR="0014657B" w:rsidRPr="009B5846" w:rsidRDefault="0014657B" w:rsidP="0014657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4657B" w:rsidRPr="009B5846" w:rsidRDefault="0014657B" w:rsidP="0014657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51"/>
        <w:gridCol w:w="1547"/>
        <w:gridCol w:w="2606"/>
        <w:gridCol w:w="1316"/>
      </w:tblGrid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del Comprobante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del Comprobante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907A49" w:rsidP="0014657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Comprobante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907A49" w:rsidP="0014657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Factura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cod_tipnot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Tipo de Nota. (D=Debito, C=Credito)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cod_tiptra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Transacción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cod_notcon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Nota Contable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Oficina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fec_nconta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la Nota Contable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val_nconta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Neto de la Nota Contable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val_totalx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Total De la Nota Contable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Estado de la Nota Contable (PE =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Pendiente, AP=Aprobada, AN=Anulada)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obs_nconta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la Nota Contable o Detalle del Comprobante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obs_aproba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Aprobación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obs_anulad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Anulación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usr_aproba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Aprobación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fec_aproba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Aprobación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usr_anulad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Anulación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4657B" w:rsidRPr="009B5846" w:rsidTr="00221F83">
        <w:tc>
          <w:tcPr>
            <w:tcW w:w="158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fec_anulad</w:t>
            </w:r>
          </w:p>
        </w:tc>
        <w:tc>
          <w:tcPr>
            <w:tcW w:w="155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Anulación</w:t>
            </w:r>
          </w:p>
        </w:tc>
        <w:tc>
          <w:tcPr>
            <w:tcW w:w="1324" w:type="dxa"/>
            <w:shd w:val="clear" w:color="auto" w:fill="auto"/>
          </w:tcPr>
          <w:p w:rsidR="0014657B" w:rsidRPr="009B5846" w:rsidRDefault="0014657B" w:rsidP="0014657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4657B" w:rsidRPr="009B5846" w:rsidRDefault="0014657B" w:rsidP="0014657B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A650C" w:rsidRPr="009B5846" w:rsidRDefault="007A650C" w:rsidP="0014657B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A650C" w:rsidRPr="009B5846" w:rsidRDefault="007A650C" w:rsidP="0014657B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A650C" w:rsidRPr="009B5846" w:rsidRDefault="007A650C" w:rsidP="0014657B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A650C" w:rsidRPr="009B5846" w:rsidRDefault="007A650C" w:rsidP="0014657B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A650C" w:rsidRPr="009B5846" w:rsidRDefault="007A650C" w:rsidP="0014657B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A650C" w:rsidRPr="009B5846" w:rsidRDefault="007A650C" w:rsidP="0014657B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A650C" w:rsidRPr="009B5846" w:rsidRDefault="007A650C" w:rsidP="0014657B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A650C" w:rsidRPr="009B5846" w:rsidRDefault="007A650C" w:rsidP="0014657B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279E4" w:rsidRPr="009B5846" w:rsidRDefault="00221F83" w:rsidP="009279E4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106ADF" w:rsidRPr="009B5846">
        <w:rPr>
          <w:rFonts w:cs="Arial"/>
          <w:sz w:val="24"/>
          <w:szCs w:val="24"/>
        </w:rPr>
        <w:t>tab_negoci_comerc</w:t>
      </w:r>
    </w:p>
    <w:p w:rsidR="007A650C" w:rsidRPr="009B5846" w:rsidRDefault="007A650C" w:rsidP="00221F8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A650C" w:rsidRPr="009B5846" w:rsidRDefault="007A650C" w:rsidP="00221F8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221F83" w:rsidRPr="009B5846" w:rsidTr="00221F83">
        <w:tc>
          <w:tcPr>
            <w:tcW w:w="1588" w:type="dxa"/>
            <w:shd w:val="clear" w:color="auto" w:fill="auto"/>
          </w:tcPr>
          <w:p w:rsidR="00221F83" w:rsidRPr="009B5846" w:rsidRDefault="00221F8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221F83" w:rsidRPr="009B5846" w:rsidRDefault="00221F8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221F83" w:rsidRPr="009B5846" w:rsidRDefault="00221F8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221F83" w:rsidRPr="009B5846" w:rsidRDefault="00221F8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221F83" w:rsidRPr="009B5846" w:rsidRDefault="00221F83" w:rsidP="00221F8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06ADF" w:rsidRPr="009B5846" w:rsidTr="00221F83">
        <w:tc>
          <w:tcPr>
            <w:tcW w:w="1588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06ADF" w:rsidRPr="009B5846" w:rsidRDefault="007A650C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06ADF" w:rsidRPr="009B5846" w:rsidTr="00221F83">
        <w:tc>
          <w:tcPr>
            <w:tcW w:w="1588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cod_negoci</w:t>
            </w:r>
          </w:p>
        </w:tc>
        <w:tc>
          <w:tcPr>
            <w:tcW w:w="1558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106ADF" w:rsidRPr="009B5846" w:rsidRDefault="00907A49" w:rsidP="00106AD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06ADF" w:rsidRPr="009B5846" w:rsidTr="00221F83">
        <w:tc>
          <w:tcPr>
            <w:tcW w:w="1588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cod_comerc</w:t>
            </w:r>
          </w:p>
        </w:tc>
        <w:tc>
          <w:tcPr>
            <w:tcW w:w="1558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106ADF" w:rsidRPr="009B5846" w:rsidRDefault="00907A49" w:rsidP="00106AD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06ADF" w:rsidRPr="009B5846" w:rsidTr="00221F83">
        <w:tc>
          <w:tcPr>
            <w:tcW w:w="1588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pct_comisi</w:t>
            </w:r>
          </w:p>
        </w:tc>
        <w:tc>
          <w:tcPr>
            <w:tcW w:w="1558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549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FLOAT</w:t>
            </w:r>
          </w:p>
        </w:tc>
        <w:tc>
          <w:tcPr>
            <w:tcW w:w="2618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106ADF" w:rsidRPr="009B5846" w:rsidRDefault="00106ADF" w:rsidP="00106ADF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279E4" w:rsidRPr="009B5846" w:rsidRDefault="009279E4" w:rsidP="00FA244E">
      <w:pPr>
        <w:tabs>
          <w:tab w:val="left" w:pos="426"/>
        </w:tabs>
        <w:rPr>
          <w:rFonts w:cs="Arial"/>
          <w:sz w:val="24"/>
          <w:szCs w:val="24"/>
        </w:rPr>
      </w:pPr>
    </w:p>
    <w:p w:rsidR="009279E4" w:rsidRPr="009B5846" w:rsidRDefault="009279E4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279E4" w:rsidRPr="009B5846" w:rsidRDefault="009279E4" w:rsidP="009279E4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tab_nomina_concep</w:t>
      </w:r>
    </w:p>
    <w:p w:rsidR="009279E4" w:rsidRPr="009B5846" w:rsidRDefault="009279E4" w:rsidP="009279E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279E4" w:rsidRPr="009B5846" w:rsidRDefault="009279E4" w:rsidP="009279E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1557"/>
        <w:gridCol w:w="1549"/>
        <w:gridCol w:w="2617"/>
        <w:gridCol w:w="1323"/>
      </w:tblGrid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nom_concep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Concepto de nomina</w:t>
            </w: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ind_deveng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Devengados (1=Activo, 0=Inactivo)</w:t>
            </w: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ind_provis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Provisiones (1=Activo, 0=Inactivo)</w:t>
            </w: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ind_deducc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Deducciones (1=Activo, 0=Inactivo)</w:t>
            </w: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ind_estado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de Concepto de Nomina (1=Activo, 0=Inactivo)</w:t>
            </w: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cod_tipter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tercero asociado a la transaccion al momento de causar la nomima</w:t>
            </w: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ind_aplnov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279E4" w:rsidRPr="009B5846" w:rsidTr="005C352E">
        <w:tc>
          <w:tcPr>
            <w:tcW w:w="158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324" w:type="dxa"/>
            <w:shd w:val="clear" w:color="auto" w:fill="auto"/>
          </w:tcPr>
          <w:p w:rsidR="009279E4" w:rsidRPr="009B5846" w:rsidRDefault="009279E4" w:rsidP="009279E4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279E4" w:rsidRPr="009B5846" w:rsidRDefault="009279E4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5597F" w:rsidRPr="009B5846" w:rsidRDefault="0005597F" w:rsidP="006842C0">
      <w:pPr>
        <w:tabs>
          <w:tab w:val="left" w:pos="426"/>
        </w:tabs>
        <w:rPr>
          <w:rFonts w:cs="Arial"/>
          <w:sz w:val="24"/>
          <w:szCs w:val="24"/>
        </w:rPr>
      </w:pPr>
    </w:p>
    <w:p w:rsidR="0005597F" w:rsidRPr="009B5846" w:rsidRDefault="0005597F" w:rsidP="0005597F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tab_nomina_detall</w:t>
      </w:r>
    </w:p>
    <w:p w:rsidR="0005597F" w:rsidRPr="009B5846" w:rsidRDefault="0005597F" w:rsidP="0005597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5597F" w:rsidRPr="009B5846" w:rsidRDefault="0005597F" w:rsidP="0005597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05597F" w:rsidRPr="009B5846" w:rsidTr="005C352E">
        <w:tc>
          <w:tcPr>
            <w:tcW w:w="1588" w:type="dxa"/>
            <w:shd w:val="clear" w:color="auto" w:fill="auto"/>
          </w:tcPr>
          <w:p w:rsidR="0005597F" w:rsidRPr="009B5846" w:rsidRDefault="0005597F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5597F" w:rsidRPr="009B5846" w:rsidRDefault="0005597F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5597F" w:rsidRPr="009B5846" w:rsidRDefault="0005597F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5597F" w:rsidRPr="009B5846" w:rsidRDefault="0005597F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5597F" w:rsidRPr="009B5846" w:rsidRDefault="0005597F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5597F" w:rsidRPr="009B5846" w:rsidTr="005C352E">
        <w:tc>
          <w:tcPr>
            <w:tcW w:w="158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5597F" w:rsidRPr="009B5846" w:rsidTr="005C352E">
        <w:tc>
          <w:tcPr>
            <w:tcW w:w="158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num_detall</w:t>
            </w:r>
          </w:p>
        </w:tc>
        <w:tc>
          <w:tcPr>
            <w:tcW w:w="155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5597F" w:rsidRPr="009B5846" w:rsidRDefault="00907A49" w:rsidP="0005597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5597F" w:rsidRPr="009B5846" w:rsidTr="005C352E">
        <w:tc>
          <w:tcPr>
            <w:tcW w:w="158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5597F" w:rsidRPr="009B5846" w:rsidTr="005C352E">
        <w:tc>
          <w:tcPr>
            <w:tcW w:w="158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5597F" w:rsidRPr="009B5846" w:rsidTr="005C352E">
        <w:tc>
          <w:tcPr>
            <w:tcW w:w="158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val_emplea</w:t>
            </w:r>
          </w:p>
        </w:tc>
        <w:tc>
          <w:tcPr>
            <w:tcW w:w="155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5597F" w:rsidRPr="009B5846" w:rsidTr="005C352E">
        <w:tc>
          <w:tcPr>
            <w:tcW w:w="158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val_empres</w:t>
            </w:r>
          </w:p>
        </w:tc>
        <w:tc>
          <w:tcPr>
            <w:tcW w:w="155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5597F" w:rsidRPr="009B5846" w:rsidTr="005C352E">
        <w:tc>
          <w:tcPr>
            <w:tcW w:w="158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ind_empres</w:t>
            </w:r>
          </w:p>
        </w:tc>
        <w:tc>
          <w:tcPr>
            <w:tcW w:w="155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5597F" w:rsidRPr="009B5846" w:rsidRDefault="0005597F" w:rsidP="0005597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842C0" w:rsidRPr="009B5846" w:rsidTr="005C352E">
        <w:tc>
          <w:tcPr>
            <w:tcW w:w="1588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842C0" w:rsidRPr="009B5846" w:rsidTr="005C352E">
        <w:tc>
          <w:tcPr>
            <w:tcW w:w="1588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842C0" w:rsidRPr="009B5846" w:rsidTr="005C352E">
        <w:tc>
          <w:tcPr>
            <w:tcW w:w="1588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842C0" w:rsidRPr="009B5846" w:rsidTr="005C352E">
        <w:tc>
          <w:tcPr>
            <w:tcW w:w="1588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6842C0" w:rsidRPr="009B5846" w:rsidRDefault="006842C0" w:rsidP="006842C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5597F" w:rsidRPr="009B5846" w:rsidRDefault="0005597F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549D9" w:rsidRPr="009B5846" w:rsidRDefault="00D549D9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549D9" w:rsidRPr="009B5846" w:rsidRDefault="00D549D9" w:rsidP="006842C0">
      <w:pPr>
        <w:tabs>
          <w:tab w:val="left" w:pos="426"/>
        </w:tabs>
        <w:rPr>
          <w:rFonts w:cs="Arial"/>
          <w:sz w:val="24"/>
          <w:szCs w:val="24"/>
        </w:rPr>
      </w:pPr>
    </w:p>
    <w:p w:rsidR="00D549D9" w:rsidRPr="009B5846" w:rsidRDefault="00D549D9" w:rsidP="00D549D9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tab_nomina_deveng</w:t>
      </w:r>
    </w:p>
    <w:p w:rsidR="00D549D9" w:rsidRPr="009B5846" w:rsidRDefault="00D549D9" w:rsidP="00D549D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549D9" w:rsidRPr="009B5846" w:rsidRDefault="00D549D9" w:rsidP="00D549D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D549D9" w:rsidRPr="009B5846" w:rsidTr="005C352E">
        <w:tc>
          <w:tcPr>
            <w:tcW w:w="1588" w:type="dxa"/>
            <w:shd w:val="clear" w:color="auto" w:fill="auto"/>
          </w:tcPr>
          <w:p w:rsidR="00D549D9" w:rsidRPr="009B5846" w:rsidRDefault="00D549D9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D549D9" w:rsidRPr="009B5846" w:rsidRDefault="00D549D9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D549D9" w:rsidRPr="009B5846" w:rsidRDefault="00D549D9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D549D9" w:rsidRPr="009B5846" w:rsidRDefault="00D549D9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D549D9" w:rsidRPr="009B5846" w:rsidRDefault="00D549D9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549D9" w:rsidRPr="009B5846" w:rsidTr="005C352E">
        <w:tc>
          <w:tcPr>
            <w:tcW w:w="158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549D9" w:rsidRPr="009B5846" w:rsidTr="005C352E">
        <w:tc>
          <w:tcPr>
            <w:tcW w:w="158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D549D9" w:rsidRPr="009B5846" w:rsidRDefault="00907A49" w:rsidP="008D2380">
            <w:pPr>
              <w:ind w:left="708" w:hanging="708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549D9" w:rsidRPr="009B5846" w:rsidTr="005C352E">
        <w:tc>
          <w:tcPr>
            <w:tcW w:w="158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D549D9" w:rsidRPr="009B5846" w:rsidRDefault="00907A49" w:rsidP="00D549D9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549D9" w:rsidRPr="009B5846" w:rsidTr="005C352E">
        <w:tc>
          <w:tcPr>
            <w:tcW w:w="158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D549D9" w:rsidRPr="009B5846" w:rsidRDefault="00907A49" w:rsidP="00D549D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549D9" w:rsidRPr="009B5846" w:rsidTr="005C352E">
        <w:tc>
          <w:tcPr>
            <w:tcW w:w="158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49D9" w:rsidRPr="009B5846" w:rsidTr="005C352E">
        <w:tc>
          <w:tcPr>
            <w:tcW w:w="158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49D9" w:rsidRPr="009B5846" w:rsidTr="005C352E">
        <w:tc>
          <w:tcPr>
            <w:tcW w:w="158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val_deveng</w:t>
            </w:r>
          </w:p>
        </w:tc>
        <w:tc>
          <w:tcPr>
            <w:tcW w:w="155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Devengado</w:t>
            </w:r>
          </w:p>
        </w:tc>
        <w:tc>
          <w:tcPr>
            <w:tcW w:w="1324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49D9" w:rsidRPr="009B5846" w:rsidTr="005C352E">
        <w:tc>
          <w:tcPr>
            <w:tcW w:w="158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ind_basico</w:t>
            </w:r>
          </w:p>
        </w:tc>
        <w:tc>
          <w:tcPr>
            <w:tcW w:w="155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Básico (1=Aplica, 0=No aplica)</w:t>
            </w:r>
          </w:p>
        </w:tc>
        <w:tc>
          <w:tcPr>
            <w:tcW w:w="1324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49D9" w:rsidRPr="009B5846" w:rsidTr="005C352E">
        <w:tc>
          <w:tcPr>
            <w:tcW w:w="158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549D9" w:rsidRPr="009B5846" w:rsidTr="005C352E">
        <w:tc>
          <w:tcPr>
            <w:tcW w:w="158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D549D9" w:rsidRPr="009B5846" w:rsidRDefault="00D549D9" w:rsidP="00D549D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549D9" w:rsidRPr="009B5846" w:rsidRDefault="00D549D9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45D28" w:rsidRPr="009B5846" w:rsidRDefault="00945D28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45D28" w:rsidRPr="009B5846" w:rsidRDefault="00945D28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45D28" w:rsidRPr="009B5846" w:rsidRDefault="00945D28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45D28" w:rsidRPr="009B5846" w:rsidRDefault="00945D28" w:rsidP="00DE39C8">
      <w:pPr>
        <w:tabs>
          <w:tab w:val="left" w:pos="426"/>
        </w:tabs>
        <w:rPr>
          <w:rFonts w:cs="Arial"/>
          <w:sz w:val="24"/>
          <w:szCs w:val="24"/>
        </w:rPr>
      </w:pPr>
    </w:p>
    <w:p w:rsidR="00945D28" w:rsidRPr="009B5846" w:rsidRDefault="00945D28" w:rsidP="00945D28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tab_nomina_empres</w:t>
      </w:r>
    </w:p>
    <w:p w:rsidR="00945D28" w:rsidRPr="009B5846" w:rsidRDefault="00945D28" w:rsidP="00945D2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45D28" w:rsidRPr="009B5846" w:rsidRDefault="00945D28" w:rsidP="00945D2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544"/>
        <w:gridCol w:w="1545"/>
        <w:gridCol w:w="2584"/>
        <w:gridCol w:w="1306"/>
      </w:tblGrid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fec_inicia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07A49" w:rsidP="00945D2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fec_finalx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07A49" w:rsidP="00945D2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tip_nomina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tot_deveng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tot_deduci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tot_provis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tot_empres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tot_nomina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ind_causax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Causacion</w:t>
            </w: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ano_comcau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tip_comcau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num_comcau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ind_aproba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usr_aproba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fec_aproba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ind_anulad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usr_anulad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fec_anulad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45D28" w:rsidRPr="009B5846" w:rsidTr="00773840">
        <w:tc>
          <w:tcPr>
            <w:tcW w:w="1658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ind_pagado</w:t>
            </w:r>
          </w:p>
        </w:tc>
        <w:tc>
          <w:tcPr>
            <w:tcW w:w="154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5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4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945D28" w:rsidRPr="009B5846" w:rsidRDefault="00945D28" w:rsidP="00945D2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840" w:rsidRPr="009B5846" w:rsidTr="00773840">
        <w:tc>
          <w:tcPr>
            <w:tcW w:w="1658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44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5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campo el nombre del usuario que crea un nuevo registro de esta tabla</w:t>
            </w:r>
          </w:p>
        </w:tc>
        <w:tc>
          <w:tcPr>
            <w:tcW w:w="1306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840" w:rsidRPr="009B5846" w:rsidTr="00773840">
        <w:tc>
          <w:tcPr>
            <w:tcW w:w="1658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544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5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4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06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840" w:rsidRPr="009B5846" w:rsidTr="00773840">
        <w:tc>
          <w:tcPr>
            <w:tcW w:w="1658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44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5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06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73840" w:rsidRPr="009B5846" w:rsidTr="00773840">
        <w:tc>
          <w:tcPr>
            <w:tcW w:w="1658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44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5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4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06" w:type="dxa"/>
            <w:shd w:val="clear" w:color="auto" w:fill="auto"/>
          </w:tcPr>
          <w:p w:rsidR="00773840" w:rsidRPr="009B5846" w:rsidRDefault="00773840" w:rsidP="0077384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45D28" w:rsidRPr="009B5846" w:rsidRDefault="00945D28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B6FCA" w:rsidRPr="009B5846" w:rsidRDefault="005B6FCA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01F9E" w:rsidRPr="009B5846" w:rsidRDefault="00001F9E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01F9E" w:rsidRPr="009B5846" w:rsidRDefault="00001F9E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01F9E" w:rsidRPr="009B5846" w:rsidRDefault="00001F9E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B6FCA" w:rsidRPr="009B5846" w:rsidRDefault="005B6FCA" w:rsidP="005B6FCA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tab_nomina_impues</w:t>
      </w:r>
    </w:p>
    <w:p w:rsidR="005B6FCA" w:rsidRPr="009B5846" w:rsidRDefault="005B6FCA" w:rsidP="005B6FC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B6FCA" w:rsidRPr="009B5846" w:rsidRDefault="005B6FCA" w:rsidP="005B6FC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5B6FCA" w:rsidRPr="009B5846" w:rsidTr="005C352E">
        <w:tc>
          <w:tcPr>
            <w:tcW w:w="1588" w:type="dxa"/>
            <w:shd w:val="clear" w:color="auto" w:fill="auto"/>
          </w:tcPr>
          <w:p w:rsidR="005B6FCA" w:rsidRPr="009B5846" w:rsidRDefault="005B6FCA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B6FCA" w:rsidRPr="009B5846" w:rsidRDefault="005B6FCA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B6FCA" w:rsidRPr="009B5846" w:rsidRDefault="005B6FCA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B6FCA" w:rsidRPr="009B5846" w:rsidRDefault="005B6FCA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B6FCA" w:rsidRPr="009B5846" w:rsidRDefault="005B6FCA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B6FCA" w:rsidRPr="009B5846" w:rsidTr="005C352E">
        <w:tc>
          <w:tcPr>
            <w:tcW w:w="158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B6FCA" w:rsidRPr="009B5846" w:rsidTr="005C352E">
        <w:tc>
          <w:tcPr>
            <w:tcW w:w="158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5B6FCA" w:rsidRPr="009B5846" w:rsidRDefault="00907A49" w:rsidP="005B6FC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B6FCA" w:rsidRPr="009B5846" w:rsidTr="005C352E">
        <w:tc>
          <w:tcPr>
            <w:tcW w:w="158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5B6FCA" w:rsidRPr="009B5846" w:rsidRDefault="00907A49" w:rsidP="005B6FC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B6FCA" w:rsidRPr="009B5846" w:rsidTr="005C352E">
        <w:tc>
          <w:tcPr>
            <w:tcW w:w="158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5B6FCA" w:rsidRPr="009B5846" w:rsidRDefault="00907A49" w:rsidP="005B6FC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B6FCA" w:rsidRPr="009B5846" w:rsidTr="005C352E">
        <w:tc>
          <w:tcPr>
            <w:tcW w:w="158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B6FCA" w:rsidRPr="009B5846" w:rsidTr="005C352E">
        <w:tc>
          <w:tcPr>
            <w:tcW w:w="158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B6FCA" w:rsidRPr="009B5846" w:rsidTr="005C352E">
        <w:tc>
          <w:tcPr>
            <w:tcW w:w="158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por_impues</w:t>
            </w:r>
          </w:p>
        </w:tc>
        <w:tc>
          <w:tcPr>
            <w:tcW w:w="155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 Impuesto</w:t>
            </w:r>
          </w:p>
        </w:tc>
        <w:tc>
          <w:tcPr>
            <w:tcW w:w="1324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B6FCA" w:rsidRPr="009B5846" w:rsidTr="005C352E">
        <w:tc>
          <w:tcPr>
            <w:tcW w:w="158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val_impues</w:t>
            </w:r>
          </w:p>
        </w:tc>
        <w:tc>
          <w:tcPr>
            <w:tcW w:w="155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Impuesto</w:t>
            </w:r>
          </w:p>
        </w:tc>
        <w:tc>
          <w:tcPr>
            <w:tcW w:w="1324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B6FCA" w:rsidRPr="009B5846" w:rsidTr="005C352E">
        <w:tc>
          <w:tcPr>
            <w:tcW w:w="158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B6FCA" w:rsidRPr="009B5846" w:rsidTr="005C352E">
        <w:tc>
          <w:tcPr>
            <w:tcW w:w="158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5B6FCA" w:rsidRPr="009B5846" w:rsidRDefault="005B6FCA" w:rsidP="005B6FC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B6FCA" w:rsidRPr="009B5846" w:rsidRDefault="005B6FCA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26AA3" w:rsidRPr="009B5846" w:rsidRDefault="00D26AA3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26AA3" w:rsidRPr="009B5846" w:rsidRDefault="00D26AA3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26AA3" w:rsidRPr="009B5846" w:rsidRDefault="00D26AA3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26AA3" w:rsidRPr="009B5846" w:rsidRDefault="00D26AA3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26AA3" w:rsidRPr="009B5846" w:rsidRDefault="00D26AA3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EB7AFA" w:rsidRPr="009B5846" w:rsidRDefault="00BC16E1" w:rsidP="00BC16E1">
      <w:pPr>
        <w:ind w:left="708" w:hanging="708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EB7AFA" w:rsidRPr="009B5846">
        <w:rPr>
          <w:rFonts w:cs="Arial"/>
          <w:sz w:val="24"/>
          <w:szCs w:val="24"/>
        </w:rPr>
        <w:t>tab_nomina_noveda</w:t>
      </w:r>
    </w:p>
    <w:p w:rsidR="00BC16E1" w:rsidRPr="009B5846" w:rsidRDefault="00BC16E1" w:rsidP="00BC16E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BC16E1" w:rsidRPr="009B5846" w:rsidRDefault="00BC16E1" w:rsidP="00BC16E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BC16E1" w:rsidRPr="009B5846" w:rsidTr="005C352E">
        <w:tc>
          <w:tcPr>
            <w:tcW w:w="1588" w:type="dxa"/>
            <w:shd w:val="clear" w:color="auto" w:fill="auto"/>
          </w:tcPr>
          <w:p w:rsidR="00BC16E1" w:rsidRPr="009B5846" w:rsidRDefault="00BC16E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BC16E1" w:rsidRPr="009B5846" w:rsidRDefault="00BC16E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BC16E1" w:rsidRPr="009B5846" w:rsidRDefault="00BC16E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BC16E1" w:rsidRPr="009B5846" w:rsidRDefault="00BC16E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BC16E1" w:rsidRPr="009B5846" w:rsidRDefault="00BC16E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BC16E1" w:rsidRPr="009B5846" w:rsidTr="005C352E">
        <w:tc>
          <w:tcPr>
            <w:tcW w:w="158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fec_inicia</w:t>
            </w:r>
          </w:p>
        </w:tc>
        <w:tc>
          <w:tcPr>
            <w:tcW w:w="155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C16E1" w:rsidRPr="009B5846" w:rsidTr="005C352E">
        <w:tc>
          <w:tcPr>
            <w:tcW w:w="158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fec_finalx</w:t>
            </w:r>
          </w:p>
        </w:tc>
        <w:tc>
          <w:tcPr>
            <w:tcW w:w="155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BC16E1" w:rsidRPr="009B5846" w:rsidRDefault="00907A49" w:rsidP="00BC16E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C16E1" w:rsidRPr="009B5846" w:rsidTr="005C352E">
        <w:tc>
          <w:tcPr>
            <w:tcW w:w="158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C16E1" w:rsidRPr="009B5846" w:rsidRDefault="00B4497A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BC16E1" w:rsidRPr="009B5846" w:rsidRDefault="00907A49" w:rsidP="00BC16E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C16E1" w:rsidRPr="009B5846" w:rsidTr="005C352E">
        <w:tc>
          <w:tcPr>
            <w:tcW w:w="158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BC16E1" w:rsidRPr="009B5846" w:rsidRDefault="00907A49" w:rsidP="00BC16E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C16E1" w:rsidRPr="009B5846" w:rsidTr="005C352E">
        <w:tc>
          <w:tcPr>
            <w:tcW w:w="158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num_diasxx</w:t>
            </w:r>
          </w:p>
        </w:tc>
        <w:tc>
          <w:tcPr>
            <w:tcW w:w="155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16E1" w:rsidRPr="009B5846" w:rsidTr="005C352E">
        <w:tc>
          <w:tcPr>
            <w:tcW w:w="158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fec_inicio</w:t>
            </w:r>
          </w:p>
        </w:tc>
        <w:tc>
          <w:tcPr>
            <w:tcW w:w="155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16E1" w:rsidRPr="009B5846" w:rsidTr="005C352E">
        <w:tc>
          <w:tcPr>
            <w:tcW w:w="158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fec_finali</w:t>
            </w:r>
          </w:p>
        </w:tc>
        <w:tc>
          <w:tcPr>
            <w:tcW w:w="155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C16E1" w:rsidRPr="009B5846" w:rsidTr="005C352E">
        <w:tc>
          <w:tcPr>
            <w:tcW w:w="158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obs_noveda</w:t>
            </w:r>
          </w:p>
        </w:tc>
        <w:tc>
          <w:tcPr>
            <w:tcW w:w="1558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C16E1" w:rsidRPr="009B5846" w:rsidRDefault="00B4497A" w:rsidP="00BC16E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Observación de la novedad</w:t>
            </w:r>
          </w:p>
        </w:tc>
        <w:tc>
          <w:tcPr>
            <w:tcW w:w="1324" w:type="dxa"/>
            <w:shd w:val="clear" w:color="auto" w:fill="auto"/>
          </w:tcPr>
          <w:p w:rsidR="00BC16E1" w:rsidRPr="009B5846" w:rsidRDefault="00BC16E1" w:rsidP="00BC16E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4497A" w:rsidRPr="009B5846" w:rsidTr="005C352E">
        <w:tc>
          <w:tcPr>
            <w:tcW w:w="1588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4497A" w:rsidRPr="009B5846" w:rsidTr="005C352E">
        <w:tc>
          <w:tcPr>
            <w:tcW w:w="1588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4497A" w:rsidRPr="009B5846" w:rsidTr="005C352E">
        <w:tc>
          <w:tcPr>
            <w:tcW w:w="1588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4497A" w:rsidRPr="009B5846" w:rsidTr="005C352E">
        <w:tc>
          <w:tcPr>
            <w:tcW w:w="1588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fec_modifi</w:t>
            </w:r>
          </w:p>
        </w:tc>
        <w:tc>
          <w:tcPr>
            <w:tcW w:w="1558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B4497A" w:rsidRPr="009B5846" w:rsidRDefault="00B4497A" w:rsidP="00B4497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BC16E1" w:rsidRPr="009B5846" w:rsidRDefault="00BC16E1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30F31" w:rsidRPr="009B5846" w:rsidRDefault="00730F31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66BD1" w:rsidRPr="009B5846" w:rsidRDefault="00C66BD1" w:rsidP="00C66BD1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tab_nomina_nucfam</w:t>
      </w:r>
    </w:p>
    <w:p w:rsidR="00C66BD1" w:rsidRPr="009B5846" w:rsidRDefault="00C66BD1" w:rsidP="00C66BD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66BD1" w:rsidRPr="009B5846" w:rsidRDefault="00C66BD1" w:rsidP="00C66BD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C66BD1" w:rsidRPr="009B5846" w:rsidTr="005C352E">
        <w:tc>
          <w:tcPr>
            <w:tcW w:w="1588" w:type="dxa"/>
            <w:shd w:val="clear" w:color="auto" w:fill="auto"/>
          </w:tcPr>
          <w:p w:rsidR="00C66BD1" w:rsidRPr="009B5846" w:rsidRDefault="00C66BD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C66BD1" w:rsidRPr="009B5846" w:rsidRDefault="00C66BD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C66BD1" w:rsidRPr="009B5846" w:rsidRDefault="00C66BD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C66BD1" w:rsidRPr="009B5846" w:rsidRDefault="00C66BD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C66BD1" w:rsidRPr="009B5846" w:rsidRDefault="00C66BD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66BD1" w:rsidRPr="009B5846" w:rsidTr="005C352E">
        <w:tc>
          <w:tcPr>
            <w:tcW w:w="158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66BD1" w:rsidRPr="009B5846" w:rsidTr="005C352E">
        <w:tc>
          <w:tcPr>
            <w:tcW w:w="158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cod_terfam</w:t>
            </w:r>
          </w:p>
        </w:tc>
        <w:tc>
          <w:tcPr>
            <w:tcW w:w="155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66BD1" w:rsidRPr="009B5846" w:rsidRDefault="00907A49" w:rsidP="00C66BD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66BD1" w:rsidRPr="009B5846" w:rsidTr="005C352E">
        <w:tc>
          <w:tcPr>
            <w:tcW w:w="158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nom_terfam</w:t>
            </w:r>
          </w:p>
        </w:tc>
        <w:tc>
          <w:tcPr>
            <w:tcW w:w="155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45</w:t>
            </w:r>
          </w:p>
        </w:tc>
        <w:tc>
          <w:tcPr>
            <w:tcW w:w="1549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66BD1" w:rsidRPr="009B5846" w:rsidTr="005C352E">
        <w:tc>
          <w:tcPr>
            <w:tcW w:w="158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fec_nacimi</w:t>
            </w:r>
          </w:p>
        </w:tc>
        <w:tc>
          <w:tcPr>
            <w:tcW w:w="155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66BD1" w:rsidRPr="009B5846" w:rsidTr="005C352E">
        <w:tc>
          <w:tcPr>
            <w:tcW w:w="158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tel_terfam</w:t>
            </w:r>
          </w:p>
        </w:tc>
        <w:tc>
          <w:tcPr>
            <w:tcW w:w="155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66BD1" w:rsidRPr="009B5846" w:rsidTr="005C352E">
        <w:tc>
          <w:tcPr>
            <w:tcW w:w="158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dir_terfam</w:t>
            </w:r>
          </w:p>
        </w:tc>
        <w:tc>
          <w:tcPr>
            <w:tcW w:w="155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45</w:t>
            </w:r>
          </w:p>
        </w:tc>
        <w:tc>
          <w:tcPr>
            <w:tcW w:w="1549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66BD1" w:rsidRPr="009B5846" w:rsidTr="005C352E">
        <w:tc>
          <w:tcPr>
            <w:tcW w:w="158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cod_parent</w:t>
            </w:r>
          </w:p>
        </w:tc>
        <w:tc>
          <w:tcPr>
            <w:tcW w:w="155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66BD1" w:rsidRPr="009B5846" w:rsidRDefault="00C66BD1" w:rsidP="00C66BD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11819" w:rsidRPr="009B5846" w:rsidTr="005C352E">
        <w:tc>
          <w:tcPr>
            <w:tcW w:w="1588" w:type="dxa"/>
            <w:shd w:val="clear" w:color="auto" w:fill="auto"/>
          </w:tcPr>
          <w:p w:rsidR="00511819" w:rsidRPr="009B5846" w:rsidRDefault="00511819" w:rsidP="0051181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511819" w:rsidRPr="009B5846" w:rsidRDefault="00511819" w:rsidP="0051181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511819" w:rsidRPr="009B5846" w:rsidRDefault="00511819" w:rsidP="0051181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11819" w:rsidRPr="009B5846" w:rsidRDefault="00511819" w:rsidP="0051181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Se guarda en este campo el nombre del usuario que crea un nuevo registro de esta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tabla</w:t>
            </w:r>
          </w:p>
        </w:tc>
        <w:tc>
          <w:tcPr>
            <w:tcW w:w="1324" w:type="dxa"/>
            <w:shd w:val="clear" w:color="auto" w:fill="auto"/>
          </w:tcPr>
          <w:p w:rsidR="00511819" w:rsidRPr="009B5846" w:rsidRDefault="00511819" w:rsidP="0051181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11819" w:rsidRPr="009B5846" w:rsidTr="005C352E">
        <w:tc>
          <w:tcPr>
            <w:tcW w:w="1588" w:type="dxa"/>
            <w:shd w:val="clear" w:color="auto" w:fill="auto"/>
          </w:tcPr>
          <w:p w:rsidR="00511819" w:rsidRPr="009B5846" w:rsidRDefault="00511819" w:rsidP="0051181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fec_creaci</w:t>
            </w:r>
          </w:p>
        </w:tc>
        <w:tc>
          <w:tcPr>
            <w:tcW w:w="1558" w:type="dxa"/>
            <w:shd w:val="clear" w:color="auto" w:fill="auto"/>
          </w:tcPr>
          <w:p w:rsidR="00511819" w:rsidRPr="009B5846" w:rsidRDefault="00511819" w:rsidP="0051181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11819" w:rsidRPr="009B5846" w:rsidRDefault="00511819" w:rsidP="0051181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511819" w:rsidRPr="009B5846" w:rsidRDefault="00511819" w:rsidP="0051181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511819" w:rsidRPr="009B5846" w:rsidRDefault="00511819" w:rsidP="0051181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91CAF" w:rsidRPr="009B5846" w:rsidRDefault="00791CAF" w:rsidP="00511819">
      <w:pPr>
        <w:tabs>
          <w:tab w:val="left" w:pos="426"/>
        </w:tabs>
        <w:rPr>
          <w:rFonts w:cs="Arial"/>
          <w:sz w:val="24"/>
          <w:szCs w:val="24"/>
        </w:rPr>
      </w:pPr>
    </w:p>
    <w:p w:rsidR="00791CAF" w:rsidRPr="009B5846" w:rsidRDefault="00791CAF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91CAF" w:rsidRPr="009B5846" w:rsidRDefault="00791CAF" w:rsidP="00791CAF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tab_nomina_otrosx</w:t>
      </w:r>
    </w:p>
    <w:p w:rsidR="00791CAF" w:rsidRPr="009B5846" w:rsidRDefault="00791CAF" w:rsidP="00791CA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91CAF" w:rsidRPr="009B5846" w:rsidRDefault="00791CAF" w:rsidP="00791CA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791CAF" w:rsidRPr="009B5846" w:rsidTr="005C352E">
        <w:tc>
          <w:tcPr>
            <w:tcW w:w="1588" w:type="dxa"/>
            <w:shd w:val="clear" w:color="auto" w:fill="auto"/>
          </w:tcPr>
          <w:p w:rsidR="00791CAF" w:rsidRPr="009B5846" w:rsidRDefault="00791CAF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791CAF" w:rsidRPr="009B5846" w:rsidRDefault="00791CAF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791CAF" w:rsidRPr="009B5846" w:rsidRDefault="00791CAF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791CAF" w:rsidRPr="009B5846" w:rsidRDefault="00791CAF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791CAF" w:rsidRPr="009B5846" w:rsidRDefault="00791CAF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91CAF" w:rsidRPr="009B5846" w:rsidTr="005C352E">
        <w:tc>
          <w:tcPr>
            <w:tcW w:w="158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91CAF" w:rsidRPr="009B5846" w:rsidTr="005C352E">
        <w:tc>
          <w:tcPr>
            <w:tcW w:w="158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791CAF" w:rsidRPr="009B5846" w:rsidRDefault="00907A49" w:rsidP="00791CA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91CAF" w:rsidRPr="009B5846" w:rsidTr="005C352E">
        <w:tc>
          <w:tcPr>
            <w:tcW w:w="158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791CAF" w:rsidRPr="009B5846" w:rsidRDefault="00907A49" w:rsidP="00791CA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91CAF" w:rsidRPr="009B5846" w:rsidTr="005C352E">
        <w:tc>
          <w:tcPr>
            <w:tcW w:w="158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791CAF" w:rsidRPr="009B5846" w:rsidRDefault="00907A49" w:rsidP="00791CA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91CAF" w:rsidRPr="009B5846" w:rsidTr="005C352E">
        <w:tc>
          <w:tcPr>
            <w:tcW w:w="158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91CAF" w:rsidRPr="009B5846" w:rsidTr="005C352E">
        <w:tc>
          <w:tcPr>
            <w:tcW w:w="158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91CAF" w:rsidRPr="009B5846" w:rsidTr="005C352E">
        <w:tc>
          <w:tcPr>
            <w:tcW w:w="158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val_otrosx</w:t>
            </w:r>
          </w:p>
        </w:tc>
        <w:tc>
          <w:tcPr>
            <w:tcW w:w="155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Impuesto</w:t>
            </w:r>
          </w:p>
        </w:tc>
        <w:tc>
          <w:tcPr>
            <w:tcW w:w="1324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91CAF" w:rsidRPr="009B5846" w:rsidTr="005C352E">
        <w:tc>
          <w:tcPr>
            <w:tcW w:w="158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usr_creaci</w:t>
            </w:r>
          </w:p>
        </w:tc>
        <w:tc>
          <w:tcPr>
            <w:tcW w:w="155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91CAF" w:rsidRPr="009B5846" w:rsidTr="005C352E">
        <w:tc>
          <w:tcPr>
            <w:tcW w:w="158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791CAF" w:rsidRPr="009B5846" w:rsidRDefault="00791CAF" w:rsidP="00791CAF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91CAF" w:rsidRPr="009B5846" w:rsidRDefault="00791CAF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B25A8" w:rsidRPr="009B5846" w:rsidRDefault="007B25A8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110D8" w:rsidRPr="009B5846" w:rsidRDefault="00F110D8" w:rsidP="00F110D8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tab_nomina_pagoxx</w:t>
      </w:r>
    </w:p>
    <w:p w:rsidR="00F110D8" w:rsidRPr="009B5846" w:rsidRDefault="00F110D8" w:rsidP="00F110D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110D8" w:rsidRPr="009B5846" w:rsidRDefault="00F110D8" w:rsidP="00F110D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538"/>
        <w:gridCol w:w="1544"/>
        <w:gridCol w:w="2584"/>
        <w:gridCol w:w="1300"/>
      </w:tblGrid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fec_nomina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Nomina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907A49" w:rsidP="00F110D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907A49" w:rsidP="00F110D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val_pagosx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Pago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val_pagpar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Pago Parcial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cod_bancox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Banco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Cuenta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cod_tipcue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Tipo de cuenta 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ano_causac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 Causacion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cod_tipcau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Tipo de Causacion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num_comcau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Comprobante de Causacion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ano_pagoxx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 Pago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cod_tippag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Tipo de Pago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obs_pagoxx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Observación del pago 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num_compag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Comprobante de Pago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ind_aproba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Aprobación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ind_anulad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Anulación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fec_aproba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Aprobación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fec_anulad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Anulación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110D8" w:rsidRPr="009B5846" w:rsidTr="00EF62A5">
        <w:tc>
          <w:tcPr>
            <w:tcW w:w="1671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ind_girado</w:t>
            </w:r>
          </w:p>
        </w:tc>
        <w:tc>
          <w:tcPr>
            <w:tcW w:w="1538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84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Girado (0=&gt;Pendiente, 1=&gt;Girado, 2=&gt;Parcial)</w:t>
            </w:r>
          </w:p>
        </w:tc>
        <w:tc>
          <w:tcPr>
            <w:tcW w:w="1300" w:type="dxa"/>
            <w:shd w:val="clear" w:color="auto" w:fill="auto"/>
          </w:tcPr>
          <w:p w:rsidR="00F110D8" w:rsidRPr="009B5846" w:rsidRDefault="00F110D8" w:rsidP="00F110D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F62A5" w:rsidRPr="009B5846" w:rsidTr="00EF62A5">
        <w:tc>
          <w:tcPr>
            <w:tcW w:w="1671" w:type="dxa"/>
            <w:shd w:val="clear" w:color="auto" w:fill="auto"/>
          </w:tcPr>
          <w:p w:rsidR="00EF62A5" w:rsidRPr="009B5846" w:rsidRDefault="00EF62A5" w:rsidP="00EF62A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38" w:type="dxa"/>
            <w:shd w:val="clear" w:color="auto" w:fill="auto"/>
          </w:tcPr>
          <w:p w:rsidR="00EF62A5" w:rsidRPr="009B5846" w:rsidRDefault="00EF62A5" w:rsidP="00EF62A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4" w:type="dxa"/>
            <w:shd w:val="clear" w:color="auto" w:fill="auto"/>
          </w:tcPr>
          <w:p w:rsidR="00EF62A5" w:rsidRPr="009B5846" w:rsidRDefault="00EF62A5" w:rsidP="00EF62A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84" w:type="dxa"/>
            <w:shd w:val="clear" w:color="auto" w:fill="auto"/>
          </w:tcPr>
          <w:p w:rsidR="00EF62A5" w:rsidRPr="009B5846" w:rsidRDefault="00EF62A5" w:rsidP="00EF62A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00" w:type="dxa"/>
            <w:shd w:val="clear" w:color="auto" w:fill="auto"/>
          </w:tcPr>
          <w:p w:rsidR="00EF62A5" w:rsidRPr="009B5846" w:rsidRDefault="00EF62A5" w:rsidP="00EF62A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F62A5" w:rsidRPr="009B5846" w:rsidTr="00EF62A5">
        <w:tc>
          <w:tcPr>
            <w:tcW w:w="1671" w:type="dxa"/>
            <w:shd w:val="clear" w:color="auto" w:fill="auto"/>
          </w:tcPr>
          <w:p w:rsidR="00EF62A5" w:rsidRPr="009B5846" w:rsidRDefault="00EF62A5" w:rsidP="00EF62A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38" w:type="dxa"/>
            <w:shd w:val="clear" w:color="auto" w:fill="auto"/>
          </w:tcPr>
          <w:p w:rsidR="00EF62A5" w:rsidRPr="009B5846" w:rsidRDefault="00EF62A5" w:rsidP="00EF62A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4" w:type="dxa"/>
            <w:shd w:val="clear" w:color="auto" w:fill="auto"/>
          </w:tcPr>
          <w:p w:rsidR="00EF62A5" w:rsidRPr="009B5846" w:rsidRDefault="00EF62A5" w:rsidP="00EF62A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84" w:type="dxa"/>
            <w:shd w:val="clear" w:color="auto" w:fill="auto"/>
          </w:tcPr>
          <w:p w:rsidR="00EF62A5" w:rsidRPr="009B5846" w:rsidRDefault="00EF62A5" w:rsidP="00EF62A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00" w:type="dxa"/>
            <w:shd w:val="clear" w:color="auto" w:fill="auto"/>
          </w:tcPr>
          <w:p w:rsidR="00EF62A5" w:rsidRPr="009B5846" w:rsidRDefault="00EF62A5" w:rsidP="00EF62A5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110D8" w:rsidRPr="009B5846" w:rsidRDefault="00F110D8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E158E" w:rsidRPr="009B5846" w:rsidRDefault="002E158E" w:rsidP="00EF62A5">
      <w:pPr>
        <w:tabs>
          <w:tab w:val="left" w:pos="426"/>
        </w:tabs>
        <w:rPr>
          <w:rFonts w:cs="Arial"/>
          <w:sz w:val="24"/>
          <w:szCs w:val="24"/>
        </w:rPr>
      </w:pPr>
    </w:p>
    <w:p w:rsidR="002E158E" w:rsidRPr="009B5846" w:rsidRDefault="002E158E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E158E" w:rsidRPr="009B5846" w:rsidRDefault="002E158E" w:rsidP="00EF62A5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lastRenderedPageBreak/>
        <w:t>Nombre de la Tabla:</w:t>
      </w:r>
      <w:r w:rsidR="00EF62A5" w:rsidRPr="009B5846">
        <w:rPr>
          <w:rFonts w:cs="Arial"/>
          <w:sz w:val="24"/>
          <w:szCs w:val="24"/>
        </w:rPr>
        <w:t xml:space="preserve"> tab_nomina_pagpar</w:t>
      </w:r>
    </w:p>
    <w:p w:rsidR="002E158E" w:rsidRPr="009B5846" w:rsidRDefault="002E158E" w:rsidP="002E158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2E158E" w:rsidRPr="009B5846" w:rsidRDefault="002E158E" w:rsidP="002E158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1541"/>
        <w:gridCol w:w="1544"/>
        <w:gridCol w:w="2577"/>
        <w:gridCol w:w="1303"/>
      </w:tblGrid>
      <w:tr w:rsidR="002E158E" w:rsidRPr="009B5846" w:rsidTr="005C352E">
        <w:tc>
          <w:tcPr>
            <w:tcW w:w="1588" w:type="dxa"/>
            <w:shd w:val="clear" w:color="auto" w:fill="auto"/>
          </w:tcPr>
          <w:p w:rsidR="002E158E" w:rsidRPr="009B5846" w:rsidRDefault="002E158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2E158E" w:rsidRPr="009B5846" w:rsidRDefault="002E158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2E158E" w:rsidRPr="009B5846" w:rsidRDefault="002E158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2E158E" w:rsidRPr="009B5846" w:rsidRDefault="002E158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2E158E" w:rsidRPr="009B5846" w:rsidRDefault="002E158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2E158E" w:rsidRPr="009B5846" w:rsidTr="005C352E">
        <w:tc>
          <w:tcPr>
            <w:tcW w:w="158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E158E" w:rsidRPr="009B5846" w:rsidRDefault="00EF62A5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E158E" w:rsidRPr="009B5846" w:rsidTr="005C352E">
        <w:tc>
          <w:tcPr>
            <w:tcW w:w="158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fec_nomina</w:t>
            </w:r>
          </w:p>
        </w:tc>
        <w:tc>
          <w:tcPr>
            <w:tcW w:w="155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E158E" w:rsidRPr="009B5846" w:rsidRDefault="00907A49" w:rsidP="00EF62A5">
            <w:pPr>
              <w:ind w:left="708" w:hanging="708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E158E" w:rsidRPr="009B5846" w:rsidTr="005C352E">
        <w:tc>
          <w:tcPr>
            <w:tcW w:w="158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E158E" w:rsidRPr="009B5846" w:rsidRDefault="00907A49" w:rsidP="002E158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E158E" w:rsidRPr="009B5846" w:rsidTr="005C352E">
        <w:tc>
          <w:tcPr>
            <w:tcW w:w="158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ano_pagoxx</w:t>
            </w:r>
          </w:p>
        </w:tc>
        <w:tc>
          <w:tcPr>
            <w:tcW w:w="155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E158E" w:rsidRPr="009B5846" w:rsidRDefault="00907A49" w:rsidP="002E158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E158E" w:rsidRPr="009B5846" w:rsidTr="005C352E">
        <w:tc>
          <w:tcPr>
            <w:tcW w:w="158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cod_tippag</w:t>
            </w:r>
          </w:p>
        </w:tc>
        <w:tc>
          <w:tcPr>
            <w:tcW w:w="155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E158E" w:rsidRPr="009B5846" w:rsidRDefault="00907A49" w:rsidP="002E158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E158E" w:rsidRPr="009B5846" w:rsidTr="005C352E">
        <w:tc>
          <w:tcPr>
            <w:tcW w:w="158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num_compag</w:t>
            </w:r>
          </w:p>
        </w:tc>
        <w:tc>
          <w:tcPr>
            <w:tcW w:w="155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E158E" w:rsidRPr="009B5846" w:rsidRDefault="00907A49" w:rsidP="002E158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E158E" w:rsidRPr="009B5846" w:rsidTr="005C352E">
        <w:tc>
          <w:tcPr>
            <w:tcW w:w="158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val_pagpar</w:t>
            </w:r>
          </w:p>
        </w:tc>
        <w:tc>
          <w:tcPr>
            <w:tcW w:w="155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2E158E" w:rsidRPr="009B5846" w:rsidRDefault="002E158E" w:rsidP="002E158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2E158E" w:rsidRPr="009B5846" w:rsidRDefault="002E158E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928CB" w:rsidRPr="009B5846" w:rsidRDefault="000928CB" w:rsidP="00FC1571">
      <w:pPr>
        <w:ind w:left="1416" w:hanging="1416"/>
        <w:rPr>
          <w:rFonts w:cs="Arial"/>
          <w:b/>
          <w:sz w:val="24"/>
          <w:szCs w:val="24"/>
        </w:rPr>
      </w:pPr>
    </w:p>
    <w:p w:rsidR="00FC1571" w:rsidRPr="009B5846" w:rsidRDefault="00FC1571" w:rsidP="00FC1571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tab_nomina_presta</w:t>
      </w:r>
    </w:p>
    <w:p w:rsidR="00FC1571" w:rsidRPr="009B5846" w:rsidRDefault="00FC1571" w:rsidP="00FC157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C1571" w:rsidRPr="009B5846" w:rsidRDefault="00FC1571" w:rsidP="00FC157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FC1571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907A49" w:rsidP="00FC157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907A49" w:rsidP="00FC157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907A49" w:rsidP="00FC157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num_cuedeb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cod_tipcuo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cuota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num_cuotas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Cuotas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num_cuopag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Cuotas Pagadas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fec_finpre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final de Prestamo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val_presta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Prestamo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C1571" w:rsidRPr="009B5846" w:rsidTr="005C352E">
        <w:tc>
          <w:tcPr>
            <w:tcW w:w="158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FC1571" w:rsidRPr="009B5846" w:rsidRDefault="00FC1571" w:rsidP="00FC157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2E158E" w:rsidRPr="009B5846" w:rsidRDefault="002E158E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928CB" w:rsidRPr="009B5846" w:rsidRDefault="000928C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928CB" w:rsidRPr="009B5846" w:rsidRDefault="000928CB" w:rsidP="000928CB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tab_nomina_provis</w:t>
      </w:r>
    </w:p>
    <w:p w:rsidR="000928CB" w:rsidRPr="009B5846" w:rsidRDefault="000928CB" w:rsidP="000928C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928CB" w:rsidRPr="009B5846" w:rsidRDefault="000928CB" w:rsidP="000928C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0928CB" w:rsidRPr="009B5846" w:rsidTr="005C352E">
        <w:tc>
          <w:tcPr>
            <w:tcW w:w="1588" w:type="dxa"/>
            <w:shd w:val="clear" w:color="auto" w:fill="auto"/>
          </w:tcPr>
          <w:p w:rsidR="000928CB" w:rsidRPr="009B5846" w:rsidRDefault="000928C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928CB" w:rsidRPr="009B5846" w:rsidRDefault="000928C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928CB" w:rsidRPr="009B5846" w:rsidRDefault="000928C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928CB" w:rsidRPr="009B5846" w:rsidRDefault="000928C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928CB" w:rsidRPr="009B5846" w:rsidRDefault="000928C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928CB" w:rsidRPr="009B5846" w:rsidTr="005C352E">
        <w:tc>
          <w:tcPr>
            <w:tcW w:w="158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928CB" w:rsidRPr="009B5846" w:rsidTr="005C352E">
        <w:tc>
          <w:tcPr>
            <w:tcW w:w="158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0928CB" w:rsidRPr="009B5846" w:rsidRDefault="00907A49" w:rsidP="000928C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928CB" w:rsidRPr="009B5846" w:rsidTr="005C352E">
        <w:tc>
          <w:tcPr>
            <w:tcW w:w="158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0928CB" w:rsidRPr="009B5846" w:rsidRDefault="00907A49" w:rsidP="000928C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928CB" w:rsidRPr="009B5846" w:rsidTr="005C352E">
        <w:tc>
          <w:tcPr>
            <w:tcW w:w="158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 xml:space="preserve">Número del Consecutivo por </w:t>
            </w:r>
            <w:r w:rsidRPr="009B5846">
              <w:rPr>
                <w:rFonts w:cs="Arial"/>
                <w:sz w:val="24"/>
                <w:szCs w:val="24"/>
              </w:rPr>
              <w:lastRenderedPageBreak/>
              <w:t>Sección</w:t>
            </w:r>
          </w:p>
        </w:tc>
        <w:tc>
          <w:tcPr>
            <w:tcW w:w="1324" w:type="dxa"/>
            <w:shd w:val="clear" w:color="auto" w:fill="auto"/>
          </w:tcPr>
          <w:p w:rsidR="000928CB" w:rsidRPr="009B5846" w:rsidRDefault="00907A49" w:rsidP="000928C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PK</w:t>
            </w:r>
          </w:p>
        </w:tc>
      </w:tr>
      <w:tr w:rsidR="000928CB" w:rsidRPr="009B5846" w:rsidTr="005C352E">
        <w:tc>
          <w:tcPr>
            <w:tcW w:w="158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num_cuedeb</w:t>
            </w:r>
          </w:p>
        </w:tc>
        <w:tc>
          <w:tcPr>
            <w:tcW w:w="155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28CB" w:rsidRPr="009B5846" w:rsidTr="005C352E">
        <w:tc>
          <w:tcPr>
            <w:tcW w:w="158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28CB" w:rsidRPr="009B5846" w:rsidTr="005C352E">
        <w:tc>
          <w:tcPr>
            <w:tcW w:w="158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por_provis</w:t>
            </w:r>
          </w:p>
        </w:tc>
        <w:tc>
          <w:tcPr>
            <w:tcW w:w="155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 Provisión</w:t>
            </w:r>
          </w:p>
        </w:tc>
        <w:tc>
          <w:tcPr>
            <w:tcW w:w="1324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28CB" w:rsidRPr="009B5846" w:rsidTr="005C352E">
        <w:tc>
          <w:tcPr>
            <w:tcW w:w="158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val_provis</w:t>
            </w:r>
          </w:p>
        </w:tc>
        <w:tc>
          <w:tcPr>
            <w:tcW w:w="155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Provisión</w:t>
            </w:r>
          </w:p>
        </w:tc>
        <w:tc>
          <w:tcPr>
            <w:tcW w:w="1324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28CB" w:rsidRPr="009B5846" w:rsidTr="005C352E">
        <w:tc>
          <w:tcPr>
            <w:tcW w:w="158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928CB" w:rsidRPr="009B5846" w:rsidTr="005C352E">
        <w:tc>
          <w:tcPr>
            <w:tcW w:w="158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0928CB" w:rsidRPr="009B5846" w:rsidRDefault="000928CB" w:rsidP="000928C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928CB" w:rsidRPr="009B5846" w:rsidRDefault="000928C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92F66" w:rsidRPr="009B5846" w:rsidRDefault="00D92F66" w:rsidP="00D92F66">
      <w:pPr>
        <w:ind w:left="1416" w:hanging="1416"/>
        <w:rPr>
          <w:rFonts w:cs="Arial"/>
          <w:b/>
          <w:sz w:val="24"/>
          <w:szCs w:val="24"/>
        </w:rPr>
      </w:pPr>
    </w:p>
    <w:p w:rsidR="00D92F66" w:rsidRPr="009B5846" w:rsidRDefault="00D92F66" w:rsidP="00D92F66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796CD5" w:rsidRPr="009B5846">
        <w:rPr>
          <w:rFonts w:cs="Arial"/>
          <w:sz w:val="24"/>
          <w:szCs w:val="24"/>
        </w:rPr>
        <w:t>tab_nomina_segsoc</w:t>
      </w:r>
    </w:p>
    <w:p w:rsidR="00D92F66" w:rsidRPr="009B5846" w:rsidRDefault="00D92F66" w:rsidP="00D92F6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92F66" w:rsidRPr="009B5846" w:rsidRDefault="00D92F66" w:rsidP="00D92F6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552"/>
        <w:gridCol w:w="1547"/>
        <w:gridCol w:w="2603"/>
        <w:gridCol w:w="1316"/>
      </w:tblGrid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D92F66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907A49" w:rsidP="00D92F6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907A49" w:rsidP="00D92F6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907A49" w:rsidP="00D92F6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Debito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lastRenderedPageBreak/>
              <w:t>num_cuecre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Credito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num_debded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Debito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num_creded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Credito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por_emplea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 Empleado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val_emplea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Empleado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por_empres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 Empresa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val_empres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Empresa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92F66" w:rsidRPr="009B5846" w:rsidTr="005C352E">
        <w:tc>
          <w:tcPr>
            <w:tcW w:w="158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D92F66" w:rsidRPr="009B5846" w:rsidRDefault="00D92F66" w:rsidP="00D92F6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92F66" w:rsidRPr="009B5846" w:rsidRDefault="00D92F66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32980" w:rsidRPr="009B5846" w:rsidRDefault="00A32980" w:rsidP="00A32980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tab_nomina_tipnom</w:t>
      </w:r>
    </w:p>
    <w:p w:rsidR="00A32980" w:rsidRPr="009B5846" w:rsidRDefault="00A32980" w:rsidP="00A32980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A32980" w:rsidRPr="009B5846" w:rsidRDefault="00A32980" w:rsidP="00A32980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8"/>
        <w:gridCol w:w="1552"/>
        <w:gridCol w:w="1547"/>
        <w:gridCol w:w="2604"/>
        <w:gridCol w:w="1316"/>
      </w:tblGrid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907A49" w:rsidP="00A3298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 de Conceptos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907A49" w:rsidP="00A3298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844768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cod_seccio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Sección a la que corresponde el resgistro de concepto de nomina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ind_frepag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Frecuencia de Pago (M=Mensual, Q=Quincenal)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fec_pagos1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Pago 1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fec_pagos2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Pago 2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Cuenta Débito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Cuenta Crédito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por_mensua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por_emplea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Empleado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num_debded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Cuenta Débito Deducción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num_creded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Cuenta Crédito Deducción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por_empres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Empresa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de Concepto de Tipo de Nomina (1=Activo, 0=Inactivo)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2980" w:rsidRPr="009B5846" w:rsidTr="005C352E">
        <w:tc>
          <w:tcPr>
            <w:tcW w:w="158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324" w:type="dxa"/>
            <w:shd w:val="clear" w:color="auto" w:fill="auto"/>
          </w:tcPr>
          <w:p w:rsidR="00A32980" w:rsidRPr="009B5846" w:rsidRDefault="00A32980" w:rsidP="00A3298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32980" w:rsidRPr="009B5846" w:rsidRDefault="00A32980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225C5" w:rsidRPr="009B5846" w:rsidRDefault="001225C5" w:rsidP="001225C5">
      <w:pPr>
        <w:ind w:left="1416" w:hanging="1416"/>
        <w:rPr>
          <w:rFonts w:cs="Arial"/>
          <w:b/>
          <w:sz w:val="24"/>
          <w:szCs w:val="24"/>
        </w:rPr>
      </w:pPr>
    </w:p>
    <w:p w:rsidR="001225C5" w:rsidRPr="009B5846" w:rsidRDefault="001225C5" w:rsidP="001225C5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tab_nomina_tiposx</w:t>
      </w:r>
    </w:p>
    <w:p w:rsidR="001225C5" w:rsidRPr="009B5846" w:rsidRDefault="001225C5" w:rsidP="001225C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225C5" w:rsidRPr="009B5846" w:rsidRDefault="001225C5" w:rsidP="001225C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1225C5" w:rsidRPr="009B5846" w:rsidTr="005C352E">
        <w:tc>
          <w:tcPr>
            <w:tcW w:w="1588" w:type="dxa"/>
            <w:shd w:val="clear" w:color="auto" w:fill="auto"/>
          </w:tcPr>
          <w:p w:rsidR="001225C5" w:rsidRPr="009B5846" w:rsidRDefault="001225C5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1225C5" w:rsidRPr="009B5846" w:rsidRDefault="001225C5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1225C5" w:rsidRPr="009B5846" w:rsidRDefault="001225C5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1225C5" w:rsidRPr="009B5846" w:rsidRDefault="001225C5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1225C5" w:rsidRPr="009B5846" w:rsidRDefault="001225C5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225C5" w:rsidRPr="009B5846" w:rsidTr="005C352E">
        <w:tc>
          <w:tcPr>
            <w:tcW w:w="158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Nomina</w:t>
            </w:r>
          </w:p>
        </w:tc>
        <w:tc>
          <w:tcPr>
            <w:tcW w:w="1324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225C5" w:rsidRPr="009B5846" w:rsidTr="005C352E">
        <w:tc>
          <w:tcPr>
            <w:tcW w:w="158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nom_tiposx</w:t>
            </w:r>
          </w:p>
        </w:tc>
        <w:tc>
          <w:tcPr>
            <w:tcW w:w="155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Tipo de nomina</w:t>
            </w:r>
          </w:p>
        </w:tc>
        <w:tc>
          <w:tcPr>
            <w:tcW w:w="1324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225C5" w:rsidRPr="009B5846" w:rsidTr="005C352E">
        <w:tc>
          <w:tcPr>
            <w:tcW w:w="158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de Tipo de Nomina (1=Activo, 0=Inactivo)</w:t>
            </w:r>
          </w:p>
        </w:tc>
        <w:tc>
          <w:tcPr>
            <w:tcW w:w="1324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225C5" w:rsidRPr="009B5846" w:rsidTr="005C352E">
        <w:tc>
          <w:tcPr>
            <w:tcW w:w="158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225C5" w:rsidRPr="009B5846" w:rsidTr="005C352E">
        <w:tc>
          <w:tcPr>
            <w:tcW w:w="158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225C5" w:rsidRPr="009B5846" w:rsidTr="005C352E">
        <w:tc>
          <w:tcPr>
            <w:tcW w:w="158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324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225C5" w:rsidRPr="009B5846" w:rsidTr="005C352E">
        <w:tc>
          <w:tcPr>
            <w:tcW w:w="158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324" w:type="dxa"/>
            <w:shd w:val="clear" w:color="auto" w:fill="auto"/>
          </w:tcPr>
          <w:p w:rsidR="001225C5" w:rsidRPr="009B5846" w:rsidRDefault="001225C5" w:rsidP="001225C5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225C5" w:rsidRPr="009B5846" w:rsidRDefault="001225C5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C3EDB" w:rsidRPr="009B5846" w:rsidRDefault="009C3E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C3EDB" w:rsidRPr="009B5846" w:rsidRDefault="009C3E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C3EDB" w:rsidRPr="009B5846" w:rsidRDefault="009C3E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C3EDB" w:rsidRPr="009B5846" w:rsidRDefault="009C3E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C3EDB" w:rsidRPr="009B5846" w:rsidRDefault="009C3E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C3EDB" w:rsidRPr="009B5846" w:rsidRDefault="009C3E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65587" w:rsidRPr="009B5846" w:rsidRDefault="00B65587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C3EDB" w:rsidRPr="009B5846" w:rsidRDefault="009C3EDB" w:rsidP="009C3EDB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tab_nomina_tipter</w:t>
      </w:r>
    </w:p>
    <w:p w:rsidR="009C3EDB" w:rsidRPr="009B5846" w:rsidRDefault="009C3EDB" w:rsidP="009C3ED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C3EDB" w:rsidRPr="009B5846" w:rsidRDefault="009C3EDB" w:rsidP="009C3ED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cod_tipter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nom_tipter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C3EDB" w:rsidRPr="009B5846" w:rsidRDefault="009C3E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C3EDB" w:rsidRPr="009B5846" w:rsidRDefault="009C3E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C3EDB" w:rsidRPr="009B5846" w:rsidRDefault="009C3EDB" w:rsidP="009C3EDB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tab_nommes_deveng</w:t>
      </w:r>
    </w:p>
    <w:p w:rsidR="009C3EDB" w:rsidRPr="009B5846" w:rsidRDefault="009C3EDB" w:rsidP="009C3ED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C3EDB" w:rsidRPr="009B5846" w:rsidRDefault="009C3EDB" w:rsidP="009C3ED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cod_concec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07A49" w:rsidP="009C3ED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07A49" w:rsidP="009C3ED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07A49" w:rsidP="009C3ED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nom_concep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Concepto de Nomina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07A49" w:rsidP="009C3ED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val_deveng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Devengado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ind_basico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Básico (1=Aplica, 0=No aplica)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3EDB" w:rsidRPr="009B5846" w:rsidTr="005C352E">
        <w:tc>
          <w:tcPr>
            <w:tcW w:w="158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9C3EDB" w:rsidRPr="009B5846" w:rsidRDefault="009C3EDB" w:rsidP="009C3ED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C3EDB" w:rsidRPr="009B5846" w:rsidRDefault="009C3EDB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46ECA" w:rsidRPr="009B5846" w:rsidRDefault="00B46ECA" w:rsidP="00B46ECA">
      <w:pPr>
        <w:ind w:left="1416" w:hanging="1416"/>
        <w:rPr>
          <w:rFonts w:cs="Arial"/>
          <w:b/>
          <w:sz w:val="24"/>
          <w:szCs w:val="24"/>
        </w:rPr>
      </w:pPr>
    </w:p>
    <w:p w:rsidR="00B46ECA" w:rsidRPr="009B5846" w:rsidRDefault="00B46ECA" w:rsidP="00B46ECA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tab_nommes_impues</w:t>
      </w:r>
    </w:p>
    <w:p w:rsidR="00B46ECA" w:rsidRPr="009B5846" w:rsidRDefault="00B46ECA" w:rsidP="00B46EC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B46ECA" w:rsidRPr="009B5846" w:rsidRDefault="00B46ECA" w:rsidP="00B46EC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B46ECA" w:rsidRPr="009B5846" w:rsidRDefault="00B46ECA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cod_concec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647CB7">
            <w:pPr>
              <w:ind w:left="708"/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B46ECA" w:rsidRPr="009B5846" w:rsidRDefault="00907A49" w:rsidP="00B46EC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B46ECA" w:rsidRPr="009B5846" w:rsidRDefault="00907A49" w:rsidP="00B46EC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B46ECA" w:rsidRPr="009B5846" w:rsidRDefault="00907A49" w:rsidP="00B46EC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nom_concep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Concepto de Nomina</w:t>
            </w:r>
          </w:p>
        </w:tc>
        <w:tc>
          <w:tcPr>
            <w:tcW w:w="1324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B46ECA" w:rsidRPr="009B5846" w:rsidRDefault="00907A49" w:rsidP="00B46ECA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por_impues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 Impuesto</w:t>
            </w:r>
          </w:p>
        </w:tc>
        <w:tc>
          <w:tcPr>
            <w:tcW w:w="1324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val_impues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Impuesto</w:t>
            </w:r>
          </w:p>
        </w:tc>
        <w:tc>
          <w:tcPr>
            <w:tcW w:w="1324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46ECA" w:rsidRPr="009B5846" w:rsidTr="005C352E">
        <w:tc>
          <w:tcPr>
            <w:tcW w:w="158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B46ECA" w:rsidRPr="009B5846" w:rsidRDefault="00B46ECA" w:rsidP="00B46ECA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B46ECA" w:rsidRPr="009B5846" w:rsidRDefault="00B46ECA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D4E54" w:rsidRPr="009B5846" w:rsidRDefault="00CD4E54" w:rsidP="00FF4784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B555E" w:rsidRPr="009B5846" w:rsidRDefault="005B555E" w:rsidP="005B555E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tab_nommes_otrosx</w:t>
      </w:r>
    </w:p>
    <w:p w:rsidR="005B555E" w:rsidRPr="009B5846" w:rsidRDefault="005B555E" w:rsidP="005B555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B555E" w:rsidRPr="009B5846" w:rsidRDefault="005B555E" w:rsidP="005B555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5B555E" w:rsidRPr="009B5846" w:rsidTr="005C352E">
        <w:tc>
          <w:tcPr>
            <w:tcW w:w="1588" w:type="dxa"/>
            <w:shd w:val="clear" w:color="auto" w:fill="auto"/>
          </w:tcPr>
          <w:p w:rsidR="005B555E" w:rsidRPr="009B5846" w:rsidRDefault="005B555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B555E" w:rsidRPr="009B5846" w:rsidRDefault="005B555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B555E" w:rsidRPr="009B5846" w:rsidRDefault="005B555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B555E" w:rsidRPr="009B5846" w:rsidRDefault="005B555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B555E" w:rsidRPr="009B5846" w:rsidRDefault="005B555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B555E" w:rsidRPr="009B5846" w:rsidTr="005C352E">
        <w:tc>
          <w:tcPr>
            <w:tcW w:w="158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cod_concec</w:t>
            </w:r>
          </w:p>
        </w:tc>
        <w:tc>
          <w:tcPr>
            <w:tcW w:w="155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B555E" w:rsidRPr="009B5846" w:rsidRDefault="005B555E" w:rsidP="00E3120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B555E" w:rsidRPr="009B5846" w:rsidTr="005C352E">
        <w:tc>
          <w:tcPr>
            <w:tcW w:w="158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5B555E" w:rsidRPr="009B5846" w:rsidRDefault="00907A49" w:rsidP="005B555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B555E" w:rsidRPr="009B5846" w:rsidTr="005C352E">
        <w:tc>
          <w:tcPr>
            <w:tcW w:w="158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5B555E" w:rsidRPr="009B5846" w:rsidRDefault="00907A49" w:rsidP="005B555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B555E" w:rsidRPr="009B5846" w:rsidTr="005C352E">
        <w:tc>
          <w:tcPr>
            <w:tcW w:w="158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5B555E" w:rsidRPr="009B5846" w:rsidRDefault="00907A49" w:rsidP="005B555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B555E" w:rsidRPr="009B5846" w:rsidTr="005C352E">
        <w:tc>
          <w:tcPr>
            <w:tcW w:w="158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nom_concep</w:t>
            </w:r>
          </w:p>
        </w:tc>
        <w:tc>
          <w:tcPr>
            <w:tcW w:w="155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Concepto de Nomina</w:t>
            </w:r>
          </w:p>
        </w:tc>
        <w:tc>
          <w:tcPr>
            <w:tcW w:w="1324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B555E" w:rsidRPr="009B5846" w:rsidTr="005C352E">
        <w:tc>
          <w:tcPr>
            <w:tcW w:w="158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5B555E" w:rsidRPr="009B5846" w:rsidRDefault="00907A49" w:rsidP="005B555E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B555E" w:rsidRPr="009B5846" w:rsidTr="005C352E">
        <w:tc>
          <w:tcPr>
            <w:tcW w:w="158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B555E" w:rsidRPr="009B5846" w:rsidTr="005C352E">
        <w:tc>
          <w:tcPr>
            <w:tcW w:w="158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B555E" w:rsidRPr="009B5846" w:rsidTr="005C352E">
        <w:tc>
          <w:tcPr>
            <w:tcW w:w="158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val_otrosx</w:t>
            </w:r>
          </w:p>
        </w:tc>
        <w:tc>
          <w:tcPr>
            <w:tcW w:w="155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Impuesto</w:t>
            </w:r>
          </w:p>
        </w:tc>
        <w:tc>
          <w:tcPr>
            <w:tcW w:w="1324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B555E" w:rsidRPr="009B5846" w:rsidTr="005C352E">
        <w:tc>
          <w:tcPr>
            <w:tcW w:w="158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B555E" w:rsidRPr="009B5846" w:rsidTr="005C352E">
        <w:tc>
          <w:tcPr>
            <w:tcW w:w="158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5B555E" w:rsidRPr="009B5846" w:rsidRDefault="005B555E" w:rsidP="005B555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C352E" w:rsidRPr="009B5846" w:rsidRDefault="005C352E" w:rsidP="003E639E">
      <w:pPr>
        <w:tabs>
          <w:tab w:val="left" w:pos="426"/>
        </w:tabs>
        <w:rPr>
          <w:rFonts w:cs="Arial"/>
          <w:sz w:val="24"/>
          <w:szCs w:val="24"/>
        </w:rPr>
      </w:pPr>
    </w:p>
    <w:p w:rsidR="005C352E" w:rsidRPr="009B5846" w:rsidRDefault="005C352E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C352E" w:rsidRPr="009B5846" w:rsidRDefault="005C352E" w:rsidP="005C352E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9C7F74" w:rsidRPr="009B5846">
        <w:rPr>
          <w:rFonts w:cs="Arial"/>
          <w:sz w:val="24"/>
          <w:szCs w:val="24"/>
        </w:rPr>
        <w:t>tab_nommes_presta</w:t>
      </w:r>
    </w:p>
    <w:p w:rsidR="005C352E" w:rsidRPr="009B5846" w:rsidRDefault="005C352E" w:rsidP="005C352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C352E" w:rsidRPr="009B5846" w:rsidRDefault="005C352E" w:rsidP="005C352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5C352E" w:rsidRPr="009B5846" w:rsidTr="005C352E">
        <w:tc>
          <w:tcPr>
            <w:tcW w:w="1588" w:type="dxa"/>
            <w:shd w:val="clear" w:color="auto" w:fill="auto"/>
          </w:tcPr>
          <w:p w:rsidR="005C352E" w:rsidRPr="009B5846" w:rsidRDefault="005C352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C352E" w:rsidRPr="009B5846" w:rsidRDefault="005C352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C352E" w:rsidRPr="009B5846" w:rsidRDefault="005C352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C352E" w:rsidRPr="009B5846" w:rsidRDefault="005C352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C352E" w:rsidRPr="009B5846" w:rsidRDefault="005C352E" w:rsidP="005C352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cod_concec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07A49" w:rsidP="009C7F7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07A49" w:rsidP="009C7F7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07A49" w:rsidP="009C7F7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nom_concep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Concepto de Nomina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07A49" w:rsidP="009C7F7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num_cuotas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Cuotas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num_cuopag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Cuotas Pagadas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fec_finpre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final de Prestamo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val_presta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Prestamo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C7F74" w:rsidRPr="009B5846" w:rsidTr="005C352E">
        <w:tc>
          <w:tcPr>
            <w:tcW w:w="158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9C7F74" w:rsidRPr="009B5846" w:rsidRDefault="009C7F74" w:rsidP="009C7F74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5C352E" w:rsidRPr="009B5846" w:rsidRDefault="005C352E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55EA8" w:rsidRPr="009B5846" w:rsidRDefault="00B55EA8" w:rsidP="00A130F4">
      <w:pPr>
        <w:tabs>
          <w:tab w:val="left" w:pos="426"/>
        </w:tabs>
        <w:rPr>
          <w:rFonts w:cs="Arial"/>
          <w:sz w:val="24"/>
          <w:szCs w:val="24"/>
        </w:rPr>
      </w:pPr>
    </w:p>
    <w:p w:rsidR="00B55EA8" w:rsidRPr="009B5846" w:rsidRDefault="00B55EA8" w:rsidP="00B55EA8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tab_nommes_provis</w:t>
      </w:r>
    </w:p>
    <w:p w:rsidR="00B55EA8" w:rsidRPr="009B5846" w:rsidRDefault="00B55EA8" w:rsidP="00B55EA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B55EA8" w:rsidRPr="009B5846" w:rsidRDefault="00B55EA8" w:rsidP="00B55EA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555"/>
        <w:gridCol w:w="1548"/>
        <w:gridCol w:w="2610"/>
        <w:gridCol w:w="1320"/>
      </w:tblGrid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B55EA8" w:rsidRPr="009B5846" w:rsidRDefault="00B55EA8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cod_concec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B55EA8" w:rsidRPr="009B5846" w:rsidRDefault="00907A49" w:rsidP="00B55EA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B55EA8" w:rsidRPr="009B5846" w:rsidRDefault="00907A49" w:rsidP="00B55EA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B55EA8" w:rsidRPr="009B5846" w:rsidRDefault="00907A49" w:rsidP="00B55EA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nom_concep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Concepto de Nomina</w:t>
            </w:r>
          </w:p>
        </w:tc>
        <w:tc>
          <w:tcPr>
            <w:tcW w:w="1324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B55EA8" w:rsidRPr="009B5846" w:rsidRDefault="00907A49" w:rsidP="00B55EA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por_provis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 Provisión</w:t>
            </w:r>
          </w:p>
        </w:tc>
        <w:tc>
          <w:tcPr>
            <w:tcW w:w="1324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val_provis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Provisión</w:t>
            </w:r>
          </w:p>
        </w:tc>
        <w:tc>
          <w:tcPr>
            <w:tcW w:w="1324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55EA8" w:rsidRPr="009B5846" w:rsidTr="009B5EEF">
        <w:tc>
          <w:tcPr>
            <w:tcW w:w="158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B55EA8" w:rsidRPr="009B5846" w:rsidRDefault="00B55EA8" w:rsidP="00B55EA8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D1B1B" w:rsidRPr="009B5846" w:rsidRDefault="005D1B1B" w:rsidP="00551BC8">
      <w:pPr>
        <w:tabs>
          <w:tab w:val="left" w:pos="426"/>
        </w:tabs>
        <w:rPr>
          <w:rFonts w:cs="Arial"/>
          <w:sz w:val="24"/>
          <w:szCs w:val="24"/>
        </w:rPr>
      </w:pPr>
    </w:p>
    <w:p w:rsidR="00551BC8" w:rsidRPr="009B5846" w:rsidRDefault="00551BC8" w:rsidP="00551BC8">
      <w:pPr>
        <w:tabs>
          <w:tab w:val="left" w:pos="426"/>
        </w:tabs>
        <w:rPr>
          <w:rFonts w:cs="Arial"/>
          <w:sz w:val="24"/>
          <w:szCs w:val="24"/>
        </w:rPr>
      </w:pPr>
    </w:p>
    <w:p w:rsidR="005D1B1B" w:rsidRPr="009B5846" w:rsidRDefault="005D1B1B" w:rsidP="005D1B1B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tab_nommes_segsoc</w:t>
      </w:r>
    </w:p>
    <w:p w:rsidR="005D1B1B" w:rsidRPr="009B5846" w:rsidRDefault="005D1B1B" w:rsidP="005D1B1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D1B1B" w:rsidRPr="009B5846" w:rsidRDefault="005D1B1B" w:rsidP="005D1B1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552"/>
        <w:gridCol w:w="1547"/>
        <w:gridCol w:w="2603"/>
        <w:gridCol w:w="1316"/>
      </w:tblGrid>
      <w:tr w:rsidR="005D1B1B" w:rsidRPr="009B5846" w:rsidTr="005D1B1B">
        <w:trPr>
          <w:trHeight w:val="883"/>
        </w:trPr>
        <w:tc>
          <w:tcPr>
            <w:tcW w:w="1588" w:type="dxa"/>
            <w:shd w:val="clear" w:color="auto" w:fill="auto"/>
          </w:tcPr>
          <w:p w:rsidR="005D1B1B" w:rsidRPr="009B5846" w:rsidRDefault="005D1B1B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cod_concec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907A49" w:rsidP="005D1B1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Tipo de Nomina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907A49" w:rsidP="005D1B1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Concepto de Nomina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907A49" w:rsidP="005D1B1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nom_concep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Concepto de Nomina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del Consecutivo por Sección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907A49" w:rsidP="005D1B1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Débito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de la Cuenta Crédito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num_debded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Débito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num_creded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Número Crédito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por_emplea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 Empleadp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val_emplea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Empleado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por_empres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Mensual Empresa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val_empres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Empresa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D1B1B" w:rsidRPr="009B5846" w:rsidTr="009B5EEF">
        <w:tc>
          <w:tcPr>
            <w:tcW w:w="158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5D1B1B" w:rsidRPr="009B5846" w:rsidRDefault="005D1B1B" w:rsidP="005D1B1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D1B1B" w:rsidRPr="009B5846" w:rsidRDefault="005D1B1B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21029" w:rsidRPr="009B5846" w:rsidRDefault="00621029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621029" w:rsidRPr="009B5846" w:rsidRDefault="00621029" w:rsidP="00621029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tab_noveda_emplea</w:t>
      </w:r>
    </w:p>
    <w:p w:rsidR="00621029" w:rsidRPr="009B5846" w:rsidRDefault="00621029" w:rsidP="0062102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621029" w:rsidRPr="009B5846" w:rsidRDefault="00621029" w:rsidP="0062102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621029" w:rsidRPr="009B5846" w:rsidTr="009B5EEF">
        <w:trPr>
          <w:trHeight w:val="883"/>
        </w:trPr>
        <w:tc>
          <w:tcPr>
            <w:tcW w:w="1588" w:type="dxa"/>
            <w:shd w:val="clear" w:color="auto" w:fill="auto"/>
          </w:tcPr>
          <w:p w:rsidR="00621029" w:rsidRPr="009B5846" w:rsidRDefault="00621029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621029" w:rsidRPr="009B5846" w:rsidRDefault="00621029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621029" w:rsidRPr="009B5846" w:rsidRDefault="00621029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621029" w:rsidRPr="009B5846" w:rsidRDefault="00621029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621029" w:rsidRPr="009B5846" w:rsidRDefault="00621029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621029" w:rsidRPr="009B5846" w:rsidTr="009B5EEF">
        <w:tc>
          <w:tcPr>
            <w:tcW w:w="158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Tercero Empleado</w:t>
            </w:r>
          </w:p>
        </w:tc>
        <w:tc>
          <w:tcPr>
            <w:tcW w:w="1324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21029" w:rsidRPr="009B5846" w:rsidTr="009B5EEF">
        <w:tc>
          <w:tcPr>
            <w:tcW w:w="158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cod_noveda</w:t>
            </w:r>
          </w:p>
        </w:tc>
        <w:tc>
          <w:tcPr>
            <w:tcW w:w="155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la novedad tab_genera_novemp</w:t>
            </w:r>
          </w:p>
        </w:tc>
        <w:tc>
          <w:tcPr>
            <w:tcW w:w="1324" w:type="dxa"/>
            <w:shd w:val="clear" w:color="auto" w:fill="auto"/>
          </w:tcPr>
          <w:p w:rsidR="00621029" w:rsidRPr="009B5846" w:rsidRDefault="00907A49" w:rsidP="0062102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21029" w:rsidRPr="009B5846" w:rsidTr="009B5EEF">
        <w:tc>
          <w:tcPr>
            <w:tcW w:w="158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fec_noveda</w:t>
            </w:r>
          </w:p>
        </w:tc>
        <w:tc>
          <w:tcPr>
            <w:tcW w:w="155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la novedad</w:t>
            </w:r>
          </w:p>
        </w:tc>
        <w:tc>
          <w:tcPr>
            <w:tcW w:w="1324" w:type="dxa"/>
            <w:shd w:val="clear" w:color="auto" w:fill="auto"/>
          </w:tcPr>
          <w:p w:rsidR="00621029" w:rsidRPr="009B5846" w:rsidRDefault="00907A49" w:rsidP="0062102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621029" w:rsidRPr="009B5846" w:rsidTr="009B5EEF">
        <w:tc>
          <w:tcPr>
            <w:tcW w:w="158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val_noveda</w:t>
            </w:r>
          </w:p>
        </w:tc>
        <w:tc>
          <w:tcPr>
            <w:tcW w:w="155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Novedad</w:t>
            </w:r>
          </w:p>
        </w:tc>
        <w:tc>
          <w:tcPr>
            <w:tcW w:w="1324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1029" w:rsidRPr="009B5846" w:rsidTr="009B5EEF">
        <w:tc>
          <w:tcPr>
            <w:tcW w:w="158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obs_noveda</w:t>
            </w:r>
          </w:p>
        </w:tc>
        <w:tc>
          <w:tcPr>
            <w:tcW w:w="155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 de la novedad</w:t>
            </w:r>
          </w:p>
        </w:tc>
        <w:tc>
          <w:tcPr>
            <w:tcW w:w="1324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1029" w:rsidRPr="009B5846" w:rsidTr="009B5EEF">
        <w:tc>
          <w:tcPr>
            <w:tcW w:w="158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Creacion</w:t>
            </w:r>
          </w:p>
        </w:tc>
        <w:tc>
          <w:tcPr>
            <w:tcW w:w="1324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1029" w:rsidRPr="009B5846" w:rsidTr="009B5EEF">
        <w:tc>
          <w:tcPr>
            <w:tcW w:w="158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Creacion</w:t>
            </w:r>
          </w:p>
        </w:tc>
        <w:tc>
          <w:tcPr>
            <w:tcW w:w="1324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1029" w:rsidRPr="009B5846" w:rsidTr="009B5EEF">
        <w:tc>
          <w:tcPr>
            <w:tcW w:w="158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que Modifico</w:t>
            </w:r>
          </w:p>
        </w:tc>
        <w:tc>
          <w:tcPr>
            <w:tcW w:w="1324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21029" w:rsidRPr="009B5846" w:rsidTr="009B5EEF">
        <w:tc>
          <w:tcPr>
            <w:tcW w:w="158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en que se Modifico</w:t>
            </w:r>
          </w:p>
        </w:tc>
        <w:tc>
          <w:tcPr>
            <w:tcW w:w="1324" w:type="dxa"/>
            <w:shd w:val="clear" w:color="auto" w:fill="auto"/>
          </w:tcPr>
          <w:p w:rsidR="00621029" w:rsidRPr="009B5846" w:rsidRDefault="00621029" w:rsidP="0062102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21029" w:rsidRPr="009B5846" w:rsidRDefault="00621029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73E0B" w:rsidRPr="009B5846" w:rsidRDefault="00C73E0B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D3910" w:rsidRPr="009B5846" w:rsidRDefault="00FD3910" w:rsidP="00FD3910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tab_noveda_entsal</w:t>
      </w:r>
    </w:p>
    <w:p w:rsidR="00FD3910" w:rsidRPr="009B5846" w:rsidRDefault="00FD3910" w:rsidP="00FD3910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D3910" w:rsidRPr="009B5846" w:rsidRDefault="00FD3910" w:rsidP="00FD3910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No tiene llave maestra*</w:t>
      </w:r>
    </w:p>
    <w:p w:rsidR="00FD3910" w:rsidRPr="009B5846" w:rsidRDefault="00FD3910" w:rsidP="00FD3910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D3910" w:rsidRPr="009B5846" w:rsidTr="009B5EEF">
        <w:trPr>
          <w:trHeight w:val="883"/>
        </w:trPr>
        <w:tc>
          <w:tcPr>
            <w:tcW w:w="1588" w:type="dxa"/>
            <w:shd w:val="clear" w:color="auto" w:fill="auto"/>
          </w:tcPr>
          <w:p w:rsidR="00FD3910" w:rsidRPr="009B5846" w:rsidRDefault="00FD391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C73E0B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cod_areasx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cod_novent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obs_noveda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65535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TEXT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fec_inicia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fec_finalx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Creacion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Modificacion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C73E0B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D3910" w:rsidRPr="009B5846" w:rsidRDefault="00FD3910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D3910" w:rsidRPr="009B5846" w:rsidRDefault="00FD3910" w:rsidP="00FD3910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tab_noveda_horext</w:t>
      </w:r>
    </w:p>
    <w:p w:rsidR="00FD3910" w:rsidRPr="009B5846" w:rsidRDefault="00FD3910" w:rsidP="00FD3910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D3910" w:rsidRPr="009B5846" w:rsidRDefault="00FD3910" w:rsidP="00FD3910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D3910" w:rsidRPr="009B5846" w:rsidTr="009B5EEF">
        <w:trPr>
          <w:trHeight w:val="883"/>
        </w:trPr>
        <w:tc>
          <w:tcPr>
            <w:tcW w:w="1588" w:type="dxa"/>
            <w:shd w:val="clear" w:color="auto" w:fill="auto"/>
          </w:tcPr>
          <w:p w:rsidR="00FD3910" w:rsidRPr="009B5846" w:rsidRDefault="00FD391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cod_concec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Consecutivo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3287D" w:rsidP="00FD391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fec_inicia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Inicial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fec_finalx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Final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hor_ordina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dias de ordinario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hor_noctur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dias de nocturno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hor_comple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dias de completo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val_ordina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Ordinaria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val_noctur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Noturna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val_comple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completa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Básico (1=Activa, 0=Inactiva)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usr_anulad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anulacion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obs_anulad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250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 de anulado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fec_anulad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anulacion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Modificacion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D3910" w:rsidRPr="009B5846" w:rsidTr="009B5EEF">
        <w:tc>
          <w:tcPr>
            <w:tcW w:w="158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Modificacion</w:t>
            </w:r>
          </w:p>
        </w:tc>
        <w:tc>
          <w:tcPr>
            <w:tcW w:w="1324" w:type="dxa"/>
            <w:shd w:val="clear" w:color="auto" w:fill="auto"/>
          </w:tcPr>
          <w:p w:rsidR="00FD3910" w:rsidRPr="009B5846" w:rsidRDefault="00FD3910" w:rsidP="00FD391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D3910" w:rsidRPr="009B5846" w:rsidRDefault="00FD3910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3287D" w:rsidRPr="009B5846" w:rsidRDefault="00F3287D" w:rsidP="00F3287D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tab_noveda_permis</w:t>
      </w:r>
    </w:p>
    <w:p w:rsidR="00F3287D" w:rsidRPr="009B5846" w:rsidRDefault="00F3287D" w:rsidP="00F3287D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3287D" w:rsidRPr="009B5846" w:rsidRDefault="00F3287D" w:rsidP="00F3287D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3287D" w:rsidRPr="009B5846" w:rsidTr="009B5EEF">
        <w:trPr>
          <w:trHeight w:val="883"/>
        </w:trPr>
        <w:tc>
          <w:tcPr>
            <w:tcW w:w="1588" w:type="dxa"/>
            <w:shd w:val="clear" w:color="auto" w:fill="auto"/>
          </w:tcPr>
          <w:p w:rsidR="00F3287D" w:rsidRPr="009B5846" w:rsidRDefault="00F3287D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3287D" w:rsidRPr="009B5846" w:rsidRDefault="00F3287D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3287D" w:rsidRPr="009B5846" w:rsidRDefault="00F3287D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3287D" w:rsidRPr="009B5846" w:rsidRDefault="00F3287D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3287D" w:rsidRPr="009B5846" w:rsidRDefault="00F3287D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3287D" w:rsidRPr="009B5846" w:rsidTr="009B5EEF">
        <w:tc>
          <w:tcPr>
            <w:tcW w:w="158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cod_concec</w:t>
            </w:r>
          </w:p>
        </w:tc>
        <w:tc>
          <w:tcPr>
            <w:tcW w:w="155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Consecutivo</w:t>
            </w:r>
          </w:p>
        </w:tc>
        <w:tc>
          <w:tcPr>
            <w:tcW w:w="1324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3287D" w:rsidRPr="009B5846" w:rsidTr="009B5EEF">
        <w:tc>
          <w:tcPr>
            <w:tcW w:w="158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3287D" w:rsidRPr="009B5846" w:rsidTr="009B5EEF">
        <w:tc>
          <w:tcPr>
            <w:tcW w:w="158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fec_inicia</w:t>
            </w:r>
          </w:p>
        </w:tc>
        <w:tc>
          <w:tcPr>
            <w:tcW w:w="155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Inicial</w:t>
            </w:r>
          </w:p>
        </w:tc>
        <w:tc>
          <w:tcPr>
            <w:tcW w:w="1324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3287D" w:rsidRPr="009B5846" w:rsidTr="009B5EEF">
        <w:tc>
          <w:tcPr>
            <w:tcW w:w="158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fec_finalx</w:t>
            </w:r>
          </w:p>
        </w:tc>
        <w:tc>
          <w:tcPr>
            <w:tcW w:w="155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Final</w:t>
            </w:r>
          </w:p>
        </w:tc>
        <w:tc>
          <w:tcPr>
            <w:tcW w:w="1324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3287D" w:rsidRPr="009B5846" w:rsidTr="009B5EEF">
        <w:tc>
          <w:tcPr>
            <w:tcW w:w="158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obs_permis</w:t>
            </w:r>
          </w:p>
        </w:tc>
        <w:tc>
          <w:tcPr>
            <w:tcW w:w="155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250</w:t>
            </w:r>
          </w:p>
        </w:tc>
        <w:tc>
          <w:tcPr>
            <w:tcW w:w="1549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  del Permiso</w:t>
            </w:r>
          </w:p>
        </w:tc>
        <w:tc>
          <w:tcPr>
            <w:tcW w:w="1324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3287D" w:rsidRPr="009B5846" w:rsidTr="009B5EEF">
        <w:tc>
          <w:tcPr>
            <w:tcW w:w="158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Básico (1=Activa, 0=Inactiva)</w:t>
            </w:r>
          </w:p>
        </w:tc>
        <w:tc>
          <w:tcPr>
            <w:tcW w:w="1324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3287D" w:rsidRPr="009B5846" w:rsidTr="009B5EEF">
        <w:tc>
          <w:tcPr>
            <w:tcW w:w="158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3287D" w:rsidRPr="009B5846" w:rsidTr="009B5EEF">
        <w:tc>
          <w:tcPr>
            <w:tcW w:w="158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3287D" w:rsidRPr="009B5846" w:rsidTr="009B5EEF">
        <w:tc>
          <w:tcPr>
            <w:tcW w:w="158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Modificacion</w:t>
            </w:r>
          </w:p>
        </w:tc>
        <w:tc>
          <w:tcPr>
            <w:tcW w:w="1324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3287D" w:rsidRPr="009B5846" w:rsidTr="009B5EEF">
        <w:tc>
          <w:tcPr>
            <w:tcW w:w="158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Modificacion</w:t>
            </w:r>
          </w:p>
        </w:tc>
        <w:tc>
          <w:tcPr>
            <w:tcW w:w="1324" w:type="dxa"/>
            <w:shd w:val="clear" w:color="auto" w:fill="auto"/>
          </w:tcPr>
          <w:p w:rsidR="00F3287D" w:rsidRPr="009B5846" w:rsidRDefault="00F3287D" w:rsidP="00F3287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3287D" w:rsidRPr="009B5846" w:rsidRDefault="00F3287D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D4938" w:rsidRPr="009B5846" w:rsidRDefault="004D4938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D4938" w:rsidRPr="009B5846" w:rsidRDefault="004D4938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D4938" w:rsidRPr="009B5846" w:rsidRDefault="004D4938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D4938" w:rsidRPr="009B5846" w:rsidRDefault="004D4938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D4938" w:rsidRPr="009B5846" w:rsidRDefault="004D4938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D4938" w:rsidRPr="009B5846" w:rsidRDefault="004D4938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D4938" w:rsidRPr="009B5846" w:rsidRDefault="004D4938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D4938" w:rsidRPr="009B5846" w:rsidRDefault="004D4938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4293E" w:rsidRPr="009B5846" w:rsidRDefault="0004293E" w:rsidP="0004293E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tab_noveda_suspen</w:t>
      </w:r>
    </w:p>
    <w:p w:rsidR="0004293E" w:rsidRPr="009B5846" w:rsidRDefault="0004293E" w:rsidP="0004293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4293E" w:rsidRPr="009B5846" w:rsidRDefault="0004293E" w:rsidP="0004293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04293E" w:rsidRPr="009B5846" w:rsidTr="009B5EEF">
        <w:trPr>
          <w:trHeight w:val="883"/>
        </w:trPr>
        <w:tc>
          <w:tcPr>
            <w:tcW w:w="1588" w:type="dxa"/>
            <w:shd w:val="clear" w:color="auto" w:fill="auto"/>
          </w:tcPr>
          <w:p w:rsidR="0004293E" w:rsidRPr="009B5846" w:rsidRDefault="0004293E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4293E" w:rsidRPr="009B5846" w:rsidRDefault="0004293E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4293E" w:rsidRPr="009B5846" w:rsidRDefault="0004293E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4293E" w:rsidRPr="009B5846" w:rsidRDefault="0004293E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4293E" w:rsidRPr="009B5846" w:rsidRDefault="0004293E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4293E" w:rsidRPr="009B5846" w:rsidTr="009B5EEF">
        <w:tc>
          <w:tcPr>
            <w:tcW w:w="158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cod_concec</w:t>
            </w:r>
          </w:p>
        </w:tc>
        <w:tc>
          <w:tcPr>
            <w:tcW w:w="155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Consecutivo</w:t>
            </w:r>
          </w:p>
        </w:tc>
        <w:tc>
          <w:tcPr>
            <w:tcW w:w="1324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4293E" w:rsidRPr="009B5846" w:rsidTr="009B5EEF">
        <w:tc>
          <w:tcPr>
            <w:tcW w:w="158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4293E" w:rsidRPr="009B5846" w:rsidTr="009B5EEF">
        <w:tc>
          <w:tcPr>
            <w:tcW w:w="158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fec_inicia</w:t>
            </w:r>
          </w:p>
        </w:tc>
        <w:tc>
          <w:tcPr>
            <w:tcW w:w="155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Inicial</w:t>
            </w:r>
          </w:p>
        </w:tc>
        <w:tc>
          <w:tcPr>
            <w:tcW w:w="1324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4293E" w:rsidRPr="009B5846" w:rsidTr="009B5EEF">
        <w:tc>
          <w:tcPr>
            <w:tcW w:w="158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fec_finalx</w:t>
            </w:r>
          </w:p>
        </w:tc>
        <w:tc>
          <w:tcPr>
            <w:tcW w:w="155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Final</w:t>
            </w:r>
          </w:p>
        </w:tc>
        <w:tc>
          <w:tcPr>
            <w:tcW w:w="1324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4293E" w:rsidRPr="009B5846" w:rsidTr="009B5EEF">
        <w:tc>
          <w:tcPr>
            <w:tcW w:w="158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obs_permis</w:t>
            </w:r>
          </w:p>
        </w:tc>
        <w:tc>
          <w:tcPr>
            <w:tcW w:w="155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250</w:t>
            </w:r>
          </w:p>
        </w:tc>
        <w:tc>
          <w:tcPr>
            <w:tcW w:w="1549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  del Permiso</w:t>
            </w:r>
          </w:p>
        </w:tc>
        <w:tc>
          <w:tcPr>
            <w:tcW w:w="1324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4293E" w:rsidRPr="009B5846" w:rsidTr="009B5EEF">
        <w:tc>
          <w:tcPr>
            <w:tcW w:w="158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Básico (1=Activa, 0=Inactiva)</w:t>
            </w:r>
          </w:p>
        </w:tc>
        <w:tc>
          <w:tcPr>
            <w:tcW w:w="1324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4293E" w:rsidRPr="009B5846" w:rsidTr="009B5EEF">
        <w:tc>
          <w:tcPr>
            <w:tcW w:w="158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4293E" w:rsidRPr="009B5846" w:rsidTr="009B5EEF">
        <w:tc>
          <w:tcPr>
            <w:tcW w:w="158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24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4293E" w:rsidRPr="009B5846" w:rsidTr="009B5EEF">
        <w:tc>
          <w:tcPr>
            <w:tcW w:w="158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Modificacion</w:t>
            </w:r>
          </w:p>
        </w:tc>
        <w:tc>
          <w:tcPr>
            <w:tcW w:w="1324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4293E" w:rsidRPr="009B5846" w:rsidTr="009B5EEF">
        <w:tc>
          <w:tcPr>
            <w:tcW w:w="158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Modificacion</w:t>
            </w:r>
          </w:p>
        </w:tc>
        <w:tc>
          <w:tcPr>
            <w:tcW w:w="1324" w:type="dxa"/>
            <w:shd w:val="clear" w:color="auto" w:fill="auto"/>
          </w:tcPr>
          <w:p w:rsidR="0004293E" w:rsidRPr="009B5846" w:rsidRDefault="0004293E" w:rsidP="0004293E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4293E" w:rsidRPr="009B5846" w:rsidRDefault="0004293E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B1546" w:rsidRPr="009B5846" w:rsidRDefault="00AB1546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B1546" w:rsidRPr="009B5846" w:rsidRDefault="00AB1546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B1546" w:rsidRPr="009B5846" w:rsidRDefault="00AB1546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B1546" w:rsidRPr="009B5846" w:rsidRDefault="00AB1546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B1546" w:rsidRPr="009B5846" w:rsidRDefault="00AB1546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B1546" w:rsidRPr="009B5846" w:rsidRDefault="00AB1546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B1546" w:rsidRPr="009B5846" w:rsidRDefault="00AB1546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AB1546" w:rsidRPr="009B5846" w:rsidRDefault="00AB1546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320B9" w:rsidRPr="009B5846" w:rsidRDefault="00D320B9" w:rsidP="00D320B9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tab_obliga_detall</w:t>
      </w:r>
    </w:p>
    <w:p w:rsidR="00D320B9" w:rsidRPr="009B5846" w:rsidRDefault="00D320B9" w:rsidP="00D320B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D320B9" w:rsidRPr="009B5846" w:rsidRDefault="00D320B9" w:rsidP="00D320B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D320B9" w:rsidRPr="009B5846" w:rsidTr="009B5EEF">
        <w:trPr>
          <w:trHeight w:val="883"/>
        </w:trPr>
        <w:tc>
          <w:tcPr>
            <w:tcW w:w="1588" w:type="dxa"/>
            <w:shd w:val="clear" w:color="auto" w:fill="auto"/>
          </w:tcPr>
          <w:p w:rsidR="00D320B9" w:rsidRPr="009B5846" w:rsidRDefault="00D320B9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D320B9" w:rsidRPr="009B5846" w:rsidRDefault="00D320B9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D320B9" w:rsidRPr="009B5846" w:rsidRDefault="00D320B9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D320B9" w:rsidRPr="009B5846" w:rsidRDefault="00D320B9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D320B9" w:rsidRPr="009B5846" w:rsidRDefault="00D320B9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320B9" w:rsidRPr="009B5846" w:rsidTr="009B5EEF">
        <w:tc>
          <w:tcPr>
            <w:tcW w:w="158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num_obliga</w:t>
            </w:r>
          </w:p>
        </w:tc>
        <w:tc>
          <w:tcPr>
            <w:tcW w:w="155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Obligacion</w:t>
            </w:r>
          </w:p>
        </w:tc>
        <w:tc>
          <w:tcPr>
            <w:tcW w:w="1324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20B9" w:rsidRPr="009B5846" w:rsidTr="009B5EEF">
        <w:tc>
          <w:tcPr>
            <w:tcW w:w="158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num_cuotax</w:t>
            </w:r>
          </w:p>
        </w:tc>
        <w:tc>
          <w:tcPr>
            <w:tcW w:w="155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Cuota</w:t>
            </w:r>
          </w:p>
        </w:tc>
        <w:tc>
          <w:tcPr>
            <w:tcW w:w="1324" w:type="dxa"/>
            <w:shd w:val="clear" w:color="auto" w:fill="auto"/>
          </w:tcPr>
          <w:p w:rsidR="00D320B9" w:rsidRPr="009B5846" w:rsidRDefault="00907A49" w:rsidP="00D320B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320B9" w:rsidRPr="009B5846" w:rsidTr="009B5EEF">
        <w:tc>
          <w:tcPr>
            <w:tcW w:w="158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val_cuotax</w:t>
            </w:r>
          </w:p>
        </w:tc>
        <w:tc>
          <w:tcPr>
            <w:tcW w:w="155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Cuota Mensual</w:t>
            </w:r>
          </w:p>
        </w:tc>
        <w:tc>
          <w:tcPr>
            <w:tcW w:w="1324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20B9" w:rsidRPr="009B5846" w:rsidTr="009B5EEF">
        <w:tc>
          <w:tcPr>
            <w:tcW w:w="158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val_abocap</w:t>
            </w:r>
          </w:p>
        </w:tc>
        <w:tc>
          <w:tcPr>
            <w:tcW w:w="155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Abono Capital</w:t>
            </w:r>
          </w:p>
        </w:tc>
        <w:tc>
          <w:tcPr>
            <w:tcW w:w="1324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20B9" w:rsidRPr="009B5846" w:rsidTr="009B5EEF">
        <w:tc>
          <w:tcPr>
            <w:tcW w:w="158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val_aboint</w:t>
            </w:r>
          </w:p>
        </w:tc>
        <w:tc>
          <w:tcPr>
            <w:tcW w:w="155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Abono a Interes</w:t>
            </w:r>
          </w:p>
        </w:tc>
        <w:tc>
          <w:tcPr>
            <w:tcW w:w="1324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20B9" w:rsidRPr="009B5846" w:rsidTr="009B5EEF">
        <w:tc>
          <w:tcPr>
            <w:tcW w:w="158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val_saldos</w:t>
            </w:r>
          </w:p>
        </w:tc>
        <w:tc>
          <w:tcPr>
            <w:tcW w:w="155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Saldo</w:t>
            </w:r>
          </w:p>
        </w:tc>
        <w:tc>
          <w:tcPr>
            <w:tcW w:w="1324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20B9" w:rsidRPr="009B5846" w:rsidTr="009B5EEF">
        <w:tc>
          <w:tcPr>
            <w:tcW w:w="158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Indicados de Estado (1 = Pagada, 2=Pendiente, 3=Mora).</w:t>
            </w:r>
          </w:p>
        </w:tc>
        <w:tc>
          <w:tcPr>
            <w:tcW w:w="1324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20B9" w:rsidRPr="009B5846" w:rsidTr="009B5EEF">
        <w:tc>
          <w:tcPr>
            <w:tcW w:w="158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ind_intere</w:t>
            </w:r>
          </w:p>
        </w:tc>
        <w:tc>
          <w:tcPr>
            <w:tcW w:w="155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D320B9" w:rsidRPr="009B5846" w:rsidTr="009B5EEF">
        <w:tc>
          <w:tcPr>
            <w:tcW w:w="158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fec_pagmes</w:t>
            </w:r>
          </w:p>
        </w:tc>
        <w:tc>
          <w:tcPr>
            <w:tcW w:w="155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del Pago del Mes</w:t>
            </w:r>
          </w:p>
        </w:tc>
        <w:tc>
          <w:tcPr>
            <w:tcW w:w="1324" w:type="dxa"/>
            <w:shd w:val="clear" w:color="auto" w:fill="auto"/>
          </w:tcPr>
          <w:p w:rsidR="00D320B9" w:rsidRPr="009B5846" w:rsidRDefault="00D320B9" w:rsidP="00D320B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62D29" w:rsidRPr="009B5846" w:rsidTr="009B5EEF">
        <w:tc>
          <w:tcPr>
            <w:tcW w:w="1588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62D29" w:rsidRPr="009B5846" w:rsidTr="009B5EEF">
        <w:tc>
          <w:tcPr>
            <w:tcW w:w="1588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62D29" w:rsidRPr="009B5846" w:rsidTr="009B5EEF">
        <w:tc>
          <w:tcPr>
            <w:tcW w:w="1588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62D29" w:rsidRPr="009B5846" w:rsidTr="009B5EEF">
        <w:tc>
          <w:tcPr>
            <w:tcW w:w="1588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320B9" w:rsidRPr="009B5846" w:rsidRDefault="00D320B9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10F25" w:rsidRPr="009B5846" w:rsidRDefault="00110F25" w:rsidP="00362D29">
      <w:pPr>
        <w:tabs>
          <w:tab w:val="left" w:pos="426"/>
        </w:tabs>
        <w:rPr>
          <w:rFonts w:cs="Arial"/>
          <w:sz w:val="24"/>
          <w:szCs w:val="24"/>
        </w:rPr>
      </w:pPr>
    </w:p>
    <w:p w:rsidR="00110F25" w:rsidRPr="009B5846" w:rsidRDefault="00110F25" w:rsidP="00110F25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tab_obliga_encabe</w:t>
      </w:r>
    </w:p>
    <w:p w:rsidR="00110F25" w:rsidRPr="009B5846" w:rsidRDefault="00110F25" w:rsidP="00110F2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10F25" w:rsidRPr="009B5846" w:rsidRDefault="00110F25" w:rsidP="00110F2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52"/>
        <w:gridCol w:w="1547"/>
        <w:gridCol w:w="2605"/>
        <w:gridCol w:w="1316"/>
      </w:tblGrid>
      <w:tr w:rsidR="00110F25" w:rsidRPr="009B5846" w:rsidTr="00362D29">
        <w:trPr>
          <w:trHeight w:val="883"/>
        </w:trPr>
        <w:tc>
          <w:tcPr>
            <w:tcW w:w="1617" w:type="dxa"/>
            <w:shd w:val="clear" w:color="auto" w:fill="auto"/>
          </w:tcPr>
          <w:p w:rsidR="00110F25" w:rsidRPr="009B5846" w:rsidRDefault="00110F25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num_obliga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cod_servic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num_compro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num_cuotas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fec_obliga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val_obliga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val_intere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val_saldos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(1 = Pagada, 2=Pendiente).</w:t>
            </w: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ind_aproba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usr_aproba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fec_aproba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cod_tiptra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ind_import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ind_anulad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usr_anulad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fec_anulad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ind_girado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Giro</w:t>
            </w: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ano_girado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</w:t>
            </w: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tip_comgir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comprobante con que se giro</w:t>
            </w: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num_comgir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comprobante girado</w:t>
            </w: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usr_girado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que realizo el giro</w:t>
            </w: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fec_girado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en que se realizo el giro</w:t>
            </w: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10F25" w:rsidRPr="009B5846" w:rsidTr="00362D29">
        <w:tc>
          <w:tcPr>
            <w:tcW w:w="161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nom_benefi</w:t>
            </w:r>
          </w:p>
        </w:tc>
        <w:tc>
          <w:tcPr>
            <w:tcW w:w="1552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200</w:t>
            </w:r>
          </w:p>
        </w:tc>
        <w:tc>
          <w:tcPr>
            <w:tcW w:w="1547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5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Beneficiario en el Giro de la obligaci</w:t>
            </w:r>
          </w:p>
        </w:tc>
        <w:tc>
          <w:tcPr>
            <w:tcW w:w="1316" w:type="dxa"/>
            <w:shd w:val="clear" w:color="auto" w:fill="auto"/>
          </w:tcPr>
          <w:p w:rsidR="00110F25" w:rsidRPr="009B5846" w:rsidRDefault="00110F25" w:rsidP="00110F2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62D29" w:rsidRPr="009B5846" w:rsidTr="00362D29">
        <w:tc>
          <w:tcPr>
            <w:tcW w:w="1617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2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5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16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62D29" w:rsidRPr="009B5846" w:rsidTr="00362D29">
        <w:tc>
          <w:tcPr>
            <w:tcW w:w="1617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2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5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16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62D29" w:rsidRPr="009B5846" w:rsidTr="00362D29">
        <w:tc>
          <w:tcPr>
            <w:tcW w:w="1617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2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7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5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16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62D29" w:rsidRPr="009B5846" w:rsidTr="00362D29">
        <w:tc>
          <w:tcPr>
            <w:tcW w:w="1617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2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7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5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16" w:type="dxa"/>
            <w:shd w:val="clear" w:color="auto" w:fill="auto"/>
          </w:tcPr>
          <w:p w:rsidR="00362D29" w:rsidRPr="009B5846" w:rsidRDefault="00362D29" w:rsidP="00362D2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10F25" w:rsidRPr="009B5846" w:rsidRDefault="00110F25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62D29" w:rsidRPr="009B5846" w:rsidRDefault="00362D29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72760" w:rsidRPr="009B5846" w:rsidRDefault="00172760" w:rsidP="00172760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tab_obliga_notcom</w:t>
      </w:r>
    </w:p>
    <w:p w:rsidR="00172760" w:rsidRPr="009B5846" w:rsidRDefault="00172760" w:rsidP="00172760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72760" w:rsidRPr="009B5846" w:rsidRDefault="00172760" w:rsidP="00172760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No tiene llave maestra*</w:t>
      </w:r>
    </w:p>
    <w:p w:rsidR="00172760" w:rsidRPr="009B5846" w:rsidRDefault="00172760" w:rsidP="00172760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172760" w:rsidRPr="009B5846" w:rsidTr="009B5EEF">
        <w:trPr>
          <w:trHeight w:val="883"/>
        </w:trPr>
        <w:tc>
          <w:tcPr>
            <w:tcW w:w="1588" w:type="dxa"/>
            <w:shd w:val="clear" w:color="auto" w:fill="auto"/>
          </w:tcPr>
          <w:p w:rsidR="00172760" w:rsidRPr="009B5846" w:rsidRDefault="0017276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cod_tiptra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Transacción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cod_notcon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Concepto de Nota Contable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Oficina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 de Parametrización de cuentas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Tipo de Comprobante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ind_nattra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Naturaleza de la Transacción (0=Débito, 1=Crédito)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Clase de la Cuenta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Grupo de la Cuenta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cod_cuenta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Cuenta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Subcuenta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Auxiliar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cod_retefu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Retención en la Fuente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val_porret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de Retención en la Fuente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cod_retiva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Retención de Iva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val_poriva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de Tetención de Iva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cod_retica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Retención de Ica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val_porica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de Valor de Ica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(1=Activo, 0=Inactivo)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10F25" w:rsidRPr="009B5846" w:rsidRDefault="00110F25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72760" w:rsidRPr="009B5846" w:rsidRDefault="00172760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72760" w:rsidRPr="009B5846" w:rsidRDefault="00172760" w:rsidP="00E80DF3">
      <w:pPr>
        <w:tabs>
          <w:tab w:val="left" w:pos="426"/>
        </w:tabs>
        <w:rPr>
          <w:rFonts w:cs="Arial"/>
          <w:sz w:val="24"/>
          <w:szCs w:val="24"/>
        </w:rPr>
      </w:pPr>
    </w:p>
    <w:p w:rsidR="00172760" w:rsidRPr="009B5846" w:rsidRDefault="00172760" w:rsidP="00172760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697EAE" w:rsidRPr="009B5846">
        <w:rPr>
          <w:rFonts w:cs="Arial"/>
          <w:sz w:val="24"/>
          <w:szCs w:val="24"/>
        </w:rPr>
        <w:t>tab_parcon_usuari</w:t>
      </w:r>
    </w:p>
    <w:p w:rsidR="00172760" w:rsidRPr="009B5846" w:rsidRDefault="00172760" w:rsidP="00172760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72760" w:rsidRPr="009B5846" w:rsidRDefault="00172760" w:rsidP="00172760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172760" w:rsidRPr="009B5846" w:rsidTr="009B5EEF">
        <w:trPr>
          <w:trHeight w:val="883"/>
        </w:trPr>
        <w:tc>
          <w:tcPr>
            <w:tcW w:w="1588" w:type="dxa"/>
            <w:shd w:val="clear" w:color="auto" w:fill="auto"/>
          </w:tcPr>
          <w:p w:rsidR="00172760" w:rsidRPr="009B5846" w:rsidRDefault="0017276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ano_contab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null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Contable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mes_contab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Mes Contable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907A49" w:rsidP="0017276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cod_usuari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Usuaio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907A49" w:rsidP="00172760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Estado (1=Activo, 0=Inactivo)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Creación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Creación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72760" w:rsidRPr="009B5846" w:rsidTr="009B5EEF">
        <w:tc>
          <w:tcPr>
            <w:tcW w:w="158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324" w:type="dxa"/>
            <w:shd w:val="clear" w:color="auto" w:fill="auto"/>
          </w:tcPr>
          <w:p w:rsidR="00172760" w:rsidRPr="009B5846" w:rsidRDefault="00172760" w:rsidP="0017276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72760" w:rsidRPr="009B5846" w:rsidRDefault="00172760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41F6E" w:rsidRPr="009B5846" w:rsidRDefault="00841F6E" w:rsidP="00841F6E">
      <w:pPr>
        <w:ind w:left="1416" w:hanging="1416"/>
        <w:rPr>
          <w:rFonts w:cs="Arial"/>
          <w:b/>
          <w:sz w:val="24"/>
          <w:szCs w:val="24"/>
        </w:rPr>
      </w:pPr>
    </w:p>
    <w:p w:rsidR="00841F6E" w:rsidRPr="009B5846" w:rsidRDefault="00841F6E" w:rsidP="00841F6E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tab_perfil_servic</w:t>
      </w:r>
    </w:p>
    <w:p w:rsidR="00841F6E" w:rsidRPr="009B5846" w:rsidRDefault="00841F6E" w:rsidP="00841F6E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C5FC2" w:rsidRPr="009B5846" w:rsidRDefault="005C5FC2" w:rsidP="00841F6E">
      <w:pPr>
        <w:rPr>
          <w:rFonts w:cs="Arial"/>
          <w:b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contiene los servicios asignados a un perfil. Tiene relación con </w:t>
      </w:r>
      <w:r w:rsidRPr="009B5846">
        <w:rPr>
          <w:rFonts w:cs="Arial"/>
          <w:b/>
          <w:sz w:val="24"/>
          <w:szCs w:val="24"/>
        </w:rPr>
        <w:t>tab_genera_perfil, tab_genera_servic</w:t>
      </w:r>
    </w:p>
    <w:p w:rsidR="00841F6E" w:rsidRPr="009B5846" w:rsidRDefault="00841F6E" w:rsidP="00841F6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841F6E" w:rsidRPr="009B5846" w:rsidTr="009B5EEF">
        <w:trPr>
          <w:trHeight w:val="883"/>
        </w:trPr>
        <w:tc>
          <w:tcPr>
            <w:tcW w:w="1588" w:type="dxa"/>
            <w:shd w:val="clear" w:color="auto" w:fill="auto"/>
          </w:tcPr>
          <w:p w:rsidR="00841F6E" w:rsidRPr="009B5846" w:rsidRDefault="00841F6E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841F6E" w:rsidRPr="009B5846" w:rsidRDefault="00841F6E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841F6E" w:rsidRPr="009B5846" w:rsidRDefault="00841F6E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841F6E" w:rsidRPr="009B5846" w:rsidRDefault="00841F6E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841F6E" w:rsidRPr="009B5846" w:rsidRDefault="00841F6E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C5FC2" w:rsidRPr="009B5846" w:rsidTr="009B5EEF">
        <w:tc>
          <w:tcPr>
            <w:tcW w:w="1588" w:type="dxa"/>
            <w:shd w:val="clear" w:color="auto" w:fill="auto"/>
          </w:tcPr>
          <w:p w:rsidR="005C5FC2" w:rsidRPr="009B5846" w:rsidRDefault="005C5FC2" w:rsidP="005C5F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cod_perfil</w:t>
            </w:r>
          </w:p>
        </w:tc>
        <w:tc>
          <w:tcPr>
            <w:tcW w:w="1558" w:type="dxa"/>
            <w:shd w:val="clear" w:color="auto" w:fill="auto"/>
          </w:tcPr>
          <w:p w:rsidR="005C5FC2" w:rsidRPr="009B5846" w:rsidRDefault="005C5FC2" w:rsidP="005C5F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C5FC2" w:rsidRPr="009B5846" w:rsidRDefault="005C5FC2" w:rsidP="005C5F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C5FC2" w:rsidRPr="009B5846" w:rsidRDefault="005C5FC2" w:rsidP="005C5F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perfil</w:t>
            </w:r>
          </w:p>
        </w:tc>
        <w:tc>
          <w:tcPr>
            <w:tcW w:w="1324" w:type="dxa"/>
            <w:shd w:val="clear" w:color="auto" w:fill="auto"/>
          </w:tcPr>
          <w:p w:rsidR="005C5FC2" w:rsidRPr="009B5846" w:rsidRDefault="005C5FC2" w:rsidP="005C5FC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C5FC2" w:rsidRPr="009B5846" w:rsidTr="009B5EEF">
        <w:tc>
          <w:tcPr>
            <w:tcW w:w="1588" w:type="dxa"/>
            <w:shd w:val="clear" w:color="auto" w:fill="auto"/>
          </w:tcPr>
          <w:p w:rsidR="005C5FC2" w:rsidRPr="009B5846" w:rsidRDefault="005C5FC2" w:rsidP="005C5F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cod_servic</w:t>
            </w:r>
          </w:p>
        </w:tc>
        <w:tc>
          <w:tcPr>
            <w:tcW w:w="1558" w:type="dxa"/>
            <w:shd w:val="clear" w:color="auto" w:fill="auto"/>
          </w:tcPr>
          <w:p w:rsidR="005C5FC2" w:rsidRPr="009B5846" w:rsidRDefault="005C5FC2" w:rsidP="005C5F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C5FC2" w:rsidRPr="009B5846" w:rsidRDefault="005C5FC2" w:rsidP="005C5F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C5FC2" w:rsidRPr="009B5846" w:rsidRDefault="005C5FC2" w:rsidP="005C5FC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servicio</w:t>
            </w:r>
          </w:p>
        </w:tc>
        <w:tc>
          <w:tcPr>
            <w:tcW w:w="1324" w:type="dxa"/>
            <w:shd w:val="clear" w:color="auto" w:fill="auto"/>
          </w:tcPr>
          <w:p w:rsidR="005C5FC2" w:rsidRPr="009B5846" w:rsidRDefault="00907A49" w:rsidP="005C5FC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</w:tbl>
    <w:p w:rsidR="00E65621" w:rsidRPr="009B5846" w:rsidRDefault="00E65621" w:rsidP="005274A5">
      <w:pPr>
        <w:tabs>
          <w:tab w:val="left" w:pos="426"/>
        </w:tabs>
        <w:rPr>
          <w:rFonts w:cs="Arial"/>
          <w:sz w:val="24"/>
          <w:szCs w:val="24"/>
        </w:rPr>
      </w:pPr>
    </w:p>
    <w:p w:rsidR="00E65621" w:rsidRPr="009B5846" w:rsidRDefault="00E65621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E65621" w:rsidRPr="009B5846" w:rsidRDefault="00E65621" w:rsidP="00E65621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tab_permis_usuari</w:t>
      </w:r>
    </w:p>
    <w:p w:rsidR="00E65621" w:rsidRPr="009B5846" w:rsidRDefault="00E65621" w:rsidP="00E6562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D1AC0" w:rsidRPr="009B5846" w:rsidRDefault="00CD1AC0" w:rsidP="00CD1AC0">
      <w:pPr>
        <w:rPr>
          <w:rFonts w:cs="Arial"/>
          <w:b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contiene los permisos asignados a un usuario a la base de datos. Tiene relación con la tabla </w:t>
      </w:r>
      <w:r w:rsidRPr="009B5846">
        <w:rPr>
          <w:rFonts w:cs="Arial"/>
          <w:b/>
          <w:sz w:val="24"/>
          <w:szCs w:val="24"/>
        </w:rPr>
        <w:t>tab_genera_usuari, tab_genera_perfil.</w:t>
      </w:r>
    </w:p>
    <w:p w:rsidR="00E65621" w:rsidRPr="009B5846" w:rsidRDefault="00E65621" w:rsidP="00E6562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E65621" w:rsidRPr="009B5846" w:rsidTr="00CD1AC0">
        <w:trPr>
          <w:trHeight w:val="746"/>
        </w:trPr>
        <w:tc>
          <w:tcPr>
            <w:tcW w:w="1588" w:type="dxa"/>
            <w:shd w:val="clear" w:color="auto" w:fill="auto"/>
          </w:tcPr>
          <w:p w:rsidR="00E65621" w:rsidRPr="009B5846" w:rsidRDefault="00E65621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D1AC0" w:rsidRPr="009B5846" w:rsidTr="009B5EEF">
        <w:tc>
          <w:tcPr>
            <w:tcW w:w="158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cod_permis</w:t>
            </w:r>
          </w:p>
        </w:tc>
        <w:tc>
          <w:tcPr>
            <w:tcW w:w="155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permiso</w:t>
            </w:r>
          </w:p>
        </w:tc>
        <w:tc>
          <w:tcPr>
            <w:tcW w:w="1324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D1AC0" w:rsidRPr="009B5846" w:rsidTr="009B5EEF">
        <w:tc>
          <w:tcPr>
            <w:tcW w:w="158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usr_permit</w:t>
            </w:r>
          </w:p>
        </w:tc>
        <w:tc>
          <w:tcPr>
            <w:tcW w:w="155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 permitido</w:t>
            </w:r>
          </w:p>
        </w:tc>
        <w:tc>
          <w:tcPr>
            <w:tcW w:w="1324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D1AC0" w:rsidRPr="009B5846" w:rsidTr="009B5EEF">
        <w:tc>
          <w:tcPr>
            <w:tcW w:w="158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per_permit</w:t>
            </w:r>
          </w:p>
        </w:tc>
        <w:tc>
          <w:tcPr>
            <w:tcW w:w="155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Perfil permitido</w:t>
            </w:r>
          </w:p>
        </w:tc>
        <w:tc>
          <w:tcPr>
            <w:tcW w:w="1324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D1AC0" w:rsidRPr="009B5846" w:rsidTr="009B5EEF">
        <w:tc>
          <w:tcPr>
            <w:tcW w:w="158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tabla.</w:t>
            </w:r>
          </w:p>
        </w:tc>
        <w:tc>
          <w:tcPr>
            <w:tcW w:w="1324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D1AC0" w:rsidRPr="009B5846" w:rsidTr="009B5EEF">
        <w:tc>
          <w:tcPr>
            <w:tcW w:w="158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D1AC0" w:rsidRPr="009B5846" w:rsidTr="009B5EEF">
        <w:tc>
          <w:tcPr>
            <w:tcW w:w="158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D1AC0" w:rsidRPr="009B5846" w:rsidTr="009B5EEF">
        <w:tc>
          <w:tcPr>
            <w:tcW w:w="158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CD1AC0" w:rsidRPr="009B5846" w:rsidRDefault="00CD1AC0" w:rsidP="00CD1AC0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E65621" w:rsidRPr="009B5846" w:rsidRDefault="00E65621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F5AD2" w:rsidRPr="009B5846" w:rsidRDefault="007F5AD2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E65621" w:rsidRPr="009B5846" w:rsidRDefault="00E65621" w:rsidP="00E65621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tab_prefac_itemsx</w:t>
      </w:r>
    </w:p>
    <w:p w:rsidR="00E65621" w:rsidRPr="009B5846" w:rsidRDefault="00E65621" w:rsidP="00E6562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E65621" w:rsidRPr="009B5846" w:rsidRDefault="00E65621" w:rsidP="00E6562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E65621" w:rsidRPr="009B5846" w:rsidTr="009B5EEF">
        <w:trPr>
          <w:trHeight w:val="883"/>
        </w:trPr>
        <w:tc>
          <w:tcPr>
            <w:tcW w:w="1588" w:type="dxa"/>
            <w:shd w:val="clear" w:color="auto" w:fill="auto"/>
          </w:tcPr>
          <w:p w:rsidR="00E65621" w:rsidRPr="009B5846" w:rsidRDefault="00E65621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num_prefac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65621" w:rsidRPr="009B5846" w:rsidRDefault="00907A49" w:rsidP="00E6562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cod_proser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cod_tarifa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tar_consec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 de la Tarifa</w:t>
            </w: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can_itemx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Cantidad</w:t>
            </w: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val_cosuni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costo unitario</w:t>
            </w: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val_retefu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Retefuente</w:t>
            </w: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val_retica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ReteICA</w:t>
            </w: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val_ivaxxx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val_retiva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ReteIva</w:t>
            </w: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des_produc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150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Descripci</w:t>
            </w: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val_itemxx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</w:t>
            </w: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65621" w:rsidRPr="009B5846" w:rsidTr="009B5EEF">
        <w:tc>
          <w:tcPr>
            <w:tcW w:w="158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ind_seresp</w:t>
            </w:r>
          </w:p>
        </w:tc>
        <w:tc>
          <w:tcPr>
            <w:tcW w:w="155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Servicio Especial</w:t>
            </w:r>
          </w:p>
        </w:tc>
        <w:tc>
          <w:tcPr>
            <w:tcW w:w="1324" w:type="dxa"/>
            <w:shd w:val="clear" w:color="auto" w:fill="auto"/>
          </w:tcPr>
          <w:p w:rsidR="00E65621" w:rsidRPr="009B5846" w:rsidRDefault="00E65621" w:rsidP="00E6562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F5AD2" w:rsidRPr="009B5846" w:rsidTr="009B5EEF">
        <w:tc>
          <w:tcPr>
            <w:tcW w:w="158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tabla.</w:t>
            </w:r>
          </w:p>
        </w:tc>
        <w:tc>
          <w:tcPr>
            <w:tcW w:w="1324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F5AD2" w:rsidRPr="009B5846" w:rsidTr="009B5EEF">
        <w:tc>
          <w:tcPr>
            <w:tcW w:w="158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F5AD2" w:rsidRPr="009B5846" w:rsidTr="009B5EEF">
        <w:tc>
          <w:tcPr>
            <w:tcW w:w="158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F5AD2" w:rsidRPr="009B5846" w:rsidTr="009B5EEF">
        <w:tc>
          <w:tcPr>
            <w:tcW w:w="158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E65621" w:rsidRPr="009B5846" w:rsidRDefault="00E65621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E4CF5" w:rsidRPr="009B5846" w:rsidRDefault="005E4CF5" w:rsidP="005E4CF5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tab_prefac_prefac</w:t>
      </w:r>
    </w:p>
    <w:p w:rsidR="005E4CF5" w:rsidRPr="009B5846" w:rsidRDefault="005E4CF5" w:rsidP="005E4CF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E4CF5" w:rsidRPr="009B5846" w:rsidRDefault="005E4CF5" w:rsidP="005E4CF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5E4CF5" w:rsidRPr="009B5846" w:rsidTr="009B5EEF">
        <w:trPr>
          <w:trHeight w:val="883"/>
        </w:trPr>
        <w:tc>
          <w:tcPr>
            <w:tcW w:w="1588" w:type="dxa"/>
            <w:shd w:val="clear" w:color="auto" w:fill="auto"/>
          </w:tcPr>
          <w:p w:rsidR="005E4CF5" w:rsidRPr="009B5846" w:rsidRDefault="005E4CF5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num_prefac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Prefactura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cod_agenci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num_sedexx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cod_ageenc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Agencia Encargada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fec_factur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emision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fec_vencin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vencimiento de la factura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val_brutox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bruto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val_retefu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Retefuente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val_retcre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Impuesto CREE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val_icaxxx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Ica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val_retica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ReteICa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val_ivaxxx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val_retiva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ReteIva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val_descue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descuentos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val_antici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Anticipo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val_totalx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total de la factura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obs_prefac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2147483647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LONGTEXT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la factura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ind_aproba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aprobaci</w:t>
            </w: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usr_aproba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fec_aproba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ind_anulad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usr_anulad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E4CF5" w:rsidRPr="009B5846" w:rsidTr="009B5EEF">
        <w:tc>
          <w:tcPr>
            <w:tcW w:w="158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fec_anulad</w:t>
            </w:r>
          </w:p>
        </w:tc>
        <w:tc>
          <w:tcPr>
            <w:tcW w:w="155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5E4CF5" w:rsidRPr="009B5846" w:rsidRDefault="005E4CF5" w:rsidP="005E4C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F5AD2" w:rsidRPr="009B5846" w:rsidTr="009B5EEF">
        <w:tc>
          <w:tcPr>
            <w:tcW w:w="158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tabla.</w:t>
            </w:r>
          </w:p>
        </w:tc>
        <w:tc>
          <w:tcPr>
            <w:tcW w:w="1324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F5AD2" w:rsidRPr="009B5846" w:rsidTr="009B5EEF">
        <w:tc>
          <w:tcPr>
            <w:tcW w:w="158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F5AD2" w:rsidRPr="009B5846" w:rsidTr="009B5EEF">
        <w:tc>
          <w:tcPr>
            <w:tcW w:w="158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F5AD2" w:rsidRPr="009B5846" w:rsidTr="009B5EEF">
        <w:tc>
          <w:tcPr>
            <w:tcW w:w="158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7F5AD2" w:rsidRPr="009B5846" w:rsidRDefault="007F5AD2" w:rsidP="007F5AD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E4CF5" w:rsidRPr="009B5846" w:rsidRDefault="005E4CF5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B5EEF" w:rsidRPr="009B5846" w:rsidRDefault="009B5EEF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25C57" w:rsidRPr="009B5846" w:rsidRDefault="00725C57" w:rsidP="00725C57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tab_prefac_prefac</w:t>
      </w:r>
    </w:p>
    <w:p w:rsidR="00725C57" w:rsidRPr="009B5846" w:rsidRDefault="00725C57" w:rsidP="00725C57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25C57" w:rsidRPr="009B5846" w:rsidRDefault="00725C57" w:rsidP="00725C5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725C57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25C57" w:rsidRPr="009B5846" w:rsidTr="005C13CB">
        <w:tc>
          <w:tcPr>
            <w:tcW w:w="158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num_prefac</w:t>
            </w:r>
          </w:p>
        </w:tc>
        <w:tc>
          <w:tcPr>
            <w:tcW w:w="155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Prefactura</w:t>
            </w:r>
          </w:p>
        </w:tc>
        <w:tc>
          <w:tcPr>
            <w:tcW w:w="1324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25C57" w:rsidRPr="009B5846" w:rsidTr="005C13CB">
        <w:tc>
          <w:tcPr>
            <w:tcW w:w="158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num_factur</w:t>
            </w:r>
          </w:p>
        </w:tc>
        <w:tc>
          <w:tcPr>
            <w:tcW w:w="155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25C57" w:rsidRPr="009B5846" w:rsidRDefault="00E41C7E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la factura</w:t>
            </w:r>
          </w:p>
        </w:tc>
        <w:tc>
          <w:tcPr>
            <w:tcW w:w="1324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25C57" w:rsidRPr="009B5846" w:rsidTr="005C13CB">
        <w:tc>
          <w:tcPr>
            <w:tcW w:w="158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ano_compro</w:t>
            </w:r>
          </w:p>
        </w:tc>
        <w:tc>
          <w:tcPr>
            <w:tcW w:w="155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725C57" w:rsidRPr="009B5846" w:rsidRDefault="0030148C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Año de comprobante</w:t>
            </w:r>
          </w:p>
        </w:tc>
        <w:tc>
          <w:tcPr>
            <w:tcW w:w="1324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25C57" w:rsidRPr="009B5846" w:rsidTr="005C13CB">
        <w:tc>
          <w:tcPr>
            <w:tcW w:w="158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cod_tipcom</w:t>
            </w:r>
          </w:p>
        </w:tc>
        <w:tc>
          <w:tcPr>
            <w:tcW w:w="155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49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725C57" w:rsidRPr="009B5846" w:rsidRDefault="0030148C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tipo de comprobante</w:t>
            </w:r>
          </w:p>
        </w:tc>
        <w:tc>
          <w:tcPr>
            <w:tcW w:w="1324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25C57" w:rsidRPr="009B5846" w:rsidTr="005C13CB">
        <w:tc>
          <w:tcPr>
            <w:tcW w:w="158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cod_agenci</w:t>
            </w:r>
          </w:p>
        </w:tc>
        <w:tc>
          <w:tcPr>
            <w:tcW w:w="155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25C57" w:rsidRPr="009B5846" w:rsidRDefault="0030148C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la agencia</w:t>
            </w:r>
          </w:p>
        </w:tc>
        <w:tc>
          <w:tcPr>
            <w:tcW w:w="1324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25C57" w:rsidRPr="009B5846" w:rsidTr="005C13CB">
        <w:tc>
          <w:tcPr>
            <w:tcW w:w="158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725C57" w:rsidRPr="009B5846" w:rsidRDefault="0030148C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tercero</w:t>
            </w:r>
          </w:p>
        </w:tc>
        <w:tc>
          <w:tcPr>
            <w:tcW w:w="1324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25C57" w:rsidRPr="009B5846" w:rsidTr="005C13CB">
        <w:tc>
          <w:tcPr>
            <w:tcW w:w="158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num_sedexx</w:t>
            </w:r>
          </w:p>
        </w:tc>
        <w:tc>
          <w:tcPr>
            <w:tcW w:w="155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725C57" w:rsidRPr="009B5846" w:rsidRDefault="0030148C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la sede</w:t>
            </w:r>
          </w:p>
        </w:tc>
        <w:tc>
          <w:tcPr>
            <w:tcW w:w="1324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25C57" w:rsidRPr="009B5846" w:rsidTr="005C13CB">
        <w:tc>
          <w:tcPr>
            <w:tcW w:w="158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725C57" w:rsidRPr="009B5846" w:rsidRDefault="0030148C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país</w:t>
            </w:r>
          </w:p>
        </w:tc>
        <w:tc>
          <w:tcPr>
            <w:tcW w:w="1324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25C57" w:rsidRPr="009B5846" w:rsidTr="005C13CB">
        <w:tc>
          <w:tcPr>
            <w:tcW w:w="158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8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725C57" w:rsidRPr="009B5846" w:rsidRDefault="0030148C" w:rsidP="005C13C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departamento</w:t>
            </w:r>
          </w:p>
        </w:tc>
        <w:tc>
          <w:tcPr>
            <w:tcW w:w="1324" w:type="dxa"/>
            <w:shd w:val="clear" w:color="auto" w:fill="auto"/>
          </w:tcPr>
          <w:p w:rsidR="00725C57" w:rsidRPr="009B5846" w:rsidRDefault="00725C57" w:rsidP="005C13C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B5EEF" w:rsidRPr="009B5846" w:rsidRDefault="009B5EEF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B5EEF" w:rsidRPr="009B5846" w:rsidRDefault="009B5EEF" w:rsidP="0030148C">
      <w:pPr>
        <w:tabs>
          <w:tab w:val="left" w:pos="426"/>
        </w:tabs>
        <w:rPr>
          <w:rFonts w:cs="Arial"/>
          <w:sz w:val="24"/>
          <w:szCs w:val="24"/>
        </w:rPr>
      </w:pPr>
    </w:p>
    <w:p w:rsidR="009B5EEF" w:rsidRPr="009B5846" w:rsidRDefault="009B5EEF" w:rsidP="009B5EEF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725C57" w:rsidRPr="009B5846">
        <w:rPr>
          <w:rFonts w:cs="Arial"/>
          <w:sz w:val="24"/>
          <w:szCs w:val="24"/>
        </w:rPr>
        <w:t>tab_presup_presup</w:t>
      </w:r>
    </w:p>
    <w:p w:rsidR="009B5EEF" w:rsidRPr="009B5846" w:rsidRDefault="009B5EEF" w:rsidP="009B5EE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B5EEF" w:rsidRPr="009B5846" w:rsidRDefault="009B5EEF" w:rsidP="009B5EE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9B5EEF" w:rsidRPr="009B5846" w:rsidTr="009B5EEF">
        <w:trPr>
          <w:trHeight w:val="883"/>
        </w:trPr>
        <w:tc>
          <w:tcPr>
            <w:tcW w:w="158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B5EEF" w:rsidRPr="009B5846" w:rsidTr="009B5EEF">
        <w:tc>
          <w:tcPr>
            <w:tcW w:w="158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ano_saldos</w:t>
            </w:r>
          </w:p>
        </w:tc>
        <w:tc>
          <w:tcPr>
            <w:tcW w:w="155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(null)</w:t>
            </w:r>
          </w:p>
        </w:tc>
        <w:tc>
          <w:tcPr>
            <w:tcW w:w="1549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YEAR</w:t>
            </w:r>
          </w:p>
        </w:tc>
        <w:tc>
          <w:tcPr>
            <w:tcW w:w="261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B5EEF" w:rsidRPr="009B5846" w:rsidTr="009B5EEF">
        <w:tc>
          <w:tcPr>
            <w:tcW w:w="158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mes_saldos</w:t>
            </w:r>
          </w:p>
        </w:tc>
        <w:tc>
          <w:tcPr>
            <w:tcW w:w="155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B5EEF" w:rsidRPr="009B5846" w:rsidRDefault="00907A49" w:rsidP="009B5EE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B5EEF" w:rsidRPr="009B5846" w:rsidTr="009B5EEF">
        <w:tc>
          <w:tcPr>
            <w:tcW w:w="158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B5EEF" w:rsidRPr="009B5846" w:rsidRDefault="00907A49" w:rsidP="009B5EE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B5EEF" w:rsidRPr="009B5846" w:rsidTr="009B5EEF">
        <w:tc>
          <w:tcPr>
            <w:tcW w:w="158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cod_clasec</w:t>
            </w:r>
          </w:p>
        </w:tc>
        <w:tc>
          <w:tcPr>
            <w:tcW w:w="155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B5EEF" w:rsidRPr="009B5846" w:rsidRDefault="00907A49" w:rsidP="009B5EE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B5EEF" w:rsidRPr="009B5846" w:rsidTr="009B5EEF">
        <w:tc>
          <w:tcPr>
            <w:tcW w:w="158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cod_grupoc</w:t>
            </w:r>
          </w:p>
        </w:tc>
        <w:tc>
          <w:tcPr>
            <w:tcW w:w="155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B5EEF" w:rsidRPr="009B5846" w:rsidRDefault="00907A49" w:rsidP="009B5EE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B5EEF" w:rsidRPr="009B5846" w:rsidTr="009B5EEF">
        <w:tc>
          <w:tcPr>
            <w:tcW w:w="158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cod_cuenta</w:t>
            </w:r>
          </w:p>
        </w:tc>
        <w:tc>
          <w:tcPr>
            <w:tcW w:w="155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B5EEF" w:rsidRPr="009B5846" w:rsidRDefault="00907A49" w:rsidP="009B5EE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B5EEF" w:rsidRPr="009B5846" w:rsidTr="009B5EEF">
        <w:tc>
          <w:tcPr>
            <w:tcW w:w="158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cod_subcue</w:t>
            </w:r>
          </w:p>
        </w:tc>
        <w:tc>
          <w:tcPr>
            <w:tcW w:w="155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B5EEF" w:rsidRPr="009B5846" w:rsidRDefault="00907A49" w:rsidP="009B5EE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B5EEF" w:rsidRPr="009B5846" w:rsidTr="009B5EEF">
        <w:tc>
          <w:tcPr>
            <w:tcW w:w="158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cod_auxili</w:t>
            </w:r>
          </w:p>
        </w:tc>
        <w:tc>
          <w:tcPr>
            <w:tcW w:w="155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B5EEF" w:rsidRPr="009B5846" w:rsidRDefault="00907A49" w:rsidP="009B5EE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B5EEF" w:rsidRPr="009B5846" w:rsidTr="009B5EEF">
        <w:tc>
          <w:tcPr>
            <w:tcW w:w="158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val_presup</w:t>
            </w:r>
          </w:p>
        </w:tc>
        <w:tc>
          <w:tcPr>
            <w:tcW w:w="155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B5EEF" w:rsidRPr="009B5846" w:rsidTr="009B5EEF">
        <w:tc>
          <w:tcPr>
            <w:tcW w:w="158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ind_presup</w:t>
            </w:r>
          </w:p>
        </w:tc>
        <w:tc>
          <w:tcPr>
            <w:tcW w:w="155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I:Ingreso- G: Gasto- C:Costo</w:t>
            </w:r>
          </w:p>
        </w:tc>
        <w:tc>
          <w:tcPr>
            <w:tcW w:w="1324" w:type="dxa"/>
            <w:shd w:val="clear" w:color="auto" w:fill="auto"/>
          </w:tcPr>
          <w:p w:rsidR="009B5EEF" w:rsidRPr="009B5846" w:rsidRDefault="009B5EEF" w:rsidP="009B5EE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49A9" w:rsidRPr="009B5846" w:rsidTr="009B5EEF">
        <w:tc>
          <w:tcPr>
            <w:tcW w:w="1588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tabla.</w:t>
            </w:r>
          </w:p>
        </w:tc>
        <w:tc>
          <w:tcPr>
            <w:tcW w:w="1324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49A9" w:rsidRPr="009B5846" w:rsidTr="009B5EEF">
        <w:tc>
          <w:tcPr>
            <w:tcW w:w="1588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49A9" w:rsidRPr="009B5846" w:rsidTr="009B5EEF">
        <w:tc>
          <w:tcPr>
            <w:tcW w:w="1588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649A9" w:rsidRPr="009B5846" w:rsidTr="009B5EEF">
        <w:tc>
          <w:tcPr>
            <w:tcW w:w="1588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6649A9" w:rsidRPr="009B5846" w:rsidRDefault="006649A9" w:rsidP="006649A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B5EEF" w:rsidRPr="009B5846" w:rsidRDefault="009B5EEF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11471" w:rsidRPr="009B5846" w:rsidRDefault="00111471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06B99" w:rsidRPr="009B5846" w:rsidRDefault="00F06B99" w:rsidP="00F06B99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tab_produc_produc</w:t>
      </w:r>
    </w:p>
    <w:p w:rsidR="00F06B99" w:rsidRPr="009B5846" w:rsidRDefault="00F06B99" w:rsidP="00F06B9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06B99" w:rsidRPr="009B5846" w:rsidRDefault="00F06B99" w:rsidP="00F06B9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06B99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F06B99" w:rsidRPr="009B5846" w:rsidRDefault="00F06B99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06B99" w:rsidRPr="009B5846" w:rsidRDefault="00F06B99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06B99" w:rsidRPr="009B5846" w:rsidRDefault="00F06B99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06B99" w:rsidRPr="009B5846" w:rsidRDefault="00F06B99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06B99" w:rsidRPr="009B5846" w:rsidRDefault="00F06B99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06B99" w:rsidRPr="009B5846" w:rsidTr="005C13CB">
        <w:tc>
          <w:tcPr>
            <w:tcW w:w="158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cod_produc</w:t>
            </w:r>
          </w:p>
        </w:tc>
        <w:tc>
          <w:tcPr>
            <w:tcW w:w="155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BIGINT</w:t>
            </w:r>
          </w:p>
        </w:tc>
        <w:tc>
          <w:tcPr>
            <w:tcW w:w="261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producto o servicio</w:t>
            </w:r>
          </w:p>
        </w:tc>
        <w:tc>
          <w:tcPr>
            <w:tcW w:w="1324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06B99" w:rsidRPr="009B5846" w:rsidTr="005C13CB">
        <w:tc>
          <w:tcPr>
            <w:tcW w:w="158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cod_tippro</w:t>
            </w:r>
          </w:p>
        </w:tc>
        <w:tc>
          <w:tcPr>
            <w:tcW w:w="155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tipo de producto</w:t>
            </w:r>
          </w:p>
        </w:tc>
        <w:tc>
          <w:tcPr>
            <w:tcW w:w="1324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B99" w:rsidRPr="009B5846" w:rsidTr="005C13CB">
        <w:tc>
          <w:tcPr>
            <w:tcW w:w="158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nom_produc</w:t>
            </w:r>
          </w:p>
        </w:tc>
        <w:tc>
          <w:tcPr>
            <w:tcW w:w="155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60</w:t>
            </w:r>
          </w:p>
        </w:tc>
        <w:tc>
          <w:tcPr>
            <w:tcW w:w="1549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Producto</w:t>
            </w:r>
          </w:p>
        </w:tc>
        <w:tc>
          <w:tcPr>
            <w:tcW w:w="1324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B99" w:rsidRPr="009B5846" w:rsidTr="005C13CB">
        <w:tc>
          <w:tcPr>
            <w:tcW w:w="158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ind_actfij</w:t>
            </w:r>
          </w:p>
        </w:tc>
        <w:tc>
          <w:tcPr>
            <w:tcW w:w="155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Activo Fijo</w:t>
            </w:r>
          </w:p>
        </w:tc>
        <w:tc>
          <w:tcPr>
            <w:tcW w:w="1324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B99" w:rsidRPr="009B5846" w:rsidTr="005C13CB">
        <w:tc>
          <w:tcPr>
            <w:tcW w:w="158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Cuenta Contable relacionada al producto</w:t>
            </w:r>
          </w:p>
        </w:tc>
        <w:tc>
          <w:tcPr>
            <w:tcW w:w="1324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B99" w:rsidRPr="009B5846" w:rsidTr="005C13CB">
        <w:tc>
          <w:tcPr>
            <w:tcW w:w="158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Creacion</w:t>
            </w:r>
          </w:p>
        </w:tc>
        <w:tc>
          <w:tcPr>
            <w:tcW w:w="1324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B99" w:rsidRPr="009B5846" w:rsidTr="005C13CB">
        <w:tc>
          <w:tcPr>
            <w:tcW w:w="158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Creacion</w:t>
            </w:r>
          </w:p>
        </w:tc>
        <w:tc>
          <w:tcPr>
            <w:tcW w:w="1324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B99" w:rsidRPr="009B5846" w:rsidTr="005C13CB">
        <w:tc>
          <w:tcPr>
            <w:tcW w:w="158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que modifico</w:t>
            </w:r>
          </w:p>
        </w:tc>
        <w:tc>
          <w:tcPr>
            <w:tcW w:w="1324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06B99" w:rsidRPr="009B5846" w:rsidTr="005C13CB">
        <w:tc>
          <w:tcPr>
            <w:tcW w:w="158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modificacion</w:t>
            </w:r>
          </w:p>
        </w:tc>
        <w:tc>
          <w:tcPr>
            <w:tcW w:w="1324" w:type="dxa"/>
            <w:shd w:val="clear" w:color="auto" w:fill="auto"/>
          </w:tcPr>
          <w:p w:rsidR="00F06B99" w:rsidRPr="009B5846" w:rsidRDefault="00F06B99" w:rsidP="00F06B9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06B99" w:rsidRPr="009B5846" w:rsidRDefault="00F06B99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9279F" w:rsidRPr="009B5846" w:rsidRDefault="00F9279F" w:rsidP="000D53DD">
      <w:pPr>
        <w:tabs>
          <w:tab w:val="left" w:pos="426"/>
        </w:tabs>
        <w:rPr>
          <w:rFonts w:cs="Arial"/>
          <w:sz w:val="24"/>
          <w:szCs w:val="24"/>
        </w:rPr>
      </w:pPr>
    </w:p>
    <w:p w:rsidR="00F9279F" w:rsidRPr="009B5846" w:rsidRDefault="00F9279F" w:rsidP="00F9279F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tab_proser_proser</w:t>
      </w:r>
    </w:p>
    <w:p w:rsidR="00F9279F" w:rsidRPr="009B5846" w:rsidRDefault="00F9279F" w:rsidP="00F9279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9279F" w:rsidRPr="009B5846" w:rsidRDefault="00F9279F" w:rsidP="00F9279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9279F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F9279F" w:rsidRPr="009B5846" w:rsidRDefault="00F9279F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cod_proser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0D53DD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producto o servicio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nom_proser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Producto o Servicio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cod_tippro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0D53DD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la oficina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pct_comisi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Porcentaje de Comisi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ind_actfij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Activo Fijo (0=Inactivo, 1=Activo)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ind_invent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Inventario (0=Inactivo, 1=Activo)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ind_gravad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Gravado (0=Inactivo, 1=Activo)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ind_excent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Excento (0=Inactivo, 1=Activo)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ind_exclui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Excluido (0=Inactivo, 1=Activo)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cod_tarifa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9279F" w:rsidRPr="009B5846" w:rsidTr="005C13CB">
        <w:tc>
          <w:tcPr>
            <w:tcW w:w="158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</w:t>
            </w:r>
          </w:p>
        </w:tc>
        <w:tc>
          <w:tcPr>
            <w:tcW w:w="1324" w:type="dxa"/>
            <w:shd w:val="clear" w:color="auto" w:fill="auto"/>
          </w:tcPr>
          <w:p w:rsidR="00F9279F" w:rsidRPr="009B5846" w:rsidRDefault="00F9279F" w:rsidP="00F9279F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9279F" w:rsidRPr="009B5846" w:rsidRDefault="00F9279F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C3D53" w:rsidRPr="009B5846" w:rsidRDefault="003C3D53" w:rsidP="00BB5062">
      <w:pPr>
        <w:tabs>
          <w:tab w:val="left" w:pos="426"/>
        </w:tabs>
        <w:rPr>
          <w:rFonts w:cs="Arial"/>
          <w:sz w:val="24"/>
          <w:szCs w:val="24"/>
        </w:rPr>
      </w:pPr>
    </w:p>
    <w:p w:rsidR="003C3D53" w:rsidRPr="009B5846" w:rsidRDefault="003C3D53" w:rsidP="003C3D53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CE27E8" w:rsidRPr="009B5846">
        <w:rPr>
          <w:rFonts w:cs="Arial"/>
          <w:sz w:val="24"/>
          <w:szCs w:val="24"/>
        </w:rPr>
        <w:t>tab_provee_contac</w:t>
      </w:r>
    </w:p>
    <w:p w:rsidR="003C3D53" w:rsidRPr="009B5846" w:rsidRDefault="003C3D53" w:rsidP="003C3D5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C3D53" w:rsidRPr="009B5846" w:rsidRDefault="003C3D53" w:rsidP="003C3D5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3C3D53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3C3D53" w:rsidRPr="009B5846" w:rsidRDefault="003C3D5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3C3D53" w:rsidRPr="009B5846" w:rsidRDefault="003C3D5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3C3D53" w:rsidRPr="009B5846" w:rsidRDefault="003C3D5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3C3D53" w:rsidRPr="009B5846" w:rsidRDefault="003C3D5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3C3D53" w:rsidRPr="009B5846" w:rsidRDefault="003C3D5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C3D53" w:rsidRPr="009B5846" w:rsidTr="005C13CB">
        <w:tc>
          <w:tcPr>
            <w:tcW w:w="158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cod_provee</w:t>
            </w:r>
          </w:p>
        </w:tc>
        <w:tc>
          <w:tcPr>
            <w:tcW w:w="155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proveedor</w:t>
            </w:r>
          </w:p>
        </w:tc>
        <w:tc>
          <w:tcPr>
            <w:tcW w:w="1324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C3D53" w:rsidRPr="009B5846" w:rsidTr="005C13CB">
        <w:tc>
          <w:tcPr>
            <w:tcW w:w="158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Cosecutivo de Contacto</w:t>
            </w:r>
          </w:p>
        </w:tc>
        <w:tc>
          <w:tcPr>
            <w:tcW w:w="1324" w:type="dxa"/>
            <w:shd w:val="clear" w:color="auto" w:fill="auto"/>
          </w:tcPr>
          <w:p w:rsidR="003C3D53" w:rsidRPr="009B5846" w:rsidRDefault="00907A49" w:rsidP="003C3D5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C3D53" w:rsidRPr="009B5846" w:rsidTr="005C13CB">
        <w:tc>
          <w:tcPr>
            <w:tcW w:w="158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cod_tipcon</w:t>
            </w:r>
          </w:p>
        </w:tc>
        <w:tc>
          <w:tcPr>
            <w:tcW w:w="155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C3D53" w:rsidRPr="009B5846" w:rsidTr="005C13CB">
        <w:tc>
          <w:tcPr>
            <w:tcW w:w="158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nom_contac</w:t>
            </w:r>
          </w:p>
        </w:tc>
        <w:tc>
          <w:tcPr>
            <w:tcW w:w="155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Contacto</w:t>
            </w:r>
          </w:p>
        </w:tc>
        <w:tc>
          <w:tcPr>
            <w:tcW w:w="1324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C3D53" w:rsidRPr="009B5846" w:rsidTr="005C13CB">
        <w:tc>
          <w:tcPr>
            <w:tcW w:w="158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ape_contac</w:t>
            </w:r>
          </w:p>
        </w:tc>
        <w:tc>
          <w:tcPr>
            <w:tcW w:w="155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Apellidos del Contacto</w:t>
            </w:r>
          </w:p>
        </w:tc>
        <w:tc>
          <w:tcPr>
            <w:tcW w:w="1324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C3D53" w:rsidRPr="009B5846" w:rsidTr="005C13CB">
        <w:tc>
          <w:tcPr>
            <w:tcW w:w="158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car_contac</w:t>
            </w:r>
          </w:p>
        </w:tc>
        <w:tc>
          <w:tcPr>
            <w:tcW w:w="155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Cargo del Contacto</w:t>
            </w:r>
          </w:p>
        </w:tc>
        <w:tc>
          <w:tcPr>
            <w:tcW w:w="1324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C3D53" w:rsidRPr="009B5846" w:rsidTr="005C13CB">
        <w:tc>
          <w:tcPr>
            <w:tcW w:w="158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cor_contac</w:t>
            </w:r>
          </w:p>
        </w:tc>
        <w:tc>
          <w:tcPr>
            <w:tcW w:w="155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Correo del Contacto</w:t>
            </w:r>
          </w:p>
        </w:tc>
        <w:tc>
          <w:tcPr>
            <w:tcW w:w="1324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C3D53" w:rsidRPr="009B5846" w:rsidTr="005C13CB">
        <w:tc>
          <w:tcPr>
            <w:tcW w:w="158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cel_contac</w:t>
            </w:r>
          </w:p>
        </w:tc>
        <w:tc>
          <w:tcPr>
            <w:tcW w:w="155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Celular del Contacto</w:t>
            </w:r>
          </w:p>
        </w:tc>
        <w:tc>
          <w:tcPr>
            <w:tcW w:w="1324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C3D53" w:rsidRPr="009B5846" w:rsidTr="005C13CB">
        <w:tc>
          <w:tcPr>
            <w:tcW w:w="158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tel_contac</w:t>
            </w:r>
          </w:p>
        </w:tc>
        <w:tc>
          <w:tcPr>
            <w:tcW w:w="155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549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Telefono del Contacto</w:t>
            </w:r>
          </w:p>
        </w:tc>
        <w:tc>
          <w:tcPr>
            <w:tcW w:w="1324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C3D53" w:rsidRPr="009B5846" w:rsidTr="005C13CB">
        <w:tc>
          <w:tcPr>
            <w:tcW w:w="158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dir_contac</w:t>
            </w:r>
          </w:p>
        </w:tc>
        <w:tc>
          <w:tcPr>
            <w:tcW w:w="155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Dirección del contacto</w:t>
            </w:r>
          </w:p>
        </w:tc>
        <w:tc>
          <w:tcPr>
            <w:tcW w:w="1324" w:type="dxa"/>
            <w:shd w:val="clear" w:color="auto" w:fill="auto"/>
          </w:tcPr>
          <w:p w:rsidR="003C3D53" w:rsidRPr="009B5846" w:rsidRDefault="003C3D53" w:rsidP="003C3D5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C3D53" w:rsidRPr="009B5846" w:rsidRDefault="003C3D53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A4FB8" w:rsidRPr="009B5846" w:rsidRDefault="003A4FB8" w:rsidP="003A4FB8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tab_provee_provee</w:t>
      </w:r>
    </w:p>
    <w:p w:rsidR="003A4FB8" w:rsidRPr="009B5846" w:rsidRDefault="003A4FB8" w:rsidP="003A4FB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A4FB8" w:rsidRPr="009B5846" w:rsidRDefault="003A4FB8" w:rsidP="003A4FB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3A4FB8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3A4FB8" w:rsidRPr="009B5846" w:rsidRDefault="003A4FB8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cod_provee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BB5062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proveedor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cod_tipdoc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BB5062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tipo de documento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nom_provee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Proveedor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ap1_provee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Apellido 1 del Proveedor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ap2_provee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Apellido 2 del Proveedor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dir_provee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te1_provee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Telefono 1 del Proveedor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te2_provee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Telefono 2 del Proveedor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cel_provee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Celular del Proveedor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fax_provee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Fax del Proveedor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web_provee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Website del Proveedor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dir_emailx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E-mail del Proveedor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cod_terreg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cod_acteco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la Actividad Economica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A4FB8" w:rsidRPr="009B5846" w:rsidTr="005C13CB">
        <w:tc>
          <w:tcPr>
            <w:tcW w:w="158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obs_provee</w:t>
            </w:r>
          </w:p>
        </w:tc>
        <w:tc>
          <w:tcPr>
            <w:tcW w:w="155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del Proveedor</w:t>
            </w:r>
          </w:p>
        </w:tc>
        <w:tc>
          <w:tcPr>
            <w:tcW w:w="1324" w:type="dxa"/>
            <w:shd w:val="clear" w:color="auto" w:fill="auto"/>
          </w:tcPr>
          <w:p w:rsidR="003A4FB8" w:rsidRPr="009B5846" w:rsidRDefault="003A4FB8" w:rsidP="003A4FB8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A4FB8" w:rsidRPr="009B5846" w:rsidRDefault="003A4FB8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441C8" w:rsidRPr="009B5846" w:rsidRDefault="00C441C8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144D3" w:rsidRPr="009B5846" w:rsidRDefault="00C144D3" w:rsidP="00C144D3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tab_region_ciudad</w:t>
      </w:r>
    </w:p>
    <w:p w:rsidR="00C144D3" w:rsidRPr="009B5846" w:rsidRDefault="00C144D3" w:rsidP="00C144D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144D3" w:rsidRPr="009B5846" w:rsidRDefault="00C144D3" w:rsidP="00C144D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C144D3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C144D3" w:rsidRPr="009B5846" w:rsidRDefault="00C144D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cod_region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Regional. Relacionado de la tabla tab_genera_region</w:t>
            </w: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Pais. Relacionado de la tabla tab_genera_ciudad</w:t>
            </w:r>
          </w:p>
        </w:tc>
        <w:tc>
          <w:tcPr>
            <w:tcW w:w="1324" w:type="dxa"/>
            <w:shd w:val="clear" w:color="auto" w:fill="auto"/>
          </w:tcPr>
          <w:p w:rsidR="00C144D3" w:rsidRPr="009B5846" w:rsidRDefault="00907A49" w:rsidP="00C144D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departamento. Relacionado de tab_genera_ciudad</w:t>
            </w:r>
          </w:p>
        </w:tc>
        <w:tc>
          <w:tcPr>
            <w:tcW w:w="1324" w:type="dxa"/>
            <w:shd w:val="clear" w:color="auto" w:fill="auto"/>
          </w:tcPr>
          <w:p w:rsidR="00C144D3" w:rsidRPr="009B5846" w:rsidRDefault="00907A49" w:rsidP="00C144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la ciudad de la regional.Relacionado de tab_genera_ciudad</w:t>
            </w:r>
          </w:p>
        </w:tc>
        <w:tc>
          <w:tcPr>
            <w:tcW w:w="1324" w:type="dxa"/>
            <w:shd w:val="clear" w:color="auto" w:fill="auto"/>
          </w:tcPr>
          <w:p w:rsidR="00C144D3" w:rsidRPr="009B5846" w:rsidRDefault="00907A49" w:rsidP="00C144D3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Estado.(Valores 0:Inactivo; 1:Activo)</w:t>
            </w: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creacion</w:t>
            </w: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creacion</w:t>
            </w: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modificacion</w:t>
            </w: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modificacion</w:t>
            </w: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144D3" w:rsidRPr="009B5846" w:rsidRDefault="00C144D3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F0A8F" w:rsidRPr="009B5846" w:rsidRDefault="00FF0A8F" w:rsidP="00C144D3">
      <w:pPr>
        <w:ind w:left="1416" w:hanging="1416"/>
        <w:rPr>
          <w:rFonts w:cs="Arial"/>
          <w:b/>
          <w:sz w:val="24"/>
          <w:szCs w:val="24"/>
        </w:rPr>
      </w:pPr>
    </w:p>
    <w:p w:rsidR="00C144D3" w:rsidRPr="009B5846" w:rsidRDefault="00C144D3" w:rsidP="00C144D3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tab_report_entsal</w:t>
      </w:r>
    </w:p>
    <w:p w:rsidR="00C144D3" w:rsidRPr="009B5846" w:rsidRDefault="00C144D3" w:rsidP="00C144D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144D3" w:rsidRPr="009B5846" w:rsidRDefault="00C144D3" w:rsidP="00C144D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C144D3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C144D3" w:rsidRPr="009B5846" w:rsidRDefault="00C144D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cod_report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563BEB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tercero</w:t>
            </w: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cod_sitiox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fec_entrad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fec_salida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tim_sitiox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TIME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sal_almorz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ent_almorz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144D3" w:rsidRPr="009B5846" w:rsidTr="005C13CB">
        <w:tc>
          <w:tcPr>
            <w:tcW w:w="158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nov_sitiox</w:t>
            </w:r>
          </w:p>
        </w:tc>
        <w:tc>
          <w:tcPr>
            <w:tcW w:w="155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65535</w:t>
            </w:r>
          </w:p>
        </w:tc>
        <w:tc>
          <w:tcPr>
            <w:tcW w:w="1549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TEXT</w:t>
            </w:r>
          </w:p>
        </w:tc>
        <w:tc>
          <w:tcPr>
            <w:tcW w:w="2618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144D3" w:rsidRPr="009B5846" w:rsidRDefault="00C144D3" w:rsidP="00C144D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144D3" w:rsidRPr="009B5846" w:rsidRDefault="00C144D3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FF0A8F" w:rsidRPr="009B5846" w:rsidRDefault="00FF0A8F" w:rsidP="00276F5E">
      <w:pPr>
        <w:tabs>
          <w:tab w:val="left" w:pos="426"/>
        </w:tabs>
        <w:rPr>
          <w:rFonts w:cs="Arial"/>
          <w:sz w:val="24"/>
          <w:szCs w:val="24"/>
        </w:rPr>
      </w:pPr>
    </w:p>
    <w:p w:rsidR="00FF0A8F" w:rsidRPr="009B5846" w:rsidRDefault="00FF0A8F" w:rsidP="00FF0A8F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tab_reqcom_proser</w:t>
      </w:r>
    </w:p>
    <w:p w:rsidR="00FF0A8F" w:rsidRPr="009B5846" w:rsidRDefault="00FF0A8F" w:rsidP="00FF0A8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FF0A8F" w:rsidRPr="009B5846" w:rsidRDefault="00FF0A8F" w:rsidP="00FF0A8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FF0A8F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FF0A8F" w:rsidRPr="009B5846" w:rsidRDefault="00FF0A8F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FF0A8F" w:rsidRPr="009B5846" w:rsidRDefault="00FF0A8F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FF0A8F" w:rsidRPr="009B5846" w:rsidRDefault="00FF0A8F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FF0A8F" w:rsidRPr="009B5846" w:rsidRDefault="00FF0A8F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FF0A8F" w:rsidRPr="009B5846" w:rsidRDefault="00FF0A8F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FF0A8F" w:rsidRPr="009B5846" w:rsidTr="005C13CB">
        <w:tc>
          <w:tcPr>
            <w:tcW w:w="158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cod_reqcom</w:t>
            </w:r>
          </w:p>
        </w:tc>
        <w:tc>
          <w:tcPr>
            <w:tcW w:w="155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549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F0A8F" w:rsidRPr="009B5846" w:rsidTr="005C13CB">
        <w:tc>
          <w:tcPr>
            <w:tcW w:w="158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 de Detalle de Producto</w:t>
            </w:r>
          </w:p>
        </w:tc>
        <w:tc>
          <w:tcPr>
            <w:tcW w:w="1324" w:type="dxa"/>
            <w:shd w:val="clear" w:color="auto" w:fill="auto"/>
          </w:tcPr>
          <w:p w:rsidR="00FF0A8F" w:rsidRPr="009B5846" w:rsidRDefault="00907A49" w:rsidP="00FF0A8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FF0A8F" w:rsidRPr="009B5846" w:rsidTr="005C13CB">
        <w:tc>
          <w:tcPr>
            <w:tcW w:w="158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cod_proser</w:t>
            </w:r>
          </w:p>
        </w:tc>
        <w:tc>
          <w:tcPr>
            <w:tcW w:w="155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F0A8F" w:rsidRPr="009B5846" w:rsidTr="005C13CB">
        <w:tc>
          <w:tcPr>
            <w:tcW w:w="158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num_cantid</w:t>
            </w:r>
          </w:p>
        </w:tc>
        <w:tc>
          <w:tcPr>
            <w:tcW w:w="155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Cantidad de Producto</w:t>
            </w:r>
          </w:p>
        </w:tc>
        <w:tc>
          <w:tcPr>
            <w:tcW w:w="1324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FF0A8F" w:rsidRPr="009B5846" w:rsidTr="005C13CB">
        <w:tc>
          <w:tcPr>
            <w:tcW w:w="158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obs_proser</w:t>
            </w:r>
          </w:p>
        </w:tc>
        <w:tc>
          <w:tcPr>
            <w:tcW w:w="155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del Producto o Servicio</w:t>
            </w:r>
          </w:p>
        </w:tc>
        <w:tc>
          <w:tcPr>
            <w:tcW w:w="1324" w:type="dxa"/>
            <w:shd w:val="clear" w:color="auto" w:fill="auto"/>
          </w:tcPr>
          <w:p w:rsidR="00FF0A8F" w:rsidRPr="009B5846" w:rsidRDefault="00FF0A8F" w:rsidP="00FF0A8F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FF0A8F" w:rsidRPr="009B5846" w:rsidRDefault="00FF0A8F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C635B" w:rsidRPr="009B5846" w:rsidRDefault="003C635B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813957" w:rsidRPr="009B5846" w:rsidRDefault="00813957" w:rsidP="00813957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tab_reqcom_reqcom</w:t>
      </w:r>
    </w:p>
    <w:p w:rsidR="00813957" w:rsidRPr="009B5846" w:rsidRDefault="00813957" w:rsidP="00813957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13957" w:rsidRPr="009B5846" w:rsidRDefault="00813957" w:rsidP="0081395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813957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813957" w:rsidRPr="009B5846" w:rsidRDefault="00813957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813957" w:rsidRPr="009B5846" w:rsidTr="005C13CB">
        <w:tc>
          <w:tcPr>
            <w:tcW w:w="158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cod_reqcom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813957" w:rsidRPr="009B5846" w:rsidTr="005C13CB">
        <w:tc>
          <w:tcPr>
            <w:tcW w:w="158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cod_areaxx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13957" w:rsidRPr="009B5846" w:rsidTr="005C13CB">
        <w:tc>
          <w:tcPr>
            <w:tcW w:w="158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Centro de Costo</w:t>
            </w: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13957" w:rsidRPr="009B5846" w:rsidTr="005C13CB">
        <w:tc>
          <w:tcPr>
            <w:tcW w:w="158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fec_reqcom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del Requerimiento de Compra</w:t>
            </w: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13957" w:rsidRPr="009B5846" w:rsidTr="005C13CB">
        <w:tc>
          <w:tcPr>
            <w:tcW w:w="158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fec_entreg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Entrega</w:t>
            </w: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13957" w:rsidRPr="009B5846" w:rsidTr="005C13CB">
        <w:tc>
          <w:tcPr>
            <w:tcW w:w="158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nom_respon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Colaborador Responsable</w:t>
            </w: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13957" w:rsidRPr="009B5846" w:rsidTr="005C13CB">
        <w:tc>
          <w:tcPr>
            <w:tcW w:w="158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cod_estado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Estado del Requerimiento de Compra (1=Aprobado, 2=Pendiente, 3=Rechazado)</w:t>
            </w: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13957" w:rsidRPr="009B5846" w:rsidTr="005C13CB">
        <w:tc>
          <w:tcPr>
            <w:tcW w:w="158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des_reqcom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Descripci</w:t>
            </w: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13957" w:rsidRPr="009B5846" w:rsidTr="005C13CB">
        <w:tc>
          <w:tcPr>
            <w:tcW w:w="158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</w:t>
            </w: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13957" w:rsidRPr="009B5846" w:rsidTr="005C13CB">
        <w:tc>
          <w:tcPr>
            <w:tcW w:w="158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</w:t>
            </w: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13957" w:rsidRPr="009B5846" w:rsidTr="005C13CB">
        <w:tc>
          <w:tcPr>
            <w:tcW w:w="158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</w:t>
            </w: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13957" w:rsidRPr="009B5846" w:rsidTr="005C13CB">
        <w:tc>
          <w:tcPr>
            <w:tcW w:w="158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</w:t>
            </w:r>
          </w:p>
        </w:tc>
        <w:tc>
          <w:tcPr>
            <w:tcW w:w="1324" w:type="dxa"/>
            <w:shd w:val="clear" w:color="auto" w:fill="auto"/>
          </w:tcPr>
          <w:p w:rsidR="00813957" w:rsidRPr="009B5846" w:rsidRDefault="00813957" w:rsidP="00813957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813957" w:rsidRPr="009B5846" w:rsidRDefault="00813957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C635B" w:rsidRPr="009B5846" w:rsidRDefault="003C635B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60739" w:rsidRPr="009B5846" w:rsidRDefault="00960739" w:rsidP="00960739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9C3CD6" w:rsidRPr="009B5846">
        <w:rPr>
          <w:rFonts w:cs="Arial"/>
          <w:sz w:val="24"/>
          <w:szCs w:val="24"/>
        </w:rPr>
        <w:t>tab_salces</w:t>
      </w:r>
      <w:r w:rsidRPr="009B5846">
        <w:rPr>
          <w:rFonts w:cs="Arial"/>
          <w:sz w:val="24"/>
          <w:szCs w:val="24"/>
        </w:rPr>
        <w:t>_</w:t>
      </w:r>
      <w:r w:rsidR="009C3CD6" w:rsidRPr="009B5846">
        <w:rPr>
          <w:rFonts w:cs="Arial"/>
          <w:sz w:val="24"/>
          <w:szCs w:val="24"/>
        </w:rPr>
        <w:t>emplea</w:t>
      </w:r>
    </w:p>
    <w:p w:rsidR="00960739" w:rsidRPr="009B5846" w:rsidRDefault="00960739" w:rsidP="0096073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60739" w:rsidRPr="009B5846" w:rsidRDefault="009C3CD6" w:rsidP="00960739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No tiene llave maestra*</w:t>
      </w:r>
    </w:p>
    <w:p w:rsidR="009C3CD6" w:rsidRPr="009B5846" w:rsidRDefault="009C3CD6" w:rsidP="0096073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1557"/>
        <w:gridCol w:w="1549"/>
        <w:gridCol w:w="2617"/>
        <w:gridCol w:w="1323"/>
      </w:tblGrid>
      <w:tr w:rsidR="00960739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960739" w:rsidRPr="009B5846" w:rsidRDefault="00960739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960739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60739" w:rsidRPr="009B5846" w:rsidTr="005C13CB">
        <w:tc>
          <w:tcPr>
            <w:tcW w:w="158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3C635B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0739" w:rsidRPr="009B5846" w:rsidTr="005C13CB">
        <w:tc>
          <w:tcPr>
            <w:tcW w:w="158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cod_consec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0739" w:rsidRPr="009B5846" w:rsidTr="005C13CB">
        <w:tc>
          <w:tcPr>
            <w:tcW w:w="158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num_diatra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0739" w:rsidRPr="009B5846" w:rsidTr="005C13CB">
        <w:tc>
          <w:tcPr>
            <w:tcW w:w="158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num_diavac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0739" w:rsidRPr="009B5846" w:rsidTr="005C13CB">
        <w:tc>
          <w:tcPr>
            <w:tcW w:w="158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num_discap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0739" w:rsidRPr="009B5846" w:rsidTr="005C13CB">
        <w:tc>
          <w:tcPr>
            <w:tcW w:w="158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num_incapm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dias de incapacidad 100%</w:t>
            </w: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0739" w:rsidRPr="009B5846" w:rsidTr="005C13CB">
        <w:tc>
          <w:tcPr>
            <w:tcW w:w="158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fec_inicin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0739" w:rsidRPr="009B5846" w:rsidTr="005C13CB">
        <w:tc>
          <w:tcPr>
            <w:tcW w:w="158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fec_finali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0739" w:rsidRPr="009B5846" w:rsidTr="005C13CB">
        <w:tc>
          <w:tcPr>
            <w:tcW w:w="158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ind_anoxxx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0739" w:rsidRPr="009B5846" w:rsidTr="005C13CB">
        <w:tc>
          <w:tcPr>
            <w:tcW w:w="158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ind_mesxxx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0739" w:rsidRPr="009B5846" w:rsidTr="005C13CB">
        <w:tc>
          <w:tcPr>
            <w:tcW w:w="158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ind_cesant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0739" w:rsidRPr="009B5846" w:rsidTr="005C13CB">
        <w:tc>
          <w:tcPr>
            <w:tcW w:w="158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ind_causad</w:t>
            </w:r>
          </w:p>
        </w:tc>
        <w:tc>
          <w:tcPr>
            <w:tcW w:w="155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0739" w:rsidRPr="009B5846" w:rsidRDefault="00960739" w:rsidP="0096073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60739" w:rsidRPr="009B5846" w:rsidRDefault="00960739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C3CD6" w:rsidRPr="009B5846" w:rsidRDefault="009C3CD6" w:rsidP="003C635B">
      <w:pPr>
        <w:tabs>
          <w:tab w:val="left" w:pos="426"/>
        </w:tabs>
        <w:rPr>
          <w:rFonts w:cs="Arial"/>
          <w:sz w:val="24"/>
          <w:szCs w:val="24"/>
        </w:rPr>
      </w:pPr>
    </w:p>
    <w:p w:rsidR="009C3CD6" w:rsidRPr="009B5846" w:rsidRDefault="009C3CD6" w:rsidP="009C3CD6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tab_seguim_usuari</w:t>
      </w:r>
    </w:p>
    <w:p w:rsidR="009C3CD6" w:rsidRPr="009B5846" w:rsidRDefault="009C3CD6" w:rsidP="009C3CD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C3CD6" w:rsidRPr="009B5846" w:rsidRDefault="009C3CD6" w:rsidP="009C3CD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9C3CD6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9C3CD6" w:rsidRPr="009B5846" w:rsidRDefault="009C3CD6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9C3CD6" w:rsidRPr="009B5846" w:rsidRDefault="009C3CD6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9C3CD6" w:rsidRPr="009B5846" w:rsidRDefault="009C3CD6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9C3CD6" w:rsidRPr="009B5846" w:rsidRDefault="009C3CD6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C3CD6" w:rsidRPr="009B5846" w:rsidRDefault="009C3CD6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C3CD6" w:rsidRPr="009B5846" w:rsidTr="005C13CB">
        <w:tc>
          <w:tcPr>
            <w:tcW w:w="158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fec_operac</w:t>
            </w:r>
          </w:p>
        </w:tc>
        <w:tc>
          <w:tcPr>
            <w:tcW w:w="155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1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C3CD6" w:rsidRPr="009B5846" w:rsidRDefault="00907A49" w:rsidP="009C3CD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3CD6" w:rsidRPr="009B5846" w:rsidTr="005C13CB">
        <w:tc>
          <w:tcPr>
            <w:tcW w:w="158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usr_operac</w:t>
            </w:r>
          </w:p>
        </w:tc>
        <w:tc>
          <w:tcPr>
            <w:tcW w:w="155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3CD6" w:rsidRPr="009B5846" w:rsidTr="005C13CB">
        <w:tc>
          <w:tcPr>
            <w:tcW w:w="158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nom_tablax</w:t>
            </w:r>
          </w:p>
        </w:tc>
        <w:tc>
          <w:tcPr>
            <w:tcW w:w="155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9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C3CD6" w:rsidRPr="009B5846" w:rsidRDefault="00907A49" w:rsidP="009C3CD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3CD6" w:rsidRPr="009B5846" w:rsidTr="005C13CB">
        <w:tc>
          <w:tcPr>
            <w:tcW w:w="158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cod_regist</w:t>
            </w:r>
          </w:p>
        </w:tc>
        <w:tc>
          <w:tcPr>
            <w:tcW w:w="155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9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C3CD6" w:rsidRPr="009B5846" w:rsidRDefault="00907A49" w:rsidP="009C3CD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C3CD6" w:rsidRPr="009B5846" w:rsidTr="005C13CB">
        <w:tc>
          <w:tcPr>
            <w:tcW w:w="158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nom_operac</w:t>
            </w:r>
          </w:p>
        </w:tc>
        <w:tc>
          <w:tcPr>
            <w:tcW w:w="155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9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SET</w:t>
            </w:r>
          </w:p>
        </w:tc>
        <w:tc>
          <w:tcPr>
            <w:tcW w:w="2618" w:type="dxa"/>
            <w:shd w:val="clear" w:color="auto" w:fill="auto"/>
          </w:tcPr>
          <w:p w:rsidR="009C3CD6" w:rsidRPr="009B5846" w:rsidRDefault="009C3CD6" w:rsidP="009C3C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C3CD6" w:rsidRPr="009B5846" w:rsidRDefault="00907A49" w:rsidP="009C3CD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</w:tbl>
    <w:p w:rsidR="009C3CD6" w:rsidRPr="009B5846" w:rsidRDefault="009C3CD6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86824" w:rsidRPr="009B5846" w:rsidRDefault="00086824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86824" w:rsidRPr="009B5846" w:rsidRDefault="00086824" w:rsidP="00086824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tab_servic_servic</w:t>
      </w:r>
    </w:p>
    <w:p w:rsidR="00086824" w:rsidRPr="009B5846" w:rsidRDefault="00086824" w:rsidP="0008682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86824" w:rsidRPr="009B5846" w:rsidRDefault="00086824" w:rsidP="0008682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086824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086824" w:rsidRPr="009B5846" w:rsidRDefault="00086824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086824" w:rsidRPr="009B5846" w:rsidRDefault="00086824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086824" w:rsidRPr="009B5846" w:rsidRDefault="00086824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086824" w:rsidRPr="009B5846" w:rsidRDefault="00086824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086824" w:rsidRPr="009B5846" w:rsidRDefault="00086824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86824" w:rsidRPr="009B5846" w:rsidTr="005C13CB">
        <w:tc>
          <w:tcPr>
            <w:tcW w:w="1588" w:type="dxa"/>
            <w:shd w:val="clear" w:color="auto" w:fill="auto"/>
          </w:tcPr>
          <w:p w:rsidR="00086824" w:rsidRPr="009B5846" w:rsidRDefault="00086824" w:rsidP="000868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cod_serpad</w:t>
            </w:r>
          </w:p>
        </w:tc>
        <w:tc>
          <w:tcPr>
            <w:tcW w:w="1558" w:type="dxa"/>
            <w:shd w:val="clear" w:color="auto" w:fill="auto"/>
          </w:tcPr>
          <w:p w:rsidR="00086824" w:rsidRPr="009B5846" w:rsidRDefault="00086824" w:rsidP="000868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86824" w:rsidRPr="009B5846" w:rsidRDefault="00086824" w:rsidP="000868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86824" w:rsidRPr="009B5846" w:rsidRDefault="00086824" w:rsidP="0008682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86824" w:rsidRPr="009B5846" w:rsidRDefault="00086824" w:rsidP="0008682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86824" w:rsidRPr="009B5846" w:rsidTr="005C13CB">
        <w:tc>
          <w:tcPr>
            <w:tcW w:w="1588" w:type="dxa"/>
            <w:shd w:val="clear" w:color="auto" w:fill="auto"/>
          </w:tcPr>
          <w:p w:rsidR="00086824" w:rsidRPr="009B5846" w:rsidRDefault="00086824" w:rsidP="000868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cod_serhij</w:t>
            </w:r>
          </w:p>
        </w:tc>
        <w:tc>
          <w:tcPr>
            <w:tcW w:w="1558" w:type="dxa"/>
            <w:shd w:val="clear" w:color="auto" w:fill="auto"/>
          </w:tcPr>
          <w:p w:rsidR="00086824" w:rsidRPr="009B5846" w:rsidRDefault="00086824" w:rsidP="000868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086824" w:rsidRPr="009B5846" w:rsidRDefault="00086824" w:rsidP="0008682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086824" w:rsidRPr="009B5846" w:rsidRDefault="00086824" w:rsidP="0008682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086824" w:rsidRPr="009B5846" w:rsidRDefault="00086824" w:rsidP="00086824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E172F6" w:rsidRPr="009B5846" w:rsidRDefault="00E172F6" w:rsidP="00E97C56">
      <w:pPr>
        <w:tabs>
          <w:tab w:val="left" w:pos="426"/>
        </w:tabs>
        <w:rPr>
          <w:rFonts w:cs="Arial"/>
          <w:sz w:val="24"/>
          <w:szCs w:val="24"/>
        </w:rPr>
      </w:pPr>
    </w:p>
    <w:p w:rsidR="00E172F6" w:rsidRPr="009B5846" w:rsidRDefault="00E172F6" w:rsidP="00E172F6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tab_servic_usuari</w:t>
      </w:r>
    </w:p>
    <w:p w:rsidR="00E172F6" w:rsidRPr="009B5846" w:rsidRDefault="00E172F6" w:rsidP="00E172F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E97C56" w:rsidRPr="009B5846" w:rsidRDefault="00E97C56" w:rsidP="00E97C56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Tabla que almacena los servicios que tiene asignado cada usuario. No tiene relación con ninguna tabla.</w:t>
      </w:r>
    </w:p>
    <w:p w:rsidR="00E172F6" w:rsidRPr="009B5846" w:rsidRDefault="00E172F6" w:rsidP="00E172F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558"/>
        <w:gridCol w:w="1549"/>
        <w:gridCol w:w="2618"/>
        <w:gridCol w:w="1324"/>
      </w:tblGrid>
      <w:tr w:rsidR="00E172F6" w:rsidRPr="009B5846" w:rsidTr="005C13CB">
        <w:trPr>
          <w:trHeight w:val="883"/>
        </w:trPr>
        <w:tc>
          <w:tcPr>
            <w:tcW w:w="1588" w:type="dxa"/>
            <w:shd w:val="clear" w:color="auto" w:fill="auto"/>
          </w:tcPr>
          <w:p w:rsidR="00E172F6" w:rsidRPr="009B5846" w:rsidRDefault="00E172F6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8" w:type="dxa"/>
            <w:shd w:val="clear" w:color="auto" w:fill="auto"/>
          </w:tcPr>
          <w:p w:rsidR="00E172F6" w:rsidRPr="009B5846" w:rsidRDefault="00E172F6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9" w:type="dxa"/>
            <w:shd w:val="clear" w:color="auto" w:fill="auto"/>
          </w:tcPr>
          <w:p w:rsidR="00E172F6" w:rsidRPr="009B5846" w:rsidRDefault="00E172F6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18" w:type="dxa"/>
            <w:shd w:val="clear" w:color="auto" w:fill="auto"/>
          </w:tcPr>
          <w:p w:rsidR="00E172F6" w:rsidRPr="009B5846" w:rsidRDefault="00E172F6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E172F6" w:rsidRPr="009B5846" w:rsidRDefault="00E172F6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E97C56" w:rsidRPr="009B5846" w:rsidTr="005C13CB">
        <w:tc>
          <w:tcPr>
            <w:tcW w:w="1588" w:type="dxa"/>
            <w:shd w:val="clear" w:color="auto" w:fill="auto"/>
          </w:tcPr>
          <w:p w:rsidR="00E97C56" w:rsidRPr="009B5846" w:rsidRDefault="00E97C56" w:rsidP="00E97C5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cod_servic</w:t>
            </w:r>
          </w:p>
        </w:tc>
        <w:tc>
          <w:tcPr>
            <w:tcW w:w="1558" w:type="dxa"/>
            <w:shd w:val="clear" w:color="auto" w:fill="auto"/>
          </w:tcPr>
          <w:p w:rsidR="00E97C56" w:rsidRPr="009B5846" w:rsidRDefault="00E97C56" w:rsidP="00E97C5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9" w:type="dxa"/>
            <w:shd w:val="clear" w:color="auto" w:fill="auto"/>
          </w:tcPr>
          <w:p w:rsidR="00E97C56" w:rsidRPr="009B5846" w:rsidRDefault="00E97C56" w:rsidP="00E97C5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18" w:type="dxa"/>
            <w:shd w:val="clear" w:color="auto" w:fill="auto"/>
          </w:tcPr>
          <w:p w:rsidR="00E97C56" w:rsidRPr="009B5846" w:rsidRDefault="00E97C56" w:rsidP="00E97C5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servicio</w:t>
            </w:r>
          </w:p>
        </w:tc>
        <w:tc>
          <w:tcPr>
            <w:tcW w:w="1324" w:type="dxa"/>
            <w:shd w:val="clear" w:color="auto" w:fill="auto"/>
          </w:tcPr>
          <w:p w:rsidR="00E97C56" w:rsidRPr="009B5846" w:rsidRDefault="00E97C56" w:rsidP="00E97C5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E97C56" w:rsidRPr="009B5846" w:rsidTr="005C13CB">
        <w:tc>
          <w:tcPr>
            <w:tcW w:w="1588" w:type="dxa"/>
            <w:shd w:val="clear" w:color="auto" w:fill="auto"/>
          </w:tcPr>
          <w:p w:rsidR="00E97C56" w:rsidRPr="009B5846" w:rsidRDefault="00E97C56" w:rsidP="00E97C5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cod_usuari</w:t>
            </w:r>
          </w:p>
        </w:tc>
        <w:tc>
          <w:tcPr>
            <w:tcW w:w="1558" w:type="dxa"/>
            <w:shd w:val="clear" w:color="auto" w:fill="auto"/>
          </w:tcPr>
          <w:p w:rsidR="00E97C56" w:rsidRPr="009B5846" w:rsidRDefault="00E97C56" w:rsidP="00E97C5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9" w:type="dxa"/>
            <w:shd w:val="clear" w:color="auto" w:fill="auto"/>
          </w:tcPr>
          <w:p w:rsidR="00E97C56" w:rsidRPr="009B5846" w:rsidRDefault="00E97C56" w:rsidP="00E97C5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18" w:type="dxa"/>
            <w:shd w:val="clear" w:color="auto" w:fill="auto"/>
          </w:tcPr>
          <w:p w:rsidR="00E97C56" w:rsidRPr="009B5846" w:rsidRDefault="00E97C56" w:rsidP="00E97C5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usuario</w:t>
            </w:r>
          </w:p>
        </w:tc>
        <w:tc>
          <w:tcPr>
            <w:tcW w:w="1324" w:type="dxa"/>
            <w:shd w:val="clear" w:color="auto" w:fill="auto"/>
          </w:tcPr>
          <w:p w:rsidR="00E97C56" w:rsidRPr="009B5846" w:rsidRDefault="00907A49" w:rsidP="00E97C56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</w:tbl>
    <w:p w:rsidR="00E172F6" w:rsidRPr="009B5846" w:rsidRDefault="00E172F6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A5AD5" w:rsidRPr="009B5846" w:rsidRDefault="00BA5AD5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C13CB" w:rsidRPr="009B5846" w:rsidRDefault="005C13CB" w:rsidP="005C13CB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D83DAA" w:rsidRPr="009B5846">
        <w:rPr>
          <w:rFonts w:cs="Arial"/>
          <w:sz w:val="24"/>
          <w:szCs w:val="24"/>
        </w:rPr>
        <w:t>tab_tarifa_centro</w:t>
      </w:r>
    </w:p>
    <w:p w:rsidR="005C13CB" w:rsidRPr="009B5846" w:rsidRDefault="005C13CB" w:rsidP="005C13C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C13CB" w:rsidRPr="009B5846" w:rsidRDefault="005C13CB" w:rsidP="005C13C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5C13CB" w:rsidRPr="009B5846" w:rsidTr="00D83DAA">
        <w:trPr>
          <w:trHeight w:val="883"/>
        </w:trPr>
        <w:tc>
          <w:tcPr>
            <w:tcW w:w="1584" w:type="dxa"/>
            <w:shd w:val="clear" w:color="auto" w:fill="auto"/>
          </w:tcPr>
          <w:p w:rsidR="005C13CB" w:rsidRPr="009B5846" w:rsidRDefault="005C13CB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5C13CB" w:rsidRPr="009B5846" w:rsidRDefault="005C13CB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5C13CB" w:rsidRPr="009B5846" w:rsidRDefault="005C13CB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5C13CB" w:rsidRPr="009B5846" w:rsidRDefault="005C13CB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5C13CB" w:rsidRPr="009B5846" w:rsidRDefault="005C13CB" w:rsidP="005C13C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cod_proser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D83DAA" w:rsidRPr="009B5846" w:rsidRDefault="00907A49" w:rsidP="00D83DA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cod_tarifa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D83DAA" w:rsidRPr="009B5846" w:rsidRDefault="00907A49" w:rsidP="00D83DA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num_consec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</w:t>
            </w:r>
          </w:p>
        </w:tc>
        <w:tc>
          <w:tcPr>
            <w:tcW w:w="1350" w:type="dxa"/>
            <w:shd w:val="clear" w:color="auto" w:fill="auto"/>
          </w:tcPr>
          <w:p w:rsidR="00D83DAA" w:rsidRPr="009B5846" w:rsidRDefault="00907A49" w:rsidP="00D83DA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nom_tarifa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Tarifa</w:t>
            </w: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ran_inicio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Rango de Inicio</w:t>
            </w: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ran_finalx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Rango Final</w:t>
            </w: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tip_vigenc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VIgencia (1=Anual, 2=Mensual)</w:t>
            </w: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num_vigenc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val_tarifa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 la Tarifa</w:t>
            </w: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ind_tarifa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Tarifa (1=Variable, 0=Fijo)</w:t>
            </w: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cod_estado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Creaci</w:t>
            </w: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</w:t>
            </w: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EE3263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Modificacion</w:t>
            </w: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</w:tr>
      <w:tr w:rsidR="00D83DAA" w:rsidRPr="009B5846" w:rsidTr="00D83DAA">
        <w:tc>
          <w:tcPr>
            <w:tcW w:w="1584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Modificaci</w:t>
            </w:r>
            <w:r w:rsidR="00EE3263" w:rsidRPr="009B5846">
              <w:rPr>
                <w:rFonts w:cs="Arial"/>
                <w:sz w:val="24"/>
                <w:szCs w:val="24"/>
              </w:rPr>
              <w:t xml:space="preserve">on </w:t>
            </w: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D83DAA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5C13CB" w:rsidRPr="009B5846" w:rsidRDefault="005C13CB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83DAA" w:rsidRPr="009B5846" w:rsidRDefault="00D83DAA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D83DAA" w:rsidRPr="009B5846" w:rsidRDefault="00D83DAA" w:rsidP="00D83DAA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tab_tercer_activi</w:t>
      </w:r>
    </w:p>
    <w:p w:rsidR="00D83DAA" w:rsidRPr="009B5846" w:rsidRDefault="00D83DAA" w:rsidP="00D83DAA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C82906" w:rsidRPr="009B5846" w:rsidRDefault="00C82906" w:rsidP="00C82906">
      <w:pPr>
        <w:rPr>
          <w:rFonts w:cs="Arial"/>
          <w:b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almacena las actividades de un tercero (Ej: asegurador.)Tiene relación con la tabla </w:t>
      </w:r>
      <w:r w:rsidRPr="009B5846">
        <w:rPr>
          <w:rFonts w:cs="Arial"/>
          <w:b/>
          <w:sz w:val="24"/>
          <w:szCs w:val="24"/>
        </w:rPr>
        <w:t>tab_tercer_tercer, tab_genera_activi.</w:t>
      </w:r>
    </w:p>
    <w:p w:rsidR="00D83DAA" w:rsidRPr="009B5846" w:rsidRDefault="00D83DAA" w:rsidP="00D83DAA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D83DAA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D83DAA" w:rsidRPr="009B5846" w:rsidRDefault="00D83DAA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D83DAA" w:rsidRPr="009B5846" w:rsidRDefault="00D83DAA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D83DAA" w:rsidRPr="009B5846" w:rsidRDefault="00D83DAA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D83DAA" w:rsidRPr="009B5846" w:rsidRDefault="00D83DAA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D83DAA" w:rsidRPr="009B5846" w:rsidRDefault="00D83DAA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82906" w:rsidRPr="009B5846" w:rsidTr="006015D4">
        <w:tc>
          <w:tcPr>
            <w:tcW w:w="1584" w:type="dxa"/>
            <w:shd w:val="clear" w:color="auto" w:fill="auto"/>
          </w:tcPr>
          <w:p w:rsidR="00C82906" w:rsidRPr="009B5846" w:rsidRDefault="00C82906" w:rsidP="00C829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5" w:type="dxa"/>
            <w:shd w:val="clear" w:color="auto" w:fill="auto"/>
          </w:tcPr>
          <w:p w:rsidR="00C82906" w:rsidRPr="009B5846" w:rsidRDefault="00C82906" w:rsidP="00C829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C82906" w:rsidRPr="009B5846" w:rsidRDefault="00C82906" w:rsidP="00C829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C82906" w:rsidRPr="009B5846" w:rsidRDefault="00C82906" w:rsidP="00C829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tercero</w:t>
            </w:r>
          </w:p>
        </w:tc>
        <w:tc>
          <w:tcPr>
            <w:tcW w:w="1350" w:type="dxa"/>
            <w:shd w:val="clear" w:color="auto" w:fill="auto"/>
          </w:tcPr>
          <w:p w:rsidR="00C82906" w:rsidRPr="009B5846" w:rsidRDefault="00C82906" w:rsidP="00C8290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82906" w:rsidRPr="009B5846" w:rsidTr="006015D4">
        <w:tc>
          <w:tcPr>
            <w:tcW w:w="1584" w:type="dxa"/>
            <w:shd w:val="clear" w:color="auto" w:fill="auto"/>
          </w:tcPr>
          <w:p w:rsidR="00C82906" w:rsidRPr="009B5846" w:rsidRDefault="00C82906" w:rsidP="00C829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cod_activi</w:t>
            </w:r>
          </w:p>
        </w:tc>
        <w:tc>
          <w:tcPr>
            <w:tcW w:w="1555" w:type="dxa"/>
            <w:shd w:val="clear" w:color="auto" w:fill="auto"/>
          </w:tcPr>
          <w:p w:rsidR="00C82906" w:rsidRPr="009B5846" w:rsidRDefault="00C82906" w:rsidP="00C829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C82906" w:rsidRPr="009B5846" w:rsidRDefault="00C82906" w:rsidP="00C829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C82906" w:rsidRPr="009B5846" w:rsidRDefault="00C82906" w:rsidP="00C8290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la actividad</w:t>
            </w:r>
          </w:p>
        </w:tc>
        <w:tc>
          <w:tcPr>
            <w:tcW w:w="1350" w:type="dxa"/>
            <w:shd w:val="clear" w:color="auto" w:fill="auto"/>
          </w:tcPr>
          <w:p w:rsidR="00C82906" w:rsidRPr="009B5846" w:rsidRDefault="00907A49" w:rsidP="00C8290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</w:tbl>
    <w:p w:rsidR="00967B71" w:rsidRPr="009B5846" w:rsidRDefault="00967B71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67B71" w:rsidRPr="009B5846" w:rsidRDefault="00967B71" w:rsidP="00967B71">
      <w:pPr>
        <w:ind w:left="1416" w:hanging="1416"/>
        <w:rPr>
          <w:rFonts w:cs="Arial"/>
          <w:b/>
          <w:sz w:val="24"/>
          <w:szCs w:val="24"/>
        </w:rPr>
      </w:pPr>
    </w:p>
    <w:p w:rsidR="00EE3263" w:rsidRPr="009B5846" w:rsidRDefault="00EE3263" w:rsidP="00967B71">
      <w:pPr>
        <w:ind w:left="1416" w:hanging="1416"/>
        <w:rPr>
          <w:rFonts w:cs="Arial"/>
          <w:b/>
          <w:sz w:val="24"/>
          <w:szCs w:val="24"/>
        </w:rPr>
      </w:pPr>
    </w:p>
    <w:p w:rsidR="00EE3263" w:rsidRPr="009B5846" w:rsidRDefault="00EE3263" w:rsidP="00967B71">
      <w:pPr>
        <w:ind w:left="1416" w:hanging="1416"/>
        <w:rPr>
          <w:rFonts w:cs="Arial"/>
          <w:b/>
          <w:sz w:val="24"/>
          <w:szCs w:val="24"/>
        </w:rPr>
      </w:pPr>
    </w:p>
    <w:p w:rsidR="00EE3263" w:rsidRPr="009B5846" w:rsidRDefault="00EE3263" w:rsidP="00967B71">
      <w:pPr>
        <w:ind w:left="1416" w:hanging="1416"/>
        <w:rPr>
          <w:rFonts w:cs="Arial"/>
          <w:b/>
          <w:sz w:val="24"/>
          <w:szCs w:val="24"/>
        </w:rPr>
      </w:pPr>
    </w:p>
    <w:p w:rsidR="00EE3263" w:rsidRPr="009B5846" w:rsidRDefault="00EE3263" w:rsidP="00967B71">
      <w:pPr>
        <w:ind w:left="1416" w:hanging="1416"/>
        <w:rPr>
          <w:rFonts w:cs="Arial"/>
          <w:b/>
          <w:sz w:val="24"/>
          <w:szCs w:val="24"/>
        </w:rPr>
      </w:pPr>
    </w:p>
    <w:p w:rsidR="00EE3263" w:rsidRPr="009B5846" w:rsidRDefault="00EE3263" w:rsidP="00967B71">
      <w:pPr>
        <w:ind w:left="1416" w:hanging="1416"/>
        <w:rPr>
          <w:rFonts w:cs="Arial"/>
          <w:b/>
          <w:sz w:val="24"/>
          <w:szCs w:val="24"/>
        </w:rPr>
      </w:pPr>
    </w:p>
    <w:p w:rsidR="00EE3263" w:rsidRPr="009B5846" w:rsidRDefault="00EE3263" w:rsidP="00967B71">
      <w:pPr>
        <w:ind w:left="1416" w:hanging="1416"/>
        <w:rPr>
          <w:rFonts w:cs="Arial"/>
          <w:b/>
          <w:sz w:val="24"/>
          <w:szCs w:val="24"/>
        </w:rPr>
      </w:pPr>
    </w:p>
    <w:p w:rsidR="00EE3263" w:rsidRPr="009B5846" w:rsidRDefault="00EE3263" w:rsidP="00967B71">
      <w:pPr>
        <w:ind w:left="1416" w:hanging="1416"/>
        <w:rPr>
          <w:rFonts w:cs="Arial"/>
          <w:b/>
          <w:sz w:val="24"/>
          <w:szCs w:val="24"/>
        </w:rPr>
      </w:pPr>
    </w:p>
    <w:p w:rsidR="00967B71" w:rsidRPr="009B5846" w:rsidRDefault="00967B71" w:rsidP="00967B71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tab_tercer_cencos</w:t>
      </w:r>
    </w:p>
    <w:p w:rsidR="00967B71" w:rsidRPr="009B5846" w:rsidRDefault="00967B71" w:rsidP="00967B7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67B71" w:rsidRPr="009B5846" w:rsidRDefault="00967B71" w:rsidP="00967B7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967B71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967B71" w:rsidRPr="009B5846" w:rsidRDefault="00967B71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cod_produc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Producto</w:t>
            </w:r>
          </w:p>
        </w:tc>
        <w:tc>
          <w:tcPr>
            <w:tcW w:w="1350" w:type="dxa"/>
            <w:shd w:val="clear" w:color="auto" w:fill="auto"/>
          </w:tcPr>
          <w:p w:rsidR="00967B71" w:rsidRPr="009B5846" w:rsidRDefault="00907A49" w:rsidP="00967B7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Pais</w:t>
            </w: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Depto</w:t>
            </w: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cod_centro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SMALLINT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967B71" w:rsidRPr="009B5846" w:rsidRDefault="00907A49" w:rsidP="00967B7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cod_region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regional</w:t>
            </w: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cod_oficin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Oficina</w:t>
            </w: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fec_contrato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del Contrato</w:t>
            </w: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con_client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Contacto del Cliente</w:t>
            </w: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val_servic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del Servicio</w:t>
            </w: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val_asegur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Pagado por la Aseguradora</w:t>
            </w: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cod_rantar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Rango de Tarifa</w:t>
            </w: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6015D4">
        <w:tc>
          <w:tcPr>
            <w:tcW w:w="158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Estado (1 = Activo, 0 = Inactivo)</w:t>
            </w:r>
          </w:p>
        </w:tc>
        <w:tc>
          <w:tcPr>
            <w:tcW w:w="1350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67B71" w:rsidRPr="009B5846" w:rsidRDefault="00967B71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967B71" w:rsidRPr="009B5846" w:rsidRDefault="00967B71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120066" w:rsidRPr="009B5846" w:rsidRDefault="00120066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120066" w:rsidRPr="009B5846" w:rsidRDefault="00120066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120066" w:rsidRPr="009B5846" w:rsidRDefault="00120066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120066" w:rsidRPr="009B5846" w:rsidRDefault="00120066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120066" w:rsidRPr="009B5846" w:rsidRDefault="00120066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967B71" w:rsidRPr="009B5846" w:rsidRDefault="00967B71" w:rsidP="00967B71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tab_tercer_client</w:t>
      </w:r>
    </w:p>
    <w:p w:rsidR="00967B71" w:rsidRPr="009B5846" w:rsidRDefault="00967B71" w:rsidP="00967B71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967B71" w:rsidRPr="009B5846" w:rsidRDefault="00967B71" w:rsidP="00967B71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535"/>
        <w:gridCol w:w="1541"/>
        <w:gridCol w:w="2566"/>
        <w:gridCol w:w="1324"/>
      </w:tblGrid>
      <w:tr w:rsidR="00967B71" w:rsidRPr="009B5846" w:rsidTr="00120066">
        <w:trPr>
          <w:trHeight w:val="883"/>
        </w:trPr>
        <w:tc>
          <w:tcPr>
            <w:tcW w:w="1671" w:type="dxa"/>
            <w:shd w:val="clear" w:color="auto" w:fill="auto"/>
          </w:tcPr>
          <w:p w:rsidR="00967B71" w:rsidRPr="009B5846" w:rsidRDefault="00967B71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cod_estper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Representante Legal</w:t>
            </w: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val_cupcre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DOUBLE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Valor cupo de credito</w:t>
            </w: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des_negoci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Descripcion del negocio</w:t>
            </w: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cod_terreg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del regimen tributario del tercero</w:t>
            </w: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fec_radica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radicacion de la factura</w:t>
            </w: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cod_repreg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representante legal</w:t>
            </w: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nom_conpri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nom_conlog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nom_conseg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nom_concom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nom_conadm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cod_region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la Regional</w:t>
            </w: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obs_client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del cliente</w:t>
            </w: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7B71" w:rsidRPr="009B5846" w:rsidTr="00120066">
        <w:tc>
          <w:tcPr>
            <w:tcW w:w="167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obs_estado</w:t>
            </w:r>
          </w:p>
        </w:tc>
        <w:tc>
          <w:tcPr>
            <w:tcW w:w="1535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65535</w:t>
            </w:r>
          </w:p>
        </w:tc>
        <w:tc>
          <w:tcPr>
            <w:tcW w:w="1541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TEXT</w:t>
            </w:r>
          </w:p>
        </w:tc>
        <w:tc>
          <w:tcPr>
            <w:tcW w:w="2566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estado del cliente</w:t>
            </w:r>
          </w:p>
        </w:tc>
        <w:tc>
          <w:tcPr>
            <w:tcW w:w="1324" w:type="dxa"/>
            <w:shd w:val="clear" w:color="auto" w:fill="auto"/>
          </w:tcPr>
          <w:p w:rsidR="00967B71" w:rsidRPr="009B5846" w:rsidRDefault="00967B71" w:rsidP="00967B7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20066" w:rsidRPr="009B5846" w:rsidTr="00120066">
        <w:tc>
          <w:tcPr>
            <w:tcW w:w="1671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35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1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tabla.</w:t>
            </w:r>
          </w:p>
        </w:tc>
        <w:tc>
          <w:tcPr>
            <w:tcW w:w="1324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20066" w:rsidRPr="009B5846" w:rsidTr="00120066">
        <w:tc>
          <w:tcPr>
            <w:tcW w:w="1671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35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1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66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20066" w:rsidRPr="009B5846" w:rsidTr="00120066">
        <w:tc>
          <w:tcPr>
            <w:tcW w:w="1671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35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1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20066" w:rsidRPr="009B5846" w:rsidTr="00120066">
        <w:tc>
          <w:tcPr>
            <w:tcW w:w="1671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35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1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66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120066" w:rsidRPr="009B5846" w:rsidRDefault="00120066" w:rsidP="0012006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61E12" w:rsidRPr="009B5846" w:rsidRDefault="00761E12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761E12" w:rsidRPr="009B5846" w:rsidRDefault="00761E12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120066" w:rsidRPr="009B5846" w:rsidRDefault="00120066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120066" w:rsidRPr="009B5846" w:rsidRDefault="00120066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120066" w:rsidRPr="009B5846" w:rsidRDefault="00120066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120066" w:rsidRPr="009B5846" w:rsidRDefault="00120066">
      <w:pPr>
        <w:widowControl/>
        <w:spacing w:line="240" w:lineRule="auto"/>
        <w:jc w:val="left"/>
        <w:rPr>
          <w:rFonts w:cs="Arial"/>
          <w:sz w:val="24"/>
          <w:szCs w:val="24"/>
        </w:rPr>
      </w:pPr>
    </w:p>
    <w:p w:rsidR="00761E12" w:rsidRPr="009B5846" w:rsidRDefault="00761E12" w:rsidP="00761E12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tab_tercer_concep</w:t>
      </w:r>
    </w:p>
    <w:p w:rsidR="00761E12" w:rsidRPr="009B5846" w:rsidRDefault="00761E12" w:rsidP="00761E1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61E12" w:rsidRPr="009B5846" w:rsidRDefault="00761E12" w:rsidP="00761E1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8"/>
        <w:gridCol w:w="1548"/>
        <w:gridCol w:w="1544"/>
        <w:gridCol w:w="2586"/>
        <w:gridCol w:w="1341"/>
      </w:tblGrid>
      <w:tr w:rsidR="00761E12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761E12" w:rsidRPr="009B5846" w:rsidRDefault="00761E12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907A49" w:rsidP="00761E1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val_concep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val_empres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num_cuedeb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num_cuecre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num_debded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num_creded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761E12" w:rsidRPr="009B5846" w:rsidTr="006015D4">
        <w:tc>
          <w:tcPr>
            <w:tcW w:w="1584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5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61E12" w:rsidRPr="009B5846" w:rsidRDefault="00761E12" w:rsidP="00761E1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67B71" w:rsidRPr="009B5846" w:rsidRDefault="00967B71">
      <w:pPr>
        <w:widowControl/>
        <w:spacing w:line="240" w:lineRule="auto"/>
        <w:jc w:val="left"/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br w:type="page"/>
      </w:r>
    </w:p>
    <w:p w:rsidR="00A30EF5" w:rsidRPr="009B5846" w:rsidRDefault="00A30EF5" w:rsidP="007743C4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="007743C4" w:rsidRPr="009B5846">
        <w:rPr>
          <w:rFonts w:cs="Arial"/>
          <w:sz w:val="24"/>
          <w:szCs w:val="24"/>
        </w:rPr>
        <w:t xml:space="preserve"> tab_tercer_emplea</w:t>
      </w:r>
    </w:p>
    <w:p w:rsidR="00A30EF5" w:rsidRPr="009B5846" w:rsidRDefault="00A30EF5" w:rsidP="00A30EF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A30EF5" w:rsidRPr="009B5846" w:rsidRDefault="00A30EF5" w:rsidP="00A30EF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A30EF5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A30EF5" w:rsidRPr="009B5846" w:rsidRDefault="00A30EF5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Tercero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des_cargox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45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Cargo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nom_areaxx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45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Area a la que pertenece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cod_areaxx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cod_epsxxx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EPS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cod_arpxxx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ARP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cod_cajcom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cod_fonpen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cod_fonces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nro_carnet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Nro. Carnet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fec_ingres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Ingreso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fec_retiro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Retiro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nom_fotoxx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Foto del Empleado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cod_tiposx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Nomina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cod_bancox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cod_tipcue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ind_estpra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cod_tipcon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Tipo de Contrato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ind_licmat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fec_nacimi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nacimiento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Creacion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Creacion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que Modifico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A30EF5" w:rsidRPr="009B5846" w:rsidTr="006015D4">
        <w:tc>
          <w:tcPr>
            <w:tcW w:w="1584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5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en que se Modifico</w:t>
            </w:r>
          </w:p>
        </w:tc>
        <w:tc>
          <w:tcPr>
            <w:tcW w:w="1350" w:type="dxa"/>
            <w:shd w:val="clear" w:color="auto" w:fill="auto"/>
          </w:tcPr>
          <w:p w:rsidR="00A30EF5" w:rsidRPr="009B5846" w:rsidRDefault="00A30EF5" w:rsidP="00A30EF5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D83DAA" w:rsidRPr="009B5846" w:rsidRDefault="00D83DAA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743C4" w:rsidRPr="009B5846" w:rsidRDefault="007743C4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47BA2" w:rsidRPr="009B5846" w:rsidRDefault="00047BA2" w:rsidP="00047BA2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tab_tercer_</w:t>
      </w:r>
      <w:r w:rsidR="007A6D28" w:rsidRPr="009B5846">
        <w:rPr>
          <w:rFonts w:cs="Arial"/>
          <w:sz w:val="24"/>
          <w:szCs w:val="24"/>
        </w:rPr>
        <w:t>huella</w:t>
      </w:r>
    </w:p>
    <w:p w:rsidR="00047BA2" w:rsidRPr="009B5846" w:rsidRDefault="00047BA2" w:rsidP="00047BA2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47BA2" w:rsidRPr="009B5846" w:rsidRDefault="00047BA2" w:rsidP="00047BA2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No tiene llave maestra*</w:t>
      </w:r>
    </w:p>
    <w:p w:rsidR="00047BA2" w:rsidRPr="009B5846" w:rsidRDefault="00047BA2" w:rsidP="00047BA2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047BA2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047BA2" w:rsidRPr="009B5846" w:rsidRDefault="00047BA2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047BA2" w:rsidRPr="009B5846" w:rsidRDefault="00047BA2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047BA2" w:rsidRPr="009B5846" w:rsidRDefault="00047BA2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047BA2" w:rsidRPr="009B5846" w:rsidRDefault="00047BA2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047BA2" w:rsidRPr="009B5846" w:rsidRDefault="00047BA2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47BA2" w:rsidRPr="009B5846" w:rsidTr="006015D4">
        <w:tc>
          <w:tcPr>
            <w:tcW w:w="1584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5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6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047BA2" w:rsidRPr="009B5846" w:rsidRDefault="00047BA2" w:rsidP="007743C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47BA2" w:rsidRPr="009B5846" w:rsidTr="006015D4">
        <w:tc>
          <w:tcPr>
            <w:tcW w:w="1584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cod_huella</w:t>
            </w:r>
          </w:p>
        </w:tc>
        <w:tc>
          <w:tcPr>
            <w:tcW w:w="1555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65535</w:t>
            </w:r>
          </w:p>
        </w:tc>
        <w:tc>
          <w:tcPr>
            <w:tcW w:w="1546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BLOB</w:t>
            </w:r>
          </w:p>
        </w:tc>
        <w:tc>
          <w:tcPr>
            <w:tcW w:w="2602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47BA2" w:rsidRPr="009B5846" w:rsidTr="006015D4">
        <w:tc>
          <w:tcPr>
            <w:tcW w:w="1584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5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47BA2" w:rsidRPr="009B5846" w:rsidTr="006015D4">
        <w:tc>
          <w:tcPr>
            <w:tcW w:w="1584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5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047BA2" w:rsidRPr="009B5846" w:rsidRDefault="00047BA2" w:rsidP="00047BA2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A30EF5" w:rsidRPr="009B5846" w:rsidRDefault="00A30EF5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A6D28" w:rsidRPr="009B5846" w:rsidRDefault="007A6D28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7A6D28" w:rsidRPr="009B5846" w:rsidRDefault="007A6D28" w:rsidP="007A6D28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tab_tercer_imagen</w:t>
      </w:r>
    </w:p>
    <w:p w:rsidR="007A6D28" w:rsidRPr="009B5846" w:rsidRDefault="007A6D28" w:rsidP="007A6D2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7A6D28" w:rsidRPr="009B5846" w:rsidRDefault="007A6D28" w:rsidP="007A6D2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7A6D28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7A6D28" w:rsidRPr="009B5846" w:rsidRDefault="007A6D28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7A6D28" w:rsidRPr="009B5846" w:rsidRDefault="007A6D28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7A6D28" w:rsidRPr="009B5846" w:rsidRDefault="007A6D28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7A6D28" w:rsidRPr="009B5846" w:rsidRDefault="007A6D28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7A6D28" w:rsidRPr="009B5846" w:rsidRDefault="007A6D28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7A6D28" w:rsidRPr="009B5846" w:rsidTr="006015D4">
        <w:tc>
          <w:tcPr>
            <w:tcW w:w="1584" w:type="dxa"/>
            <w:shd w:val="clear" w:color="auto" w:fill="auto"/>
          </w:tcPr>
          <w:p w:rsidR="007A6D28" w:rsidRPr="009B5846" w:rsidRDefault="007A6D28" w:rsidP="007A6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5" w:type="dxa"/>
            <w:shd w:val="clear" w:color="auto" w:fill="auto"/>
          </w:tcPr>
          <w:p w:rsidR="007A6D28" w:rsidRPr="009B5846" w:rsidRDefault="007A6D28" w:rsidP="007A6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7A6D28" w:rsidRPr="009B5846" w:rsidRDefault="007A6D28" w:rsidP="007A6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7A6D28" w:rsidRPr="009B5846" w:rsidRDefault="007A6D28" w:rsidP="007A6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A6D28" w:rsidRPr="009B5846" w:rsidRDefault="007A6D28" w:rsidP="007A6D2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7A6D28" w:rsidRPr="009B5846" w:rsidTr="006015D4">
        <w:tc>
          <w:tcPr>
            <w:tcW w:w="1584" w:type="dxa"/>
            <w:shd w:val="clear" w:color="auto" w:fill="auto"/>
          </w:tcPr>
          <w:p w:rsidR="007A6D28" w:rsidRPr="009B5846" w:rsidRDefault="007A6D28" w:rsidP="007A6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bin_imagen</w:t>
            </w:r>
          </w:p>
        </w:tc>
        <w:tc>
          <w:tcPr>
            <w:tcW w:w="1555" w:type="dxa"/>
            <w:shd w:val="clear" w:color="auto" w:fill="auto"/>
          </w:tcPr>
          <w:p w:rsidR="007A6D28" w:rsidRPr="009B5846" w:rsidRDefault="007A6D28" w:rsidP="007A6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2147483647</w:t>
            </w:r>
          </w:p>
        </w:tc>
        <w:tc>
          <w:tcPr>
            <w:tcW w:w="1546" w:type="dxa"/>
            <w:shd w:val="clear" w:color="auto" w:fill="auto"/>
          </w:tcPr>
          <w:p w:rsidR="007A6D28" w:rsidRPr="009B5846" w:rsidRDefault="007A6D28" w:rsidP="007A6D2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LONGBLOB</w:t>
            </w:r>
          </w:p>
        </w:tc>
        <w:tc>
          <w:tcPr>
            <w:tcW w:w="2602" w:type="dxa"/>
            <w:shd w:val="clear" w:color="auto" w:fill="auto"/>
          </w:tcPr>
          <w:p w:rsidR="007A6D28" w:rsidRPr="009B5846" w:rsidRDefault="007A6D28" w:rsidP="007A6D2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7A6D28" w:rsidRPr="009B5846" w:rsidRDefault="007A6D28" w:rsidP="007A6D28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A6D28" w:rsidRPr="009B5846" w:rsidRDefault="007A6D28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9C54B5" w:rsidRPr="009B5846" w:rsidRDefault="009C54B5" w:rsidP="008B6B5F">
      <w:pPr>
        <w:tabs>
          <w:tab w:val="left" w:pos="426"/>
        </w:tabs>
        <w:rPr>
          <w:rFonts w:cs="Arial"/>
          <w:sz w:val="24"/>
          <w:szCs w:val="24"/>
        </w:rPr>
      </w:pPr>
    </w:p>
    <w:p w:rsidR="009C54B5" w:rsidRPr="009B5846" w:rsidRDefault="009C54B5" w:rsidP="009C54B5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</w:t>
      </w:r>
      <w:r w:rsidR="00C8257D" w:rsidRPr="009B5846">
        <w:rPr>
          <w:rFonts w:cs="Arial"/>
          <w:sz w:val="24"/>
          <w:szCs w:val="24"/>
        </w:rPr>
        <w:t>tab_tercer_tercer</w:t>
      </w:r>
    </w:p>
    <w:p w:rsidR="009C54B5" w:rsidRPr="009B5846" w:rsidRDefault="009C54B5" w:rsidP="009C54B5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8B6B5F" w:rsidRPr="009B5846" w:rsidRDefault="008B6B5F" w:rsidP="008B6B5F">
      <w:pPr>
        <w:rPr>
          <w:rFonts w:cs="Arial"/>
          <w:b/>
          <w:sz w:val="24"/>
          <w:szCs w:val="24"/>
        </w:rPr>
      </w:pPr>
      <w:r w:rsidRPr="009B5846">
        <w:rPr>
          <w:rFonts w:cs="Arial"/>
          <w:sz w:val="24"/>
          <w:szCs w:val="24"/>
        </w:rPr>
        <w:t xml:space="preserve">Tabla que almacena la información referente a los terceros (Ej: conductores, aseguradora) como lo es el número de documento de identidad, dirección, nombre. Tiene relación con la tabla </w:t>
      </w:r>
      <w:r w:rsidRPr="009B5846">
        <w:rPr>
          <w:rFonts w:cs="Arial"/>
          <w:b/>
          <w:sz w:val="24"/>
          <w:szCs w:val="24"/>
        </w:rPr>
        <w:t>tab_remesa_remesa, tab_manifi_escele, tab_genera_tipdoc, tab_tercer_activi, tab_despac_vehige, tab_tercer_conduc, tab_tercer_client, tab_tercer_estado, tab_config_parame, tab_poliza_tercer, tab_ordenx_cargax</w:t>
      </w:r>
    </w:p>
    <w:p w:rsidR="009C54B5" w:rsidRPr="009B5846" w:rsidRDefault="009C54B5" w:rsidP="009C54B5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535"/>
        <w:gridCol w:w="1541"/>
        <w:gridCol w:w="2566"/>
        <w:gridCol w:w="1324"/>
      </w:tblGrid>
      <w:tr w:rsidR="009C54B5" w:rsidRPr="009B5846" w:rsidTr="00305F6D">
        <w:trPr>
          <w:trHeight w:val="883"/>
        </w:trPr>
        <w:tc>
          <w:tcPr>
            <w:tcW w:w="1671" w:type="dxa"/>
            <w:shd w:val="clear" w:color="auto" w:fill="auto"/>
          </w:tcPr>
          <w:p w:rsidR="009C54B5" w:rsidRPr="009B5846" w:rsidRDefault="009C54B5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35" w:type="dxa"/>
            <w:shd w:val="clear" w:color="auto" w:fill="auto"/>
          </w:tcPr>
          <w:p w:rsidR="009C54B5" w:rsidRPr="009B5846" w:rsidRDefault="009C54B5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1" w:type="dxa"/>
            <w:shd w:val="clear" w:color="auto" w:fill="auto"/>
          </w:tcPr>
          <w:p w:rsidR="009C54B5" w:rsidRPr="009B5846" w:rsidRDefault="009C54B5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566" w:type="dxa"/>
            <w:shd w:val="clear" w:color="auto" w:fill="auto"/>
          </w:tcPr>
          <w:p w:rsidR="009C54B5" w:rsidRPr="009B5846" w:rsidRDefault="009C54B5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24" w:type="dxa"/>
            <w:shd w:val="clear" w:color="auto" w:fill="auto"/>
          </w:tcPr>
          <w:p w:rsidR="009C54B5" w:rsidRPr="009B5846" w:rsidRDefault="009C54B5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cod_terreg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8B6B5F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régimen del tercero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nom_apell1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Primer Apellido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nom_apell2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Segundo Apellido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nom_tercer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tercero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abr_tercer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Abreciatura del tercero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dir_domici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Dirección de domicilo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num_telef1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Telefono 1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num_telef2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Telefono 2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num_telmov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Telefono móvil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num_faxxxx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Fax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país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departamento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la Cuidad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dir_emailx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</w:t>
            </w:r>
            <w:r w:rsidR="008B6B5F" w:rsidRPr="009B5846">
              <w:rPr>
                <w:rFonts w:cs="Arial"/>
                <w:sz w:val="24"/>
                <w:szCs w:val="24"/>
              </w:rPr>
              <w:t>ón de correo electronico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96101" w:rsidRPr="009B5846" w:rsidTr="00305F6D">
        <w:tc>
          <w:tcPr>
            <w:tcW w:w="1671" w:type="dxa"/>
            <w:shd w:val="clear" w:color="auto" w:fill="auto"/>
          </w:tcPr>
          <w:p w:rsidR="00196101" w:rsidRPr="009B5846" w:rsidRDefault="00196101" w:rsidP="00196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dir_urlweb</w:t>
            </w:r>
          </w:p>
        </w:tc>
        <w:tc>
          <w:tcPr>
            <w:tcW w:w="1535" w:type="dxa"/>
            <w:shd w:val="clear" w:color="auto" w:fill="auto"/>
          </w:tcPr>
          <w:p w:rsidR="00196101" w:rsidRPr="009B5846" w:rsidRDefault="00196101" w:rsidP="00196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1" w:type="dxa"/>
            <w:shd w:val="clear" w:color="auto" w:fill="auto"/>
          </w:tcPr>
          <w:p w:rsidR="00196101" w:rsidRPr="009B5846" w:rsidRDefault="00196101" w:rsidP="00196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196101" w:rsidRPr="009B5846" w:rsidRDefault="00196101" w:rsidP="00196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Dirección de la URL</w:t>
            </w:r>
          </w:p>
        </w:tc>
        <w:tc>
          <w:tcPr>
            <w:tcW w:w="1324" w:type="dxa"/>
            <w:shd w:val="clear" w:color="auto" w:fill="auto"/>
          </w:tcPr>
          <w:p w:rsidR="00196101" w:rsidRPr="009B5846" w:rsidRDefault="00196101" w:rsidP="001961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196101" w:rsidRPr="009B5846" w:rsidTr="00305F6D">
        <w:tc>
          <w:tcPr>
            <w:tcW w:w="1671" w:type="dxa"/>
            <w:shd w:val="clear" w:color="auto" w:fill="auto"/>
          </w:tcPr>
          <w:p w:rsidR="00196101" w:rsidRPr="009B5846" w:rsidRDefault="00196101" w:rsidP="00196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nom_epsxxx</w:t>
            </w:r>
          </w:p>
        </w:tc>
        <w:tc>
          <w:tcPr>
            <w:tcW w:w="1535" w:type="dxa"/>
            <w:shd w:val="clear" w:color="auto" w:fill="auto"/>
          </w:tcPr>
          <w:p w:rsidR="00196101" w:rsidRPr="009B5846" w:rsidRDefault="00196101" w:rsidP="00196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1" w:type="dxa"/>
            <w:shd w:val="clear" w:color="auto" w:fill="auto"/>
          </w:tcPr>
          <w:p w:rsidR="00196101" w:rsidRPr="009B5846" w:rsidRDefault="00196101" w:rsidP="00196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196101" w:rsidRPr="009B5846" w:rsidRDefault="00196101" w:rsidP="00196101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EPS</w:t>
            </w:r>
          </w:p>
        </w:tc>
        <w:tc>
          <w:tcPr>
            <w:tcW w:w="1324" w:type="dxa"/>
            <w:shd w:val="clear" w:color="auto" w:fill="auto"/>
          </w:tcPr>
          <w:p w:rsidR="00196101" w:rsidRPr="009B5846" w:rsidRDefault="00196101" w:rsidP="00196101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nom_arpxxx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196101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 la ARP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nom_pensio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80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196101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fondo de pensiones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cod_estado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196101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 estado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dir_ultfot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obs_tercer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65535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TEXT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del tercero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num_radica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radicado en el ministerio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fec_radica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radicado en el ministerio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obs_aproba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Observaciones de aprobación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ref_nombre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ref_telefo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nom_bancox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64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tip_cuenta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32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num_cuenta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64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cod_asocia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fec_vencar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vis_domici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fec_visdom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cod_agenci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nom_compen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05F6D" w:rsidRPr="009B5846" w:rsidTr="00305F6D">
        <w:tc>
          <w:tcPr>
            <w:tcW w:w="1671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35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1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24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05F6D" w:rsidRPr="009B5846" w:rsidTr="00305F6D">
        <w:tc>
          <w:tcPr>
            <w:tcW w:w="1671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35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1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66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05F6D" w:rsidRPr="009B5846" w:rsidTr="00305F6D">
        <w:tc>
          <w:tcPr>
            <w:tcW w:w="1671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35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1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24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05F6D" w:rsidRPr="009B5846" w:rsidTr="00305F6D">
        <w:tc>
          <w:tcPr>
            <w:tcW w:w="1671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35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1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66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24" w:type="dxa"/>
            <w:shd w:val="clear" w:color="auto" w:fill="auto"/>
          </w:tcPr>
          <w:p w:rsidR="00305F6D" w:rsidRPr="009B5846" w:rsidRDefault="00305F6D" w:rsidP="00305F6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cod_asacpe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Identificacion Aseguradora asociada a la Poliza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num_cerpol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C ertificado de la Poliza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fec_vigpol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Vigencia de la Poliza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cod_asacp1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Identificacion Aseguradora asociada a la Poliza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num_cerpo1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Numero de C ertificado de la Poliza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fec_vigpo1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Vigencia de la Poliza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gen_sexoxx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F: Femenino, M:Masculino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8257D" w:rsidRPr="009B5846" w:rsidTr="00305F6D">
        <w:tc>
          <w:tcPr>
            <w:tcW w:w="167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cod_acteco</w:t>
            </w:r>
          </w:p>
        </w:tc>
        <w:tc>
          <w:tcPr>
            <w:tcW w:w="1535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1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66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la actividad economica</w:t>
            </w:r>
          </w:p>
        </w:tc>
        <w:tc>
          <w:tcPr>
            <w:tcW w:w="1324" w:type="dxa"/>
            <w:shd w:val="clear" w:color="auto" w:fill="auto"/>
          </w:tcPr>
          <w:p w:rsidR="00C8257D" w:rsidRPr="009B5846" w:rsidRDefault="00C8257D" w:rsidP="00C8257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9C54B5" w:rsidRPr="009B5846" w:rsidRDefault="009C54B5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521B9" w:rsidRPr="009B5846" w:rsidRDefault="001521B9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1521B9" w:rsidRPr="009B5846" w:rsidRDefault="001521B9" w:rsidP="001521B9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tab_tesore_bittok</w:t>
      </w:r>
    </w:p>
    <w:p w:rsidR="001521B9" w:rsidRPr="009B5846" w:rsidRDefault="001521B9" w:rsidP="001521B9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1521B9" w:rsidRPr="009B5846" w:rsidRDefault="001521B9" w:rsidP="001521B9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1521B9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1521B9" w:rsidRPr="009B5846" w:rsidRDefault="001521B9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1521B9" w:rsidRPr="009B5846" w:rsidRDefault="001521B9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1521B9" w:rsidRPr="009B5846" w:rsidRDefault="001521B9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1521B9" w:rsidRPr="009B5846" w:rsidRDefault="001521B9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1521B9" w:rsidRPr="009B5846" w:rsidRDefault="001521B9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1521B9" w:rsidRPr="009B5846" w:rsidTr="006015D4">
        <w:tc>
          <w:tcPr>
            <w:tcW w:w="1584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cod_tokenx</w:t>
            </w:r>
          </w:p>
        </w:tc>
        <w:tc>
          <w:tcPr>
            <w:tcW w:w="1555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546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Token</w:t>
            </w:r>
          </w:p>
        </w:tc>
        <w:tc>
          <w:tcPr>
            <w:tcW w:w="1350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521B9" w:rsidRPr="009B5846" w:rsidTr="006015D4">
        <w:tc>
          <w:tcPr>
            <w:tcW w:w="1584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cod_consec</w:t>
            </w:r>
          </w:p>
        </w:tc>
        <w:tc>
          <w:tcPr>
            <w:tcW w:w="1555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</w:t>
            </w:r>
          </w:p>
        </w:tc>
        <w:tc>
          <w:tcPr>
            <w:tcW w:w="1350" w:type="dxa"/>
            <w:shd w:val="clear" w:color="auto" w:fill="auto"/>
          </w:tcPr>
          <w:p w:rsidR="001521B9" w:rsidRPr="009B5846" w:rsidRDefault="00907A49" w:rsidP="001521B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521B9" w:rsidRPr="009B5846" w:rsidTr="006015D4">
        <w:tc>
          <w:tcPr>
            <w:tcW w:w="1584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fec_usoxxx</w:t>
            </w:r>
          </w:p>
        </w:tc>
        <w:tc>
          <w:tcPr>
            <w:tcW w:w="1555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en la que usaron el Token</w:t>
            </w:r>
          </w:p>
        </w:tc>
        <w:tc>
          <w:tcPr>
            <w:tcW w:w="1350" w:type="dxa"/>
            <w:shd w:val="clear" w:color="auto" w:fill="auto"/>
          </w:tcPr>
          <w:p w:rsidR="001521B9" w:rsidRPr="009B5846" w:rsidRDefault="00907A49" w:rsidP="001521B9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1521B9" w:rsidRPr="009B5846" w:rsidTr="006015D4">
        <w:tc>
          <w:tcPr>
            <w:tcW w:w="1584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usr_usoxxx</w:t>
            </w:r>
          </w:p>
        </w:tc>
        <w:tc>
          <w:tcPr>
            <w:tcW w:w="1555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6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que uso el token</w:t>
            </w:r>
          </w:p>
        </w:tc>
        <w:tc>
          <w:tcPr>
            <w:tcW w:w="1350" w:type="dxa"/>
            <w:shd w:val="clear" w:color="auto" w:fill="auto"/>
          </w:tcPr>
          <w:p w:rsidR="001521B9" w:rsidRPr="009B5846" w:rsidRDefault="001521B9" w:rsidP="001521B9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1521B9" w:rsidRPr="009B5846" w:rsidRDefault="001521B9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75494" w:rsidRPr="009B5846" w:rsidRDefault="00575494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75494" w:rsidRPr="009B5846" w:rsidRDefault="00575494" w:rsidP="00575494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tab_tesore_tokenx</w:t>
      </w:r>
    </w:p>
    <w:p w:rsidR="00575494" w:rsidRPr="009B5846" w:rsidRDefault="00575494" w:rsidP="0057549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75494" w:rsidRPr="009B5846" w:rsidRDefault="00575494" w:rsidP="0057549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575494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575494" w:rsidRPr="009B5846" w:rsidRDefault="00575494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575494" w:rsidRPr="009B5846" w:rsidRDefault="00575494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575494" w:rsidRPr="009B5846" w:rsidRDefault="00575494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575494" w:rsidRPr="009B5846" w:rsidRDefault="00575494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575494" w:rsidRPr="009B5846" w:rsidRDefault="00575494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75494" w:rsidRPr="009B5846" w:rsidTr="006015D4">
        <w:tc>
          <w:tcPr>
            <w:tcW w:w="1584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cod_tokenx</w:t>
            </w:r>
          </w:p>
        </w:tc>
        <w:tc>
          <w:tcPr>
            <w:tcW w:w="1555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546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Token</w:t>
            </w:r>
          </w:p>
        </w:tc>
        <w:tc>
          <w:tcPr>
            <w:tcW w:w="1350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75494" w:rsidRPr="009B5846" w:rsidTr="006015D4">
        <w:tc>
          <w:tcPr>
            <w:tcW w:w="1584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cod_consec</w:t>
            </w:r>
          </w:p>
        </w:tc>
        <w:tc>
          <w:tcPr>
            <w:tcW w:w="1555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Consecutivo</w:t>
            </w:r>
          </w:p>
        </w:tc>
        <w:tc>
          <w:tcPr>
            <w:tcW w:w="1350" w:type="dxa"/>
            <w:shd w:val="clear" w:color="auto" w:fill="auto"/>
          </w:tcPr>
          <w:p w:rsidR="00575494" w:rsidRPr="009B5846" w:rsidRDefault="00907A49" w:rsidP="00575494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75494" w:rsidRPr="009B5846" w:rsidTr="006015D4">
        <w:tc>
          <w:tcPr>
            <w:tcW w:w="1584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5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ID Asociado</w:t>
            </w:r>
          </w:p>
        </w:tc>
        <w:tc>
          <w:tcPr>
            <w:tcW w:w="1350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75494" w:rsidRPr="009B5846" w:rsidTr="006015D4">
        <w:tc>
          <w:tcPr>
            <w:tcW w:w="1584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fec_vigini</w:t>
            </w:r>
          </w:p>
        </w:tc>
        <w:tc>
          <w:tcPr>
            <w:tcW w:w="1555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vigencia inicial token</w:t>
            </w:r>
          </w:p>
        </w:tc>
        <w:tc>
          <w:tcPr>
            <w:tcW w:w="1350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75494" w:rsidRPr="009B5846" w:rsidTr="006015D4">
        <w:tc>
          <w:tcPr>
            <w:tcW w:w="1584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fec_vigfin</w:t>
            </w:r>
          </w:p>
        </w:tc>
        <w:tc>
          <w:tcPr>
            <w:tcW w:w="1555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vigencia final Token</w:t>
            </w:r>
          </w:p>
        </w:tc>
        <w:tc>
          <w:tcPr>
            <w:tcW w:w="1350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75494" w:rsidRPr="009B5846" w:rsidTr="006015D4">
        <w:tc>
          <w:tcPr>
            <w:tcW w:w="1584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5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6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que solicita el token</w:t>
            </w:r>
          </w:p>
        </w:tc>
        <w:tc>
          <w:tcPr>
            <w:tcW w:w="1350" w:type="dxa"/>
            <w:shd w:val="clear" w:color="auto" w:fill="auto"/>
          </w:tcPr>
          <w:p w:rsidR="00575494" w:rsidRPr="009B5846" w:rsidRDefault="00575494" w:rsidP="00575494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4E106F" w:rsidRPr="009B5846" w:rsidRDefault="004E106F" w:rsidP="000C4E94">
      <w:pPr>
        <w:ind w:left="1416" w:hanging="1416"/>
        <w:rPr>
          <w:rFonts w:cs="Arial"/>
          <w:b/>
          <w:sz w:val="24"/>
          <w:szCs w:val="24"/>
        </w:rPr>
      </w:pPr>
    </w:p>
    <w:p w:rsidR="004E106F" w:rsidRPr="009B5846" w:rsidRDefault="004E106F" w:rsidP="000C4E94">
      <w:pPr>
        <w:ind w:left="1416" w:hanging="1416"/>
        <w:rPr>
          <w:rFonts w:cs="Arial"/>
          <w:b/>
          <w:sz w:val="24"/>
          <w:szCs w:val="24"/>
        </w:rPr>
      </w:pPr>
    </w:p>
    <w:p w:rsidR="000C4E94" w:rsidRPr="009B5846" w:rsidRDefault="000C4E94" w:rsidP="000C4E94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tab_tiposx_concep</w:t>
      </w:r>
    </w:p>
    <w:p w:rsidR="000C4E94" w:rsidRPr="009B5846" w:rsidRDefault="000C4E94" w:rsidP="000C4E94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C4E94" w:rsidRPr="009B5846" w:rsidRDefault="000C4E94" w:rsidP="000C4E9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1554"/>
        <w:gridCol w:w="1545"/>
        <w:gridCol w:w="2599"/>
        <w:gridCol w:w="1348"/>
      </w:tblGrid>
      <w:tr w:rsidR="000C4E94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0C4E94" w:rsidRPr="009B5846" w:rsidRDefault="000C4E94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0C4E94" w:rsidRPr="009B5846" w:rsidRDefault="000C4E94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0C4E94" w:rsidRPr="009B5846" w:rsidRDefault="000C4E94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0C4E94" w:rsidRPr="009B5846" w:rsidRDefault="000C4E94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0C4E94" w:rsidRPr="009B5846" w:rsidRDefault="000C4E94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C4E94" w:rsidRPr="009B5846" w:rsidTr="006015D4">
        <w:tc>
          <w:tcPr>
            <w:tcW w:w="1584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cod_concep</w:t>
            </w:r>
          </w:p>
        </w:tc>
        <w:tc>
          <w:tcPr>
            <w:tcW w:w="1555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consecutivo</w:t>
            </w:r>
          </w:p>
        </w:tc>
        <w:tc>
          <w:tcPr>
            <w:tcW w:w="1350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C4E94" w:rsidRPr="009B5846" w:rsidTr="006015D4">
        <w:tc>
          <w:tcPr>
            <w:tcW w:w="1584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nom_concep</w:t>
            </w:r>
          </w:p>
        </w:tc>
        <w:tc>
          <w:tcPr>
            <w:tcW w:w="1555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6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tipo de concepto</w:t>
            </w:r>
          </w:p>
        </w:tc>
        <w:tc>
          <w:tcPr>
            <w:tcW w:w="1350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0C4E94" w:rsidRPr="009B5846" w:rsidTr="006015D4">
        <w:tc>
          <w:tcPr>
            <w:tcW w:w="1584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5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350" w:type="dxa"/>
            <w:shd w:val="clear" w:color="auto" w:fill="auto"/>
          </w:tcPr>
          <w:p w:rsidR="000C4E94" w:rsidRPr="009B5846" w:rsidRDefault="000C4E94" w:rsidP="000C4E94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75494" w:rsidRPr="009B5846" w:rsidRDefault="00575494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E26D66" w:rsidRPr="009B5846" w:rsidRDefault="00E26D66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E26D66" w:rsidRPr="009B5846" w:rsidRDefault="00E26D66" w:rsidP="00E26D66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tab_tiposx_contac</w:t>
      </w:r>
    </w:p>
    <w:p w:rsidR="00E26D66" w:rsidRPr="009B5846" w:rsidRDefault="00E26D66" w:rsidP="00E26D66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E26D66" w:rsidRPr="009B5846" w:rsidRDefault="00E26D66" w:rsidP="00E26D66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E26D66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E26D66" w:rsidRPr="009B5846" w:rsidRDefault="00E26D66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E26D66" w:rsidRPr="009B5846" w:rsidRDefault="00E26D66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E26D66" w:rsidRPr="009B5846" w:rsidRDefault="00E26D66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E26D66" w:rsidRPr="009B5846" w:rsidRDefault="00E26D66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E26D66" w:rsidRPr="009B5846" w:rsidRDefault="00E26D66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E26D66" w:rsidRPr="009B5846" w:rsidTr="006015D4">
        <w:tc>
          <w:tcPr>
            <w:tcW w:w="1584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cod_tipcon</w:t>
            </w:r>
          </w:p>
        </w:tc>
        <w:tc>
          <w:tcPr>
            <w:tcW w:w="1555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Tipo de Contacto</w:t>
            </w:r>
          </w:p>
        </w:tc>
        <w:tc>
          <w:tcPr>
            <w:tcW w:w="1350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E26D66" w:rsidRPr="009B5846" w:rsidTr="006015D4">
        <w:tc>
          <w:tcPr>
            <w:tcW w:w="1584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nom_tipcon</w:t>
            </w:r>
          </w:p>
        </w:tc>
        <w:tc>
          <w:tcPr>
            <w:tcW w:w="1555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6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Tipo de Contacto</w:t>
            </w:r>
          </w:p>
        </w:tc>
        <w:tc>
          <w:tcPr>
            <w:tcW w:w="1350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26D66" w:rsidRPr="009B5846" w:rsidTr="006015D4">
        <w:tc>
          <w:tcPr>
            <w:tcW w:w="1584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des_tipcom</w:t>
            </w:r>
          </w:p>
        </w:tc>
        <w:tc>
          <w:tcPr>
            <w:tcW w:w="1555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255</w:t>
            </w:r>
          </w:p>
        </w:tc>
        <w:tc>
          <w:tcPr>
            <w:tcW w:w="1546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Descripción tipo de comprobante</w:t>
            </w:r>
          </w:p>
        </w:tc>
        <w:tc>
          <w:tcPr>
            <w:tcW w:w="1350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26D66" w:rsidRPr="009B5846" w:rsidTr="006015D4">
        <w:tc>
          <w:tcPr>
            <w:tcW w:w="1584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cod_estado</w:t>
            </w:r>
          </w:p>
        </w:tc>
        <w:tc>
          <w:tcPr>
            <w:tcW w:w="1555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6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estado</w:t>
            </w:r>
          </w:p>
        </w:tc>
        <w:tc>
          <w:tcPr>
            <w:tcW w:w="1350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26D66" w:rsidRPr="009B5846" w:rsidTr="006015D4">
        <w:tc>
          <w:tcPr>
            <w:tcW w:w="1584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5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</w:t>
            </w:r>
            <w:r w:rsidR="004E106F" w:rsidRPr="009B5846">
              <w:rPr>
                <w:rFonts w:cs="Arial"/>
                <w:sz w:val="24"/>
                <w:szCs w:val="24"/>
              </w:rPr>
              <w:t>io de c</w:t>
            </w:r>
            <w:r w:rsidRPr="009B5846">
              <w:rPr>
                <w:rFonts w:cs="Arial"/>
                <w:sz w:val="24"/>
                <w:szCs w:val="24"/>
              </w:rPr>
              <w:t>reaci</w:t>
            </w:r>
            <w:r w:rsidR="004E106F" w:rsidRPr="009B5846">
              <w:rPr>
                <w:rFonts w:cs="Arial"/>
                <w:sz w:val="24"/>
                <w:szCs w:val="24"/>
              </w:rPr>
              <w:t>ón</w:t>
            </w:r>
          </w:p>
        </w:tc>
        <w:tc>
          <w:tcPr>
            <w:tcW w:w="1350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26D66" w:rsidRPr="009B5846" w:rsidTr="006015D4">
        <w:tc>
          <w:tcPr>
            <w:tcW w:w="1584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5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Creaci</w:t>
            </w:r>
            <w:r w:rsidR="004E106F" w:rsidRPr="009B5846">
              <w:rPr>
                <w:rFonts w:cs="Arial"/>
                <w:sz w:val="24"/>
                <w:szCs w:val="24"/>
              </w:rPr>
              <w:t>on del usuario</w:t>
            </w:r>
          </w:p>
        </w:tc>
        <w:tc>
          <w:tcPr>
            <w:tcW w:w="1350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26D66" w:rsidRPr="009B5846" w:rsidTr="006015D4">
        <w:tc>
          <w:tcPr>
            <w:tcW w:w="1584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5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de Modificación</w:t>
            </w:r>
          </w:p>
        </w:tc>
        <w:tc>
          <w:tcPr>
            <w:tcW w:w="1350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E26D66" w:rsidRPr="009B5846" w:rsidTr="006015D4">
        <w:tc>
          <w:tcPr>
            <w:tcW w:w="1584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5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de modificación</w:t>
            </w:r>
          </w:p>
        </w:tc>
        <w:tc>
          <w:tcPr>
            <w:tcW w:w="1350" w:type="dxa"/>
            <w:shd w:val="clear" w:color="auto" w:fill="auto"/>
          </w:tcPr>
          <w:p w:rsidR="00E26D66" w:rsidRPr="009B5846" w:rsidRDefault="00E26D66" w:rsidP="00E26D6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E26D66" w:rsidRPr="009B5846" w:rsidRDefault="00E26D66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E106F" w:rsidRPr="009B5846" w:rsidRDefault="004E106F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E106F" w:rsidRPr="009B5846" w:rsidRDefault="004E106F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4E106F" w:rsidRPr="009B5846" w:rsidRDefault="004E106F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33AC3" w:rsidRPr="009B5846" w:rsidRDefault="00233AC3" w:rsidP="00233AC3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tab_tiposx_proser</w:t>
      </w:r>
    </w:p>
    <w:p w:rsidR="00233AC3" w:rsidRPr="009B5846" w:rsidRDefault="00233AC3" w:rsidP="00233AC3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233AC3" w:rsidRPr="009B5846" w:rsidRDefault="00233AC3" w:rsidP="00233AC3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233AC3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233AC3" w:rsidRPr="009B5846" w:rsidRDefault="00233AC3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233AC3" w:rsidRPr="009B5846" w:rsidRDefault="00233AC3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233AC3" w:rsidRPr="009B5846" w:rsidRDefault="00233AC3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233AC3" w:rsidRPr="009B5846" w:rsidRDefault="00233AC3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233AC3" w:rsidRPr="009B5846" w:rsidRDefault="00233AC3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233AC3" w:rsidRPr="009B5846" w:rsidTr="006015D4">
        <w:tc>
          <w:tcPr>
            <w:tcW w:w="1584" w:type="dxa"/>
            <w:shd w:val="clear" w:color="auto" w:fill="auto"/>
          </w:tcPr>
          <w:p w:rsidR="00233AC3" w:rsidRPr="009B5846" w:rsidRDefault="00233AC3" w:rsidP="00233A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cod_tippro</w:t>
            </w:r>
          </w:p>
        </w:tc>
        <w:tc>
          <w:tcPr>
            <w:tcW w:w="1555" w:type="dxa"/>
            <w:shd w:val="clear" w:color="auto" w:fill="auto"/>
          </w:tcPr>
          <w:p w:rsidR="00233AC3" w:rsidRPr="009B5846" w:rsidRDefault="00233AC3" w:rsidP="00233A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233AC3" w:rsidRPr="009B5846" w:rsidRDefault="00233AC3" w:rsidP="00233A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233AC3" w:rsidRPr="009B5846" w:rsidRDefault="00814FE9" w:rsidP="00233A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tipo de producto o servicio</w:t>
            </w:r>
          </w:p>
        </w:tc>
        <w:tc>
          <w:tcPr>
            <w:tcW w:w="1350" w:type="dxa"/>
            <w:shd w:val="clear" w:color="auto" w:fill="auto"/>
          </w:tcPr>
          <w:p w:rsidR="00233AC3" w:rsidRPr="009B5846" w:rsidRDefault="00233AC3" w:rsidP="00233AC3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33AC3" w:rsidRPr="009B5846" w:rsidTr="006015D4">
        <w:tc>
          <w:tcPr>
            <w:tcW w:w="1584" w:type="dxa"/>
            <w:shd w:val="clear" w:color="auto" w:fill="auto"/>
          </w:tcPr>
          <w:p w:rsidR="00233AC3" w:rsidRPr="009B5846" w:rsidRDefault="00233AC3" w:rsidP="00233A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nom_tippro</w:t>
            </w:r>
          </w:p>
        </w:tc>
        <w:tc>
          <w:tcPr>
            <w:tcW w:w="1555" w:type="dxa"/>
            <w:shd w:val="clear" w:color="auto" w:fill="auto"/>
          </w:tcPr>
          <w:p w:rsidR="00233AC3" w:rsidRPr="009B5846" w:rsidRDefault="00233AC3" w:rsidP="00233A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6" w:type="dxa"/>
            <w:shd w:val="clear" w:color="auto" w:fill="auto"/>
          </w:tcPr>
          <w:p w:rsidR="00233AC3" w:rsidRPr="009B5846" w:rsidRDefault="00233AC3" w:rsidP="00233A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233AC3" w:rsidRPr="009B5846" w:rsidRDefault="00814FE9" w:rsidP="00233AC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tipo de producto o servicio</w:t>
            </w:r>
          </w:p>
        </w:tc>
        <w:tc>
          <w:tcPr>
            <w:tcW w:w="1350" w:type="dxa"/>
            <w:shd w:val="clear" w:color="auto" w:fill="auto"/>
          </w:tcPr>
          <w:p w:rsidR="00233AC3" w:rsidRPr="009B5846" w:rsidRDefault="00233AC3" w:rsidP="00233AC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233AC3" w:rsidRPr="009B5846" w:rsidRDefault="00233AC3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777ED" w:rsidRPr="009B5846" w:rsidRDefault="003777ED" w:rsidP="005C352E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3777ED" w:rsidRPr="009B5846" w:rsidRDefault="003777ED" w:rsidP="003777ED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tab_tipoxx_deducc</w:t>
      </w:r>
    </w:p>
    <w:p w:rsidR="003777ED" w:rsidRPr="009B5846" w:rsidRDefault="003777ED" w:rsidP="003777ED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3777ED" w:rsidRPr="009B5846" w:rsidRDefault="003777ED" w:rsidP="003777ED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1553"/>
        <w:gridCol w:w="1546"/>
        <w:gridCol w:w="2599"/>
        <w:gridCol w:w="1348"/>
      </w:tblGrid>
      <w:tr w:rsidR="003777ED" w:rsidRPr="009B5846" w:rsidTr="00965366">
        <w:trPr>
          <w:trHeight w:val="883"/>
        </w:trPr>
        <w:tc>
          <w:tcPr>
            <w:tcW w:w="1591" w:type="dxa"/>
            <w:shd w:val="clear" w:color="auto" w:fill="auto"/>
          </w:tcPr>
          <w:p w:rsidR="003777ED" w:rsidRPr="009B5846" w:rsidRDefault="003777ED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3" w:type="dxa"/>
            <w:shd w:val="clear" w:color="auto" w:fill="auto"/>
          </w:tcPr>
          <w:p w:rsidR="003777ED" w:rsidRPr="009B5846" w:rsidRDefault="003777ED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3777ED" w:rsidRPr="009B5846" w:rsidRDefault="003777ED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599" w:type="dxa"/>
            <w:shd w:val="clear" w:color="auto" w:fill="auto"/>
          </w:tcPr>
          <w:p w:rsidR="003777ED" w:rsidRPr="009B5846" w:rsidRDefault="003777ED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48" w:type="dxa"/>
            <w:shd w:val="clear" w:color="auto" w:fill="auto"/>
          </w:tcPr>
          <w:p w:rsidR="003777ED" w:rsidRPr="009B5846" w:rsidRDefault="003777ED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3777ED" w:rsidRPr="009B5846" w:rsidTr="00965366">
        <w:tc>
          <w:tcPr>
            <w:tcW w:w="1591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cod_deducc</w:t>
            </w:r>
          </w:p>
        </w:tc>
        <w:tc>
          <w:tcPr>
            <w:tcW w:w="1553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599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48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3777ED" w:rsidRPr="009B5846" w:rsidTr="00965366">
        <w:tc>
          <w:tcPr>
            <w:tcW w:w="1591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nom_deducc</w:t>
            </w:r>
          </w:p>
        </w:tc>
        <w:tc>
          <w:tcPr>
            <w:tcW w:w="1553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1546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99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48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3777ED" w:rsidRPr="009B5846" w:rsidTr="00965366">
        <w:tc>
          <w:tcPr>
            <w:tcW w:w="1591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3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599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48" w:type="dxa"/>
            <w:shd w:val="clear" w:color="auto" w:fill="auto"/>
          </w:tcPr>
          <w:p w:rsidR="003777ED" w:rsidRPr="009B5846" w:rsidRDefault="003777ED" w:rsidP="003777E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5366" w:rsidRPr="009B5846" w:rsidTr="00965366">
        <w:tc>
          <w:tcPr>
            <w:tcW w:w="1591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3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6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99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48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5366" w:rsidRPr="009B5846" w:rsidTr="00965366">
        <w:tc>
          <w:tcPr>
            <w:tcW w:w="1591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3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99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48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5366" w:rsidRPr="009B5846" w:rsidTr="00965366">
        <w:tc>
          <w:tcPr>
            <w:tcW w:w="1591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3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6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599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48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965366" w:rsidRPr="009B5846" w:rsidTr="00965366">
        <w:tc>
          <w:tcPr>
            <w:tcW w:w="1591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3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599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48" w:type="dxa"/>
            <w:shd w:val="clear" w:color="auto" w:fill="auto"/>
          </w:tcPr>
          <w:p w:rsidR="00965366" w:rsidRPr="009B5846" w:rsidRDefault="00965366" w:rsidP="00965366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E7738" w:rsidRPr="009B5846" w:rsidRDefault="000E7738" w:rsidP="006B3599">
      <w:pPr>
        <w:tabs>
          <w:tab w:val="left" w:pos="426"/>
        </w:tabs>
        <w:rPr>
          <w:rFonts w:cs="Arial"/>
          <w:sz w:val="24"/>
          <w:szCs w:val="24"/>
        </w:rPr>
      </w:pPr>
    </w:p>
    <w:p w:rsidR="000E7738" w:rsidRPr="009B5846" w:rsidRDefault="000E7738" w:rsidP="000E773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0E7738" w:rsidRPr="009B5846" w:rsidRDefault="000E7738" w:rsidP="000E7738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tab_usuari_mensaj</w:t>
      </w:r>
    </w:p>
    <w:p w:rsidR="000E7738" w:rsidRPr="009B5846" w:rsidRDefault="000E7738" w:rsidP="000E7738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0E7738" w:rsidRPr="009B5846" w:rsidRDefault="000E7738" w:rsidP="000E7738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0E7738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0E7738" w:rsidRPr="009B5846" w:rsidRDefault="000E7738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0E7738" w:rsidRPr="009B5846" w:rsidRDefault="000E7738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0E7738" w:rsidRPr="009B5846" w:rsidRDefault="000E7738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0E7738" w:rsidRPr="009B5846" w:rsidRDefault="000E7738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0E7738" w:rsidRPr="009B5846" w:rsidRDefault="000E7738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0E7738" w:rsidRPr="009B5846" w:rsidTr="006015D4">
        <w:tc>
          <w:tcPr>
            <w:tcW w:w="1584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fec_mensaj</w:t>
            </w:r>
          </w:p>
        </w:tc>
        <w:tc>
          <w:tcPr>
            <w:tcW w:w="1555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E7738" w:rsidRPr="009B5846" w:rsidTr="006015D4">
        <w:tc>
          <w:tcPr>
            <w:tcW w:w="1584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cod_usuenv</w:t>
            </w:r>
          </w:p>
        </w:tc>
        <w:tc>
          <w:tcPr>
            <w:tcW w:w="1555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0E7738" w:rsidRPr="009B5846" w:rsidRDefault="00907A49" w:rsidP="000E773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E7738" w:rsidRPr="009B5846" w:rsidTr="006015D4">
        <w:tc>
          <w:tcPr>
            <w:tcW w:w="1584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cod_usuari</w:t>
            </w:r>
          </w:p>
        </w:tc>
        <w:tc>
          <w:tcPr>
            <w:tcW w:w="1555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0E7738" w:rsidRPr="009B5846" w:rsidRDefault="00907A49" w:rsidP="000E7738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0E7738" w:rsidRPr="009B5846" w:rsidTr="006015D4">
        <w:tc>
          <w:tcPr>
            <w:tcW w:w="1584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txt_mensaj</w:t>
            </w:r>
          </w:p>
        </w:tc>
        <w:tc>
          <w:tcPr>
            <w:tcW w:w="1555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65535</w:t>
            </w:r>
          </w:p>
        </w:tc>
        <w:tc>
          <w:tcPr>
            <w:tcW w:w="1546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TEXT</w:t>
            </w:r>
          </w:p>
        </w:tc>
        <w:tc>
          <w:tcPr>
            <w:tcW w:w="2602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0E7738" w:rsidRPr="009B5846" w:rsidRDefault="000E7738" w:rsidP="000E7738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0E7738" w:rsidRPr="009B5846" w:rsidRDefault="000E7738" w:rsidP="000E773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801AB" w:rsidRPr="009B5846" w:rsidRDefault="00B801AB" w:rsidP="000E773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B801AB" w:rsidRPr="009B5846" w:rsidRDefault="00B801AB" w:rsidP="00B801AB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tab_usuari_session</w:t>
      </w:r>
    </w:p>
    <w:p w:rsidR="00B801AB" w:rsidRPr="009B5846" w:rsidRDefault="00B801AB" w:rsidP="00B801AB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B801AB" w:rsidRPr="009B5846" w:rsidRDefault="00B801AB" w:rsidP="00B801AB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B801AB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B801AB" w:rsidRPr="009B5846" w:rsidRDefault="00B801AB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B801AB" w:rsidRPr="009B5846" w:rsidRDefault="00B801AB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B801AB" w:rsidRPr="009B5846" w:rsidRDefault="00B801AB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B801AB" w:rsidRPr="009B5846" w:rsidRDefault="00B801AB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B801AB" w:rsidRPr="009B5846" w:rsidRDefault="00B801AB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B801AB" w:rsidRPr="009B5846" w:rsidTr="006015D4">
        <w:tc>
          <w:tcPr>
            <w:tcW w:w="1584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cod_usuari</w:t>
            </w:r>
          </w:p>
        </w:tc>
        <w:tc>
          <w:tcPr>
            <w:tcW w:w="1555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6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801AB" w:rsidRPr="009B5846" w:rsidTr="006015D4">
        <w:tc>
          <w:tcPr>
            <w:tcW w:w="1584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tiempo</w:t>
            </w:r>
          </w:p>
        </w:tc>
        <w:tc>
          <w:tcPr>
            <w:tcW w:w="1555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14</w:t>
            </w:r>
          </w:p>
        </w:tc>
        <w:tc>
          <w:tcPr>
            <w:tcW w:w="1546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B801AB" w:rsidRPr="009B5846" w:rsidTr="006015D4">
        <w:tc>
          <w:tcPr>
            <w:tcW w:w="1584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host_addr</w:t>
            </w:r>
          </w:p>
        </w:tc>
        <w:tc>
          <w:tcPr>
            <w:tcW w:w="1555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16</w:t>
            </w:r>
          </w:p>
        </w:tc>
        <w:tc>
          <w:tcPr>
            <w:tcW w:w="1546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B801AB" w:rsidRPr="009B5846" w:rsidRDefault="00907A49" w:rsidP="00B801AB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B801AB" w:rsidRPr="009B5846" w:rsidTr="006015D4">
        <w:tc>
          <w:tcPr>
            <w:tcW w:w="1584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invitado</w:t>
            </w:r>
          </w:p>
        </w:tc>
        <w:tc>
          <w:tcPr>
            <w:tcW w:w="1555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B801AB" w:rsidRPr="009B5846" w:rsidRDefault="00B801AB" w:rsidP="00B801AB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B801AB" w:rsidRPr="009B5846" w:rsidRDefault="00B801AB" w:rsidP="000E7738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240F8F" w:rsidRPr="009B5846" w:rsidRDefault="00240F8F" w:rsidP="00167D6D">
      <w:pPr>
        <w:tabs>
          <w:tab w:val="left" w:pos="426"/>
        </w:tabs>
        <w:rPr>
          <w:rFonts w:cs="Arial"/>
          <w:sz w:val="24"/>
          <w:szCs w:val="24"/>
        </w:rPr>
      </w:pPr>
    </w:p>
    <w:p w:rsidR="00240F8F" w:rsidRPr="009B5846" w:rsidRDefault="00240F8F" w:rsidP="00167D6D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="00167D6D" w:rsidRPr="009B5846">
        <w:rPr>
          <w:rFonts w:cs="Arial"/>
          <w:sz w:val="24"/>
          <w:szCs w:val="24"/>
        </w:rPr>
        <w:t xml:space="preserve"> tab_usuari_session_btc</w:t>
      </w:r>
    </w:p>
    <w:p w:rsidR="00240F8F" w:rsidRPr="009B5846" w:rsidRDefault="00240F8F" w:rsidP="00240F8F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240F8F" w:rsidRPr="009B5846" w:rsidRDefault="00240F8F" w:rsidP="00240F8F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240F8F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240F8F" w:rsidRPr="009B5846" w:rsidRDefault="00240F8F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240F8F" w:rsidRPr="009B5846" w:rsidRDefault="00240F8F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240F8F" w:rsidRPr="009B5846" w:rsidRDefault="00240F8F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240F8F" w:rsidRPr="009B5846" w:rsidRDefault="00240F8F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240F8F" w:rsidRPr="009B5846" w:rsidRDefault="00240F8F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240F8F" w:rsidRPr="009B5846" w:rsidTr="006015D4">
        <w:tc>
          <w:tcPr>
            <w:tcW w:w="1584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cod_usuari</w:t>
            </w:r>
          </w:p>
        </w:tc>
        <w:tc>
          <w:tcPr>
            <w:tcW w:w="1555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6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40F8F" w:rsidRPr="009B5846" w:rsidTr="006015D4">
        <w:tc>
          <w:tcPr>
            <w:tcW w:w="1584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tiempo</w:t>
            </w:r>
          </w:p>
        </w:tc>
        <w:tc>
          <w:tcPr>
            <w:tcW w:w="1555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14</w:t>
            </w:r>
          </w:p>
        </w:tc>
        <w:tc>
          <w:tcPr>
            <w:tcW w:w="1546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240F8F" w:rsidRPr="009B5846" w:rsidTr="006015D4">
        <w:tc>
          <w:tcPr>
            <w:tcW w:w="1584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host_addr</w:t>
            </w:r>
          </w:p>
        </w:tc>
        <w:tc>
          <w:tcPr>
            <w:tcW w:w="1555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16</w:t>
            </w:r>
          </w:p>
        </w:tc>
        <w:tc>
          <w:tcPr>
            <w:tcW w:w="1546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240F8F" w:rsidRPr="009B5846" w:rsidRDefault="00907A49" w:rsidP="00240F8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240F8F" w:rsidRPr="009B5846" w:rsidTr="006015D4">
        <w:tc>
          <w:tcPr>
            <w:tcW w:w="1584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invitado</w:t>
            </w:r>
          </w:p>
        </w:tc>
        <w:tc>
          <w:tcPr>
            <w:tcW w:w="1555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240F8F" w:rsidRPr="009B5846" w:rsidRDefault="00240F8F" w:rsidP="00240F8F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240F8F" w:rsidRPr="009B5846" w:rsidRDefault="00240F8F" w:rsidP="005A656C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96BB3" w:rsidRPr="009B5846" w:rsidRDefault="00C96BB3" w:rsidP="005A656C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96BB3" w:rsidRPr="009B5846" w:rsidRDefault="00C96BB3" w:rsidP="005A656C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96BB3" w:rsidRPr="009B5846" w:rsidRDefault="00C96BB3" w:rsidP="005A656C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96BB3" w:rsidRPr="009B5846" w:rsidRDefault="00C96BB3" w:rsidP="005A656C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96BB3" w:rsidRPr="009B5846" w:rsidRDefault="00C96BB3" w:rsidP="005A656C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C96BB3" w:rsidRPr="009B5846" w:rsidRDefault="00C96BB3" w:rsidP="005A656C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A656C" w:rsidRPr="009B5846" w:rsidRDefault="005A656C" w:rsidP="005A656C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tab_usuari_transa</w:t>
      </w:r>
    </w:p>
    <w:p w:rsidR="005A656C" w:rsidRPr="009B5846" w:rsidRDefault="005A656C" w:rsidP="005A656C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A656C" w:rsidRPr="009B5846" w:rsidRDefault="005A656C" w:rsidP="005A656C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5A656C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cod_usuari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Código del Usuario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fec_initra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inicio de Transacciones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fec_fintra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Final Transacciones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Estado Configuración (1=Activa, 0=Inactiva)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ind_config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 de la Configuración (1=Activo, 0=Inactivo)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Creación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Creación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Usuario Modificación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Fecha Modificación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96BB3" w:rsidRPr="009B5846" w:rsidRDefault="00C96BB3" w:rsidP="005A656C">
      <w:pPr>
        <w:ind w:left="1416" w:hanging="1416"/>
        <w:rPr>
          <w:rFonts w:cs="Arial"/>
          <w:b/>
          <w:sz w:val="24"/>
          <w:szCs w:val="24"/>
        </w:rPr>
      </w:pPr>
    </w:p>
    <w:p w:rsidR="00C96BB3" w:rsidRPr="009B5846" w:rsidRDefault="00C96BB3" w:rsidP="005A656C">
      <w:pPr>
        <w:ind w:left="1416" w:hanging="1416"/>
        <w:rPr>
          <w:rFonts w:cs="Arial"/>
          <w:b/>
          <w:sz w:val="24"/>
          <w:szCs w:val="24"/>
        </w:rPr>
      </w:pPr>
    </w:p>
    <w:p w:rsidR="005A656C" w:rsidRPr="009B5846" w:rsidRDefault="005A656C" w:rsidP="005A656C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tercer_mapfre</w:t>
      </w:r>
    </w:p>
    <w:p w:rsidR="005A656C" w:rsidRPr="009B5846" w:rsidRDefault="005A656C" w:rsidP="005A656C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A656C" w:rsidRPr="009B5846" w:rsidRDefault="005A656C" w:rsidP="005A656C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5A656C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C96BB3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tercero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</w:tbl>
    <w:p w:rsidR="005A656C" w:rsidRPr="009B5846" w:rsidRDefault="005A656C" w:rsidP="005A656C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A656C" w:rsidRPr="009B5846" w:rsidRDefault="005A656C" w:rsidP="005A656C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A656C" w:rsidRPr="009B5846" w:rsidRDefault="005A656C" w:rsidP="005A656C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terceros_borrados</w:t>
      </w:r>
    </w:p>
    <w:p w:rsidR="005A656C" w:rsidRPr="009B5846" w:rsidRDefault="005A656C" w:rsidP="005A656C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A656C" w:rsidRPr="009B5846" w:rsidRDefault="005A656C" w:rsidP="005A656C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5A656C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C96BB3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tercero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PK</w:t>
            </w: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dig_codigo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cod_tipdoc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ape_terce1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ape_terce2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nom_tercer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tercero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abr_tercer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Abreviatura del tercero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cod_terreg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régimen del tercero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cod_paisxx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país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cod_depart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departamento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cod_ciudad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 la ciudad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dir_tercer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Dirección del tercero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tel_terce1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Teléfono 1 del tercero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tel_terce2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Teléfono 2 del tercero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fax_tercer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Fax del tercero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cel_tercer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Celular del tercero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dir_correo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Dirección de correo electronico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nom_websit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DD6CB1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Nombre del sitio web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ind_estado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2127AE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Indicador de estado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96BB3" w:rsidRPr="009B5846" w:rsidTr="006015D4">
        <w:tc>
          <w:tcPr>
            <w:tcW w:w="1584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usr_creaci</w:t>
            </w:r>
          </w:p>
        </w:tc>
        <w:tc>
          <w:tcPr>
            <w:tcW w:w="1555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crea un nuevo registro de esta tabla</w:t>
            </w:r>
          </w:p>
        </w:tc>
        <w:tc>
          <w:tcPr>
            <w:tcW w:w="1350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96BB3" w:rsidRPr="009B5846" w:rsidTr="006015D4">
        <w:tc>
          <w:tcPr>
            <w:tcW w:w="1584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fec_creaci</w:t>
            </w:r>
          </w:p>
        </w:tc>
        <w:tc>
          <w:tcPr>
            <w:tcW w:w="1555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crea un nuevo registro de esta tabla (Tipo de formato: AAAA-MM-DD HH:MM)</w:t>
            </w:r>
          </w:p>
        </w:tc>
        <w:tc>
          <w:tcPr>
            <w:tcW w:w="1350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96BB3" w:rsidRPr="009B5846" w:rsidTr="006015D4">
        <w:tc>
          <w:tcPr>
            <w:tcW w:w="1584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usr_modifi</w:t>
            </w:r>
          </w:p>
        </w:tc>
        <w:tc>
          <w:tcPr>
            <w:tcW w:w="1555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el nombre del usuario que modifica un registro de esta tabla</w:t>
            </w:r>
          </w:p>
        </w:tc>
        <w:tc>
          <w:tcPr>
            <w:tcW w:w="1350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C96BB3" w:rsidRPr="009B5846" w:rsidTr="006015D4">
        <w:tc>
          <w:tcPr>
            <w:tcW w:w="1584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fec_modifi</w:t>
            </w:r>
          </w:p>
        </w:tc>
        <w:tc>
          <w:tcPr>
            <w:tcW w:w="1555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546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2602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Se guarda en este campo la fecha y la hora en el que se modifica un registro de esta tabla (Tipo de Formato: AAAA-MM-DD HH:MM)</w:t>
            </w:r>
          </w:p>
        </w:tc>
        <w:tc>
          <w:tcPr>
            <w:tcW w:w="1350" w:type="dxa"/>
            <w:shd w:val="clear" w:color="auto" w:fill="auto"/>
          </w:tcPr>
          <w:p w:rsidR="00C96BB3" w:rsidRPr="009B5846" w:rsidRDefault="00C96BB3" w:rsidP="00C96BB3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A656C" w:rsidRPr="009B5846" w:rsidRDefault="005A656C" w:rsidP="005A656C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p w:rsidR="005A656C" w:rsidRPr="009B5846" w:rsidRDefault="005A656C" w:rsidP="005A656C">
      <w:pPr>
        <w:ind w:left="1416" w:hanging="1416"/>
        <w:rPr>
          <w:rFonts w:cs="Arial"/>
          <w:b/>
          <w:sz w:val="24"/>
          <w:szCs w:val="24"/>
        </w:rPr>
      </w:pPr>
    </w:p>
    <w:p w:rsidR="005A656C" w:rsidRPr="009B5846" w:rsidRDefault="005A656C" w:rsidP="005A656C">
      <w:pPr>
        <w:ind w:left="1416" w:hanging="1416"/>
        <w:rPr>
          <w:rFonts w:cs="Arial"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Nombre de la Tabla:</w:t>
      </w:r>
      <w:r w:rsidRPr="009B5846">
        <w:rPr>
          <w:rFonts w:cs="Arial"/>
          <w:sz w:val="24"/>
          <w:szCs w:val="24"/>
        </w:rPr>
        <w:t xml:space="preserve"> tmp_tercer_carter</w:t>
      </w:r>
    </w:p>
    <w:p w:rsidR="005A656C" w:rsidRPr="009B5846" w:rsidRDefault="005A656C" w:rsidP="005A656C">
      <w:pPr>
        <w:rPr>
          <w:rFonts w:cs="Arial"/>
          <w:b/>
          <w:sz w:val="24"/>
          <w:szCs w:val="24"/>
        </w:rPr>
      </w:pPr>
      <w:r w:rsidRPr="009B5846">
        <w:rPr>
          <w:rFonts w:cs="Arial"/>
          <w:b/>
          <w:sz w:val="24"/>
          <w:szCs w:val="24"/>
        </w:rPr>
        <w:t>Descripción:</w:t>
      </w:r>
    </w:p>
    <w:p w:rsidR="005A656C" w:rsidRPr="009B5846" w:rsidRDefault="005A656C" w:rsidP="005A656C">
      <w:pPr>
        <w:rPr>
          <w:rFonts w:cs="Arial"/>
          <w:sz w:val="24"/>
          <w:szCs w:val="24"/>
        </w:rPr>
      </w:pPr>
      <w:r w:rsidRPr="009B5846">
        <w:rPr>
          <w:rFonts w:cs="Arial"/>
          <w:sz w:val="24"/>
          <w:szCs w:val="24"/>
        </w:rPr>
        <w:t>No tiene llave maestra*</w:t>
      </w:r>
    </w:p>
    <w:p w:rsidR="005A656C" w:rsidRPr="009B5846" w:rsidRDefault="005A656C" w:rsidP="005A656C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555"/>
        <w:gridCol w:w="1546"/>
        <w:gridCol w:w="2602"/>
        <w:gridCol w:w="1350"/>
      </w:tblGrid>
      <w:tr w:rsidR="005A656C" w:rsidRPr="009B5846" w:rsidTr="006015D4">
        <w:trPr>
          <w:trHeight w:val="883"/>
        </w:trPr>
        <w:tc>
          <w:tcPr>
            <w:tcW w:w="1584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Campo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Tamaño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6015D4">
            <w:pPr>
              <w:rPr>
                <w:rFonts w:cs="Arial"/>
                <w:b/>
                <w:sz w:val="24"/>
                <w:szCs w:val="24"/>
              </w:rPr>
            </w:pPr>
            <w:r w:rsidRPr="009B5846">
              <w:rPr>
                <w:rFonts w:cs="Arial"/>
                <w:b/>
                <w:sz w:val="24"/>
                <w:szCs w:val="24"/>
              </w:rPr>
              <w:t>P-F Keys</w:t>
            </w: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cod_tercer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121E2E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Codigo del tercero</w:t>
            </w: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A656C" w:rsidRPr="009B5846" w:rsidTr="006015D4">
        <w:tc>
          <w:tcPr>
            <w:tcW w:w="1584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cod_fortun</w:t>
            </w:r>
          </w:p>
        </w:tc>
        <w:tc>
          <w:tcPr>
            <w:tcW w:w="1555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1546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  <w:r w:rsidRPr="009B5846">
              <w:rPr>
                <w:rFonts w:cs="Arial"/>
                <w:sz w:val="24"/>
                <w:szCs w:val="24"/>
              </w:rPr>
              <w:t>VARCHAR</w:t>
            </w:r>
          </w:p>
        </w:tc>
        <w:tc>
          <w:tcPr>
            <w:tcW w:w="2602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A656C" w:rsidRPr="009B5846" w:rsidRDefault="005A656C" w:rsidP="005A656C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5A656C" w:rsidRPr="009B5846" w:rsidRDefault="005A656C" w:rsidP="005A656C">
      <w:pPr>
        <w:tabs>
          <w:tab w:val="left" w:pos="426"/>
        </w:tabs>
        <w:ind w:left="567"/>
        <w:rPr>
          <w:rFonts w:cs="Arial"/>
          <w:sz w:val="24"/>
          <w:szCs w:val="24"/>
        </w:rPr>
      </w:pPr>
    </w:p>
    <w:sectPr w:rsidR="005A656C" w:rsidRPr="009B5846" w:rsidSect="009F454E">
      <w:headerReference w:type="even" r:id="rId7"/>
      <w:headerReference w:type="default" r:id="rId8"/>
      <w:pgSz w:w="12240" w:h="15840"/>
      <w:pgMar w:top="2694" w:right="1325" w:bottom="1417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3FD" w:rsidRDefault="004B13FD" w:rsidP="00CB22E5">
      <w:r>
        <w:separator/>
      </w:r>
    </w:p>
  </w:endnote>
  <w:endnote w:type="continuationSeparator" w:id="0">
    <w:p w:rsidR="004B13FD" w:rsidRDefault="004B13FD" w:rsidP="00CB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3FD" w:rsidRDefault="004B13FD" w:rsidP="00CB22E5">
      <w:r>
        <w:separator/>
      </w:r>
    </w:p>
  </w:footnote>
  <w:footnote w:type="continuationSeparator" w:id="0">
    <w:p w:rsidR="004B13FD" w:rsidRDefault="004B13FD" w:rsidP="00CB2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35B" w:rsidRDefault="004B13FD">
    <w:pPr>
      <w:pStyle w:val="Encabezado"/>
    </w:pPr>
    <w:sdt>
      <w:sdtPr>
        <w:id w:val="171999623"/>
        <w:temporary/>
        <w:showingPlcHdr/>
      </w:sdtPr>
      <w:sdtEndPr/>
      <w:sdtContent>
        <w:r w:rsidR="003C635B">
          <w:rPr>
            <w:lang w:val="es-ES"/>
          </w:rPr>
          <w:t>[Escriba texto]</w:t>
        </w:r>
      </w:sdtContent>
    </w:sdt>
    <w:r w:rsidR="003C635B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3C635B">
          <w:rPr>
            <w:lang w:val="es-ES"/>
          </w:rPr>
          <w:t>[Escriba texto]</w:t>
        </w:r>
      </w:sdtContent>
    </w:sdt>
    <w:r w:rsidR="003C635B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3C635B">
          <w:rPr>
            <w:lang w:val="es-ES"/>
          </w:rPr>
          <w:t>[Escriba texto]</w:t>
        </w:r>
      </w:sdtContent>
    </w:sdt>
  </w:p>
  <w:p w:rsidR="003C635B" w:rsidRDefault="003C635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35B" w:rsidRDefault="003C635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-1476375</wp:posOffset>
          </wp:positionH>
          <wp:positionV relativeFrom="paragraph">
            <wp:posOffset>-453390</wp:posOffset>
          </wp:positionV>
          <wp:extent cx="7866000" cy="10179299"/>
          <wp:effectExtent l="0" t="0" r="8255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6000" cy="1017929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attachedTemplate r:id="rId1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22"/>
    <w:rsid w:val="00001F9E"/>
    <w:rsid w:val="00004D8A"/>
    <w:rsid w:val="00007C92"/>
    <w:rsid w:val="00010BE9"/>
    <w:rsid w:val="00013EFA"/>
    <w:rsid w:val="00020C71"/>
    <w:rsid w:val="00026409"/>
    <w:rsid w:val="00032433"/>
    <w:rsid w:val="000338BF"/>
    <w:rsid w:val="00037D20"/>
    <w:rsid w:val="0004293E"/>
    <w:rsid w:val="0004456F"/>
    <w:rsid w:val="00047BA2"/>
    <w:rsid w:val="00047F91"/>
    <w:rsid w:val="00050725"/>
    <w:rsid w:val="00053A7F"/>
    <w:rsid w:val="0005597F"/>
    <w:rsid w:val="00063293"/>
    <w:rsid w:val="00067EB2"/>
    <w:rsid w:val="0007334E"/>
    <w:rsid w:val="00080A14"/>
    <w:rsid w:val="00086011"/>
    <w:rsid w:val="00086824"/>
    <w:rsid w:val="000928CB"/>
    <w:rsid w:val="0009310A"/>
    <w:rsid w:val="00097CBF"/>
    <w:rsid w:val="000C2378"/>
    <w:rsid w:val="000C3D7C"/>
    <w:rsid w:val="000C4E94"/>
    <w:rsid w:val="000D0AA0"/>
    <w:rsid w:val="000D0EEF"/>
    <w:rsid w:val="000D53DD"/>
    <w:rsid w:val="000D61B1"/>
    <w:rsid w:val="000D66AC"/>
    <w:rsid w:val="000E1187"/>
    <w:rsid w:val="000E5FF3"/>
    <w:rsid w:val="000E70D0"/>
    <w:rsid w:val="000E7738"/>
    <w:rsid w:val="000F7D52"/>
    <w:rsid w:val="00105F71"/>
    <w:rsid w:val="00106ADF"/>
    <w:rsid w:val="00110F25"/>
    <w:rsid w:val="00111471"/>
    <w:rsid w:val="00114512"/>
    <w:rsid w:val="00120066"/>
    <w:rsid w:val="00121E2E"/>
    <w:rsid w:val="001225C5"/>
    <w:rsid w:val="00130CDA"/>
    <w:rsid w:val="00135BD4"/>
    <w:rsid w:val="00136933"/>
    <w:rsid w:val="00137ADB"/>
    <w:rsid w:val="00144C08"/>
    <w:rsid w:val="0014657B"/>
    <w:rsid w:val="001471BA"/>
    <w:rsid w:val="00147721"/>
    <w:rsid w:val="001521B9"/>
    <w:rsid w:val="00162962"/>
    <w:rsid w:val="00164DF3"/>
    <w:rsid w:val="00167D6D"/>
    <w:rsid w:val="001700D4"/>
    <w:rsid w:val="00172760"/>
    <w:rsid w:val="00176AC2"/>
    <w:rsid w:val="00194E9D"/>
    <w:rsid w:val="00196101"/>
    <w:rsid w:val="001A3DE7"/>
    <w:rsid w:val="001B0FA7"/>
    <w:rsid w:val="001B2C27"/>
    <w:rsid w:val="001B4D3C"/>
    <w:rsid w:val="001B5037"/>
    <w:rsid w:val="001B712F"/>
    <w:rsid w:val="001C09B3"/>
    <w:rsid w:val="001C4703"/>
    <w:rsid w:val="001C7141"/>
    <w:rsid w:val="001D5A09"/>
    <w:rsid w:val="001D619B"/>
    <w:rsid w:val="001D638D"/>
    <w:rsid w:val="001D7671"/>
    <w:rsid w:val="001F49E0"/>
    <w:rsid w:val="0020016C"/>
    <w:rsid w:val="00202A12"/>
    <w:rsid w:val="002039E5"/>
    <w:rsid w:val="002127AE"/>
    <w:rsid w:val="002207BE"/>
    <w:rsid w:val="00221F83"/>
    <w:rsid w:val="00224E2F"/>
    <w:rsid w:val="00226E10"/>
    <w:rsid w:val="00232486"/>
    <w:rsid w:val="00233AC3"/>
    <w:rsid w:val="00237773"/>
    <w:rsid w:val="00240F8F"/>
    <w:rsid w:val="002412D9"/>
    <w:rsid w:val="002431E0"/>
    <w:rsid w:val="002518ED"/>
    <w:rsid w:val="00251B1C"/>
    <w:rsid w:val="002548FB"/>
    <w:rsid w:val="00262875"/>
    <w:rsid w:val="00267D2A"/>
    <w:rsid w:val="002721A6"/>
    <w:rsid w:val="00276F5E"/>
    <w:rsid w:val="00281171"/>
    <w:rsid w:val="00283801"/>
    <w:rsid w:val="002905DD"/>
    <w:rsid w:val="002924DF"/>
    <w:rsid w:val="00295582"/>
    <w:rsid w:val="00296252"/>
    <w:rsid w:val="002A1D34"/>
    <w:rsid w:val="002A3932"/>
    <w:rsid w:val="002A4CD3"/>
    <w:rsid w:val="002B6239"/>
    <w:rsid w:val="002C0F39"/>
    <w:rsid w:val="002C1730"/>
    <w:rsid w:val="002C62D1"/>
    <w:rsid w:val="002D14E7"/>
    <w:rsid w:val="002D3643"/>
    <w:rsid w:val="002D4323"/>
    <w:rsid w:val="002D7E13"/>
    <w:rsid w:val="002E0DB1"/>
    <w:rsid w:val="002E158E"/>
    <w:rsid w:val="002F1336"/>
    <w:rsid w:val="002F567F"/>
    <w:rsid w:val="002F7336"/>
    <w:rsid w:val="0030148C"/>
    <w:rsid w:val="00305F6D"/>
    <w:rsid w:val="0031284D"/>
    <w:rsid w:val="003137D3"/>
    <w:rsid w:val="00327909"/>
    <w:rsid w:val="00331481"/>
    <w:rsid w:val="003338B5"/>
    <w:rsid w:val="00342351"/>
    <w:rsid w:val="003446CC"/>
    <w:rsid w:val="00346DD6"/>
    <w:rsid w:val="003615D2"/>
    <w:rsid w:val="00362D29"/>
    <w:rsid w:val="0036732C"/>
    <w:rsid w:val="00374CB6"/>
    <w:rsid w:val="003777ED"/>
    <w:rsid w:val="0039299E"/>
    <w:rsid w:val="0039418F"/>
    <w:rsid w:val="00394328"/>
    <w:rsid w:val="00395D8B"/>
    <w:rsid w:val="003A05F7"/>
    <w:rsid w:val="003A14EE"/>
    <w:rsid w:val="003A4FB8"/>
    <w:rsid w:val="003B4C9B"/>
    <w:rsid w:val="003B71E3"/>
    <w:rsid w:val="003C12E5"/>
    <w:rsid w:val="003C14F9"/>
    <w:rsid w:val="003C271E"/>
    <w:rsid w:val="003C3D53"/>
    <w:rsid w:val="003C499C"/>
    <w:rsid w:val="003C635B"/>
    <w:rsid w:val="003C6A89"/>
    <w:rsid w:val="003D0A80"/>
    <w:rsid w:val="003D1E92"/>
    <w:rsid w:val="003D3510"/>
    <w:rsid w:val="003D5429"/>
    <w:rsid w:val="003E04A2"/>
    <w:rsid w:val="003E1F38"/>
    <w:rsid w:val="003E276E"/>
    <w:rsid w:val="003E639E"/>
    <w:rsid w:val="003F1163"/>
    <w:rsid w:val="003F2392"/>
    <w:rsid w:val="003F7A0D"/>
    <w:rsid w:val="003F7EBE"/>
    <w:rsid w:val="004036D5"/>
    <w:rsid w:val="00404E32"/>
    <w:rsid w:val="0041328E"/>
    <w:rsid w:val="0041476A"/>
    <w:rsid w:val="004307CA"/>
    <w:rsid w:val="00435D14"/>
    <w:rsid w:val="00441005"/>
    <w:rsid w:val="00451A05"/>
    <w:rsid w:val="00467B13"/>
    <w:rsid w:val="00472A6F"/>
    <w:rsid w:val="00482130"/>
    <w:rsid w:val="00483765"/>
    <w:rsid w:val="00486B7D"/>
    <w:rsid w:val="0049379A"/>
    <w:rsid w:val="004A7072"/>
    <w:rsid w:val="004B13FD"/>
    <w:rsid w:val="004B22EA"/>
    <w:rsid w:val="004B2A4F"/>
    <w:rsid w:val="004B4127"/>
    <w:rsid w:val="004B4701"/>
    <w:rsid w:val="004B60C4"/>
    <w:rsid w:val="004B70D1"/>
    <w:rsid w:val="004C6B17"/>
    <w:rsid w:val="004D1FD4"/>
    <w:rsid w:val="004D4938"/>
    <w:rsid w:val="004E106F"/>
    <w:rsid w:val="004E790A"/>
    <w:rsid w:val="00501024"/>
    <w:rsid w:val="00507C8A"/>
    <w:rsid w:val="00511819"/>
    <w:rsid w:val="0051367C"/>
    <w:rsid w:val="0051671C"/>
    <w:rsid w:val="00517101"/>
    <w:rsid w:val="0052166F"/>
    <w:rsid w:val="0052181D"/>
    <w:rsid w:val="005274A5"/>
    <w:rsid w:val="005457DF"/>
    <w:rsid w:val="00546CFA"/>
    <w:rsid w:val="00547B15"/>
    <w:rsid w:val="00551BC8"/>
    <w:rsid w:val="00553748"/>
    <w:rsid w:val="00563BEB"/>
    <w:rsid w:val="005703FB"/>
    <w:rsid w:val="0057426D"/>
    <w:rsid w:val="00575494"/>
    <w:rsid w:val="00576807"/>
    <w:rsid w:val="00577447"/>
    <w:rsid w:val="00580C9A"/>
    <w:rsid w:val="00587186"/>
    <w:rsid w:val="00592232"/>
    <w:rsid w:val="00592522"/>
    <w:rsid w:val="00597111"/>
    <w:rsid w:val="005A1A83"/>
    <w:rsid w:val="005A656C"/>
    <w:rsid w:val="005A6FA1"/>
    <w:rsid w:val="005B555E"/>
    <w:rsid w:val="005B6FCA"/>
    <w:rsid w:val="005C13CB"/>
    <w:rsid w:val="005C352E"/>
    <w:rsid w:val="005C5FC2"/>
    <w:rsid w:val="005D1B1B"/>
    <w:rsid w:val="005D51D2"/>
    <w:rsid w:val="005D5C75"/>
    <w:rsid w:val="005E4CF5"/>
    <w:rsid w:val="005F327B"/>
    <w:rsid w:val="006015D4"/>
    <w:rsid w:val="00606501"/>
    <w:rsid w:val="00616753"/>
    <w:rsid w:val="00617E2C"/>
    <w:rsid w:val="00621029"/>
    <w:rsid w:val="00622AB5"/>
    <w:rsid w:val="00626838"/>
    <w:rsid w:val="00633EAE"/>
    <w:rsid w:val="00640C68"/>
    <w:rsid w:val="00641C87"/>
    <w:rsid w:val="00643130"/>
    <w:rsid w:val="00647CB7"/>
    <w:rsid w:val="006513C7"/>
    <w:rsid w:val="0065246A"/>
    <w:rsid w:val="00655996"/>
    <w:rsid w:val="00657E13"/>
    <w:rsid w:val="00660F80"/>
    <w:rsid w:val="00662199"/>
    <w:rsid w:val="00663EF0"/>
    <w:rsid w:val="00664645"/>
    <w:rsid w:val="006649A9"/>
    <w:rsid w:val="006710A1"/>
    <w:rsid w:val="0067328F"/>
    <w:rsid w:val="006738A4"/>
    <w:rsid w:val="00673999"/>
    <w:rsid w:val="0067614F"/>
    <w:rsid w:val="00680F48"/>
    <w:rsid w:val="006842C0"/>
    <w:rsid w:val="006919E7"/>
    <w:rsid w:val="00692C61"/>
    <w:rsid w:val="00693378"/>
    <w:rsid w:val="00694762"/>
    <w:rsid w:val="00696D2C"/>
    <w:rsid w:val="00697EAE"/>
    <w:rsid w:val="006A38FC"/>
    <w:rsid w:val="006B3298"/>
    <w:rsid w:val="006B3358"/>
    <w:rsid w:val="006B3599"/>
    <w:rsid w:val="006B5F5E"/>
    <w:rsid w:val="006C1049"/>
    <w:rsid w:val="006C47FA"/>
    <w:rsid w:val="006C7627"/>
    <w:rsid w:val="006D0397"/>
    <w:rsid w:val="006D3DDF"/>
    <w:rsid w:val="006D5C77"/>
    <w:rsid w:val="006D6AE2"/>
    <w:rsid w:val="006D7A4E"/>
    <w:rsid w:val="00701928"/>
    <w:rsid w:val="00702D99"/>
    <w:rsid w:val="00714215"/>
    <w:rsid w:val="00717F2D"/>
    <w:rsid w:val="00720B51"/>
    <w:rsid w:val="00723AEF"/>
    <w:rsid w:val="00725AE1"/>
    <w:rsid w:val="00725C57"/>
    <w:rsid w:val="00730F31"/>
    <w:rsid w:val="00731E21"/>
    <w:rsid w:val="00740014"/>
    <w:rsid w:val="007432F2"/>
    <w:rsid w:val="00753606"/>
    <w:rsid w:val="00761E12"/>
    <w:rsid w:val="00764AEA"/>
    <w:rsid w:val="007665D3"/>
    <w:rsid w:val="0077021D"/>
    <w:rsid w:val="00772048"/>
    <w:rsid w:val="00773840"/>
    <w:rsid w:val="00773FB7"/>
    <w:rsid w:val="007743C4"/>
    <w:rsid w:val="007769B4"/>
    <w:rsid w:val="00791CAF"/>
    <w:rsid w:val="007929DD"/>
    <w:rsid w:val="00793011"/>
    <w:rsid w:val="007938AF"/>
    <w:rsid w:val="00796CD5"/>
    <w:rsid w:val="007974A2"/>
    <w:rsid w:val="007976CD"/>
    <w:rsid w:val="007A1218"/>
    <w:rsid w:val="007A650C"/>
    <w:rsid w:val="007A6D28"/>
    <w:rsid w:val="007A7D01"/>
    <w:rsid w:val="007B0384"/>
    <w:rsid w:val="007B25A8"/>
    <w:rsid w:val="007B308D"/>
    <w:rsid w:val="007B556E"/>
    <w:rsid w:val="007C2A90"/>
    <w:rsid w:val="007C4599"/>
    <w:rsid w:val="007D0E82"/>
    <w:rsid w:val="007D40B7"/>
    <w:rsid w:val="007D6C65"/>
    <w:rsid w:val="007F4669"/>
    <w:rsid w:val="007F5AD2"/>
    <w:rsid w:val="00805E99"/>
    <w:rsid w:val="0081080C"/>
    <w:rsid w:val="00811E0E"/>
    <w:rsid w:val="008131E4"/>
    <w:rsid w:val="00813957"/>
    <w:rsid w:val="00814FE9"/>
    <w:rsid w:val="00817F27"/>
    <w:rsid w:val="008212DB"/>
    <w:rsid w:val="00825D55"/>
    <w:rsid w:val="00825ED9"/>
    <w:rsid w:val="008268A1"/>
    <w:rsid w:val="00832912"/>
    <w:rsid w:val="0084165C"/>
    <w:rsid w:val="00841F6E"/>
    <w:rsid w:val="00844768"/>
    <w:rsid w:val="00851855"/>
    <w:rsid w:val="008525EA"/>
    <w:rsid w:val="0085403C"/>
    <w:rsid w:val="008632B8"/>
    <w:rsid w:val="00863934"/>
    <w:rsid w:val="00870F69"/>
    <w:rsid w:val="008724C5"/>
    <w:rsid w:val="008847C3"/>
    <w:rsid w:val="008904C8"/>
    <w:rsid w:val="008A056E"/>
    <w:rsid w:val="008A0874"/>
    <w:rsid w:val="008A1C9E"/>
    <w:rsid w:val="008A2432"/>
    <w:rsid w:val="008A2E79"/>
    <w:rsid w:val="008B0A7E"/>
    <w:rsid w:val="008B6B5F"/>
    <w:rsid w:val="008B7326"/>
    <w:rsid w:val="008C0805"/>
    <w:rsid w:val="008C0CD6"/>
    <w:rsid w:val="008C0F4D"/>
    <w:rsid w:val="008D2380"/>
    <w:rsid w:val="008E3727"/>
    <w:rsid w:val="008E4271"/>
    <w:rsid w:val="008E62C2"/>
    <w:rsid w:val="008E6FED"/>
    <w:rsid w:val="008F1435"/>
    <w:rsid w:val="008F23CB"/>
    <w:rsid w:val="008F471C"/>
    <w:rsid w:val="009010EE"/>
    <w:rsid w:val="009043C0"/>
    <w:rsid w:val="0090511C"/>
    <w:rsid w:val="00907A49"/>
    <w:rsid w:val="00907B27"/>
    <w:rsid w:val="009141EB"/>
    <w:rsid w:val="0091629A"/>
    <w:rsid w:val="00924A3B"/>
    <w:rsid w:val="00925CB3"/>
    <w:rsid w:val="0092612E"/>
    <w:rsid w:val="00926C74"/>
    <w:rsid w:val="009279E4"/>
    <w:rsid w:val="00936490"/>
    <w:rsid w:val="0094213F"/>
    <w:rsid w:val="009434F7"/>
    <w:rsid w:val="00943EF4"/>
    <w:rsid w:val="00945D28"/>
    <w:rsid w:val="00947487"/>
    <w:rsid w:val="00947FBE"/>
    <w:rsid w:val="00956E70"/>
    <w:rsid w:val="00960739"/>
    <w:rsid w:val="009652AE"/>
    <w:rsid w:val="00965366"/>
    <w:rsid w:val="009674C7"/>
    <w:rsid w:val="00967B71"/>
    <w:rsid w:val="0097056C"/>
    <w:rsid w:val="00972791"/>
    <w:rsid w:val="009758F9"/>
    <w:rsid w:val="00982501"/>
    <w:rsid w:val="009846D7"/>
    <w:rsid w:val="00985FA5"/>
    <w:rsid w:val="009877FF"/>
    <w:rsid w:val="00994063"/>
    <w:rsid w:val="009A09BE"/>
    <w:rsid w:val="009A0A64"/>
    <w:rsid w:val="009A5268"/>
    <w:rsid w:val="009B42E1"/>
    <w:rsid w:val="009B5846"/>
    <w:rsid w:val="009B5EEF"/>
    <w:rsid w:val="009C3CD6"/>
    <w:rsid w:val="009C3EDB"/>
    <w:rsid w:val="009C54B5"/>
    <w:rsid w:val="009C7F74"/>
    <w:rsid w:val="009D04C9"/>
    <w:rsid w:val="009F454E"/>
    <w:rsid w:val="009F7A63"/>
    <w:rsid w:val="00A01C73"/>
    <w:rsid w:val="00A130B7"/>
    <w:rsid w:val="00A130F4"/>
    <w:rsid w:val="00A178C7"/>
    <w:rsid w:val="00A2108C"/>
    <w:rsid w:val="00A22A0C"/>
    <w:rsid w:val="00A22C89"/>
    <w:rsid w:val="00A24930"/>
    <w:rsid w:val="00A30EF5"/>
    <w:rsid w:val="00A32980"/>
    <w:rsid w:val="00A43F28"/>
    <w:rsid w:val="00A61ACA"/>
    <w:rsid w:val="00A816B3"/>
    <w:rsid w:val="00A86564"/>
    <w:rsid w:val="00A87555"/>
    <w:rsid w:val="00A92745"/>
    <w:rsid w:val="00AB02BB"/>
    <w:rsid w:val="00AB1546"/>
    <w:rsid w:val="00AC09A6"/>
    <w:rsid w:val="00AC261D"/>
    <w:rsid w:val="00AE1404"/>
    <w:rsid w:val="00AE3B15"/>
    <w:rsid w:val="00AE4802"/>
    <w:rsid w:val="00AE782E"/>
    <w:rsid w:val="00AF1945"/>
    <w:rsid w:val="00AF52EE"/>
    <w:rsid w:val="00AF5423"/>
    <w:rsid w:val="00AF608B"/>
    <w:rsid w:val="00AF7576"/>
    <w:rsid w:val="00B019BC"/>
    <w:rsid w:val="00B12228"/>
    <w:rsid w:val="00B2018A"/>
    <w:rsid w:val="00B21529"/>
    <w:rsid w:val="00B2313E"/>
    <w:rsid w:val="00B24A23"/>
    <w:rsid w:val="00B31E50"/>
    <w:rsid w:val="00B32378"/>
    <w:rsid w:val="00B400B5"/>
    <w:rsid w:val="00B425C6"/>
    <w:rsid w:val="00B4497A"/>
    <w:rsid w:val="00B46ECA"/>
    <w:rsid w:val="00B5008E"/>
    <w:rsid w:val="00B50F57"/>
    <w:rsid w:val="00B520F6"/>
    <w:rsid w:val="00B55EA8"/>
    <w:rsid w:val="00B62C4C"/>
    <w:rsid w:val="00B62CD7"/>
    <w:rsid w:val="00B652D4"/>
    <w:rsid w:val="00B65587"/>
    <w:rsid w:val="00B712AF"/>
    <w:rsid w:val="00B71448"/>
    <w:rsid w:val="00B7369B"/>
    <w:rsid w:val="00B801AB"/>
    <w:rsid w:val="00B86C7F"/>
    <w:rsid w:val="00B90979"/>
    <w:rsid w:val="00B91801"/>
    <w:rsid w:val="00B91D69"/>
    <w:rsid w:val="00BA2492"/>
    <w:rsid w:val="00BA3D44"/>
    <w:rsid w:val="00BA5AD5"/>
    <w:rsid w:val="00BB4C5B"/>
    <w:rsid w:val="00BB5062"/>
    <w:rsid w:val="00BB50D1"/>
    <w:rsid w:val="00BB6C44"/>
    <w:rsid w:val="00BC16E1"/>
    <w:rsid w:val="00BC1889"/>
    <w:rsid w:val="00BC1D77"/>
    <w:rsid w:val="00BC25C0"/>
    <w:rsid w:val="00BC3E85"/>
    <w:rsid w:val="00BC612A"/>
    <w:rsid w:val="00BC7A5B"/>
    <w:rsid w:val="00BD0AE3"/>
    <w:rsid w:val="00BD3F52"/>
    <w:rsid w:val="00BD72CE"/>
    <w:rsid w:val="00BF1E32"/>
    <w:rsid w:val="00C144D3"/>
    <w:rsid w:val="00C22DFD"/>
    <w:rsid w:val="00C2321E"/>
    <w:rsid w:val="00C273F3"/>
    <w:rsid w:val="00C30793"/>
    <w:rsid w:val="00C34B84"/>
    <w:rsid w:val="00C41653"/>
    <w:rsid w:val="00C41EC9"/>
    <w:rsid w:val="00C441C8"/>
    <w:rsid w:val="00C50506"/>
    <w:rsid w:val="00C528B3"/>
    <w:rsid w:val="00C5664C"/>
    <w:rsid w:val="00C645D7"/>
    <w:rsid w:val="00C668AE"/>
    <w:rsid w:val="00C66BD1"/>
    <w:rsid w:val="00C67A01"/>
    <w:rsid w:val="00C71B0D"/>
    <w:rsid w:val="00C73E0B"/>
    <w:rsid w:val="00C813B3"/>
    <w:rsid w:val="00C8257D"/>
    <w:rsid w:val="00C82906"/>
    <w:rsid w:val="00C862A7"/>
    <w:rsid w:val="00C90FC5"/>
    <w:rsid w:val="00C93E9D"/>
    <w:rsid w:val="00C96BB3"/>
    <w:rsid w:val="00C97F02"/>
    <w:rsid w:val="00CA0D13"/>
    <w:rsid w:val="00CA288A"/>
    <w:rsid w:val="00CA526E"/>
    <w:rsid w:val="00CA67F9"/>
    <w:rsid w:val="00CA7416"/>
    <w:rsid w:val="00CB1F6E"/>
    <w:rsid w:val="00CB22E5"/>
    <w:rsid w:val="00CB67FF"/>
    <w:rsid w:val="00CC53DA"/>
    <w:rsid w:val="00CD18BB"/>
    <w:rsid w:val="00CD1AC0"/>
    <w:rsid w:val="00CD4875"/>
    <w:rsid w:val="00CD4E54"/>
    <w:rsid w:val="00CE27E8"/>
    <w:rsid w:val="00CE786B"/>
    <w:rsid w:val="00CF352D"/>
    <w:rsid w:val="00D066E3"/>
    <w:rsid w:val="00D06F5B"/>
    <w:rsid w:val="00D105B1"/>
    <w:rsid w:val="00D21B17"/>
    <w:rsid w:val="00D26AA3"/>
    <w:rsid w:val="00D320B9"/>
    <w:rsid w:val="00D34666"/>
    <w:rsid w:val="00D34CEF"/>
    <w:rsid w:val="00D37D25"/>
    <w:rsid w:val="00D4030E"/>
    <w:rsid w:val="00D50107"/>
    <w:rsid w:val="00D52646"/>
    <w:rsid w:val="00D52F7B"/>
    <w:rsid w:val="00D549D9"/>
    <w:rsid w:val="00D54E5B"/>
    <w:rsid w:val="00D56255"/>
    <w:rsid w:val="00D63EAF"/>
    <w:rsid w:val="00D716E3"/>
    <w:rsid w:val="00D71A1B"/>
    <w:rsid w:val="00D72EE1"/>
    <w:rsid w:val="00D73B78"/>
    <w:rsid w:val="00D75864"/>
    <w:rsid w:val="00D812F7"/>
    <w:rsid w:val="00D81933"/>
    <w:rsid w:val="00D83720"/>
    <w:rsid w:val="00D83DAA"/>
    <w:rsid w:val="00D92276"/>
    <w:rsid w:val="00D92F66"/>
    <w:rsid w:val="00DA19C3"/>
    <w:rsid w:val="00DA1DEF"/>
    <w:rsid w:val="00DB0917"/>
    <w:rsid w:val="00DB4B7C"/>
    <w:rsid w:val="00DC3CDD"/>
    <w:rsid w:val="00DC53D9"/>
    <w:rsid w:val="00DC7102"/>
    <w:rsid w:val="00DD3E4D"/>
    <w:rsid w:val="00DD4F6E"/>
    <w:rsid w:val="00DD6CB1"/>
    <w:rsid w:val="00DE39C8"/>
    <w:rsid w:val="00DE4DE0"/>
    <w:rsid w:val="00E060C4"/>
    <w:rsid w:val="00E077A8"/>
    <w:rsid w:val="00E114D7"/>
    <w:rsid w:val="00E13664"/>
    <w:rsid w:val="00E172F6"/>
    <w:rsid w:val="00E17614"/>
    <w:rsid w:val="00E25FDF"/>
    <w:rsid w:val="00E261DF"/>
    <w:rsid w:val="00E26D66"/>
    <w:rsid w:val="00E31208"/>
    <w:rsid w:val="00E324AC"/>
    <w:rsid w:val="00E34A3B"/>
    <w:rsid w:val="00E371C9"/>
    <w:rsid w:val="00E41C7E"/>
    <w:rsid w:val="00E51FD3"/>
    <w:rsid w:val="00E520D2"/>
    <w:rsid w:val="00E53285"/>
    <w:rsid w:val="00E65621"/>
    <w:rsid w:val="00E67D83"/>
    <w:rsid w:val="00E80DF3"/>
    <w:rsid w:val="00E97C56"/>
    <w:rsid w:val="00EA1960"/>
    <w:rsid w:val="00EB1B22"/>
    <w:rsid w:val="00EB7AFA"/>
    <w:rsid w:val="00EC24C0"/>
    <w:rsid w:val="00EE3263"/>
    <w:rsid w:val="00EE3D78"/>
    <w:rsid w:val="00EF469E"/>
    <w:rsid w:val="00EF62A5"/>
    <w:rsid w:val="00F0319A"/>
    <w:rsid w:val="00F04E43"/>
    <w:rsid w:val="00F06AC8"/>
    <w:rsid w:val="00F06B99"/>
    <w:rsid w:val="00F10726"/>
    <w:rsid w:val="00F110D8"/>
    <w:rsid w:val="00F22036"/>
    <w:rsid w:val="00F30D94"/>
    <w:rsid w:val="00F3287D"/>
    <w:rsid w:val="00F344D7"/>
    <w:rsid w:val="00F408E4"/>
    <w:rsid w:val="00F41162"/>
    <w:rsid w:val="00F42673"/>
    <w:rsid w:val="00F4606F"/>
    <w:rsid w:val="00F51530"/>
    <w:rsid w:val="00F51E1A"/>
    <w:rsid w:val="00F55AC6"/>
    <w:rsid w:val="00F61DEF"/>
    <w:rsid w:val="00F67297"/>
    <w:rsid w:val="00F72825"/>
    <w:rsid w:val="00F76E39"/>
    <w:rsid w:val="00F912D8"/>
    <w:rsid w:val="00F9152B"/>
    <w:rsid w:val="00F9279F"/>
    <w:rsid w:val="00F96671"/>
    <w:rsid w:val="00F967F0"/>
    <w:rsid w:val="00FA0B9B"/>
    <w:rsid w:val="00FA244E"/>
    <w:rsid w:val="00FA383A"/>
    <w:rsid w:val="00FB10DB"/>
    <w:rsid w:val="00FB36E2"/>
    <w:rsid w:val="00FB3778"/>
    <w:rsid w:val="00FB596F"/>
    <w:rsid w:val="00FC1571"/>
    <w:rsid w:val="00FC2FF6"/>
    <w:rsid w:val="00FD3910"/>
    <w:rsid w:val="00FD53DF"/>
    <w:rsid w:val="00FD70A6"/>
    <w:rsid w:val="00FF0A8F"/>
    <w:rsid w:val="00FF0A99"/>
    <w:rsid w:val="00FF4784"/>
    <w:rsid w:val="00FF60D8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00"/>
  <w15:docId w15:val="{3DE5EEC5-11CF-4395-8F9C-A0B1EF8A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22"/>
    <w:pPr>
      <w:widowControl w:val="0"/>
      <w:spacing w:line="360" w:lineRule="auto"/>
      <w:jc w:val="both"/>
    </w:pPr>
    <w:rPr>
      <w:rFonts w:ascii="Arial" w:eastAsia="Times New Roman" w:hAnsi="Arial" w:cs="Times New Roman"/>
      <w:sz w:val="20"/>
      <w:szCs w:val="20"/>
      <w:lang w:val="es-CO" w:eastAsia="en-US"/>
    </w:rPr>
  </w:style>
  <w:style w:type="paragraph" w:styleId="Ttulo1">
    <w:name w:val="heading 1"/>
    <w:basedOn w:val="Normal"/>
    <w:link w:val="Ttulo1Car"/>
    <w:uiPriority w:val="9"/>
    <w:qFormat/>
    <w:rsid w:val="00F0319A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B22E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2E5"/>
  </w:style>
  <w:style w:type="paragraph" w:styleId="Piedepgina">
    <w:name w:val="footer"/>
    <w:basedOn w:val="Normal"/>
    <w:link w:val="PiedepginaCar"/>
    <w:uiPriority w:val="99"/>
    <w:unhideWhenUsed/>
    <w:rsid w:val="00CB22E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2E5"/>
  </w:style>
  <w:style w:type="paragraph" w:styleId="Textodeglobo">
    <w:name w:val="Balloon Text"/>
    <w:basedOn w:val="Normal"/>
    <w:link w:val="TextodegloboCar"/>
    <w:uiPriority w:val="99"/>
    <w:semiHidden/>
    <w:unhideWhenUsed/>
    <w:rsid w:val="00CB22E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2E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9F454E"/>
    <w:pPr>
      <w:spacing w:before="100" w:beforeAutospacing="1" w:after="100" w:afterAutospacing="1"/>
    </w:pPr>
    <w:rPr>
      <w:rFonts w:ascii="Times" w:hAnsi="Times"/>
    </w:rPr>
  </w:style>
  <w:style w:type="paragraph" w:styleId="Textonotapie">
    <w:name w:val="footnote text"/>
    <w:basedOn w:val="Normal"/>
    <w:link w:val="TextonotapieCar"/>
    <w:uiPriority w:val="99"/>
    <w:unhideWhenUsed/>
    <w:rsid w:val="00F408E4"/>
  </w:style>
  <w:style w:type="character" w:customStyle="1" w:styleId="TextonotapieCar">
    <w:name w:val="Texto nota pie Car"/>
    <w:basedOn w:val="Fuentedeprrafopredeter"/>
    <w:link w:val="Textonotapie"/>
    <w:uiPriority w:val="99"/>
    <w:rsid w:val="00F408E4"/>
  </w:style>
  <w:style w:type="character" w:styleId="Refdenotaalpie">
    <w:name w:val="footnote reference"/>
    <w:basedOn w:val="Fuentedeprrafopredeter"/>
    <w:uiPriority w:val="99"/>
    <w:unhideWhenUsed/>
    <w:rsid w:val="00F408E4"/>
    <w:rPr>
      <w:vertAlign w:val="superscript"/>
    </w:rPr>
  </w:style>
  <w:style w:type="paragraph" w:customStyle="1" w:styleId="TituloPortada">
    <w:name w:val="Titulo Portada"/>
    <w:basedOn w:val="Normal"/>
    <w:rsid w:val="00592522"/>
    <w:pPr>
      <w:jc w:val="center"/>
    </w:pPr>
    <w:rPr>
      <w:b/>
      <w:bCs/>
      <w:sz w:val="32"/>
    </w:rPr>
  </w:style>
  <w:style w:type="paragraph" w:styleId="TDC1">
    <w:name w:val="toc 1"/>
    <w:basedOn w:val="Normal"/>
    <w:next w:val="Normal"/>
    <w:autoRedefine/>
    <w:uiPriority w:val="39"/>
    <w:rsid w:val="00592522"/>
    <w:pPr>
      <w:tabs>
        <w:tab w:val="left" w:pos="400"/>
        <w:tab w:val="right" w:leader="dot" w:pos="9350"/>
      </w:tabs>
      <w:jc w:val="center"/>
    </w:pPr>
    <w:rPr>
      <w:rFonts w:cs="Arial"/>
      <w:b/>
    </w:rPr>
  </w:style>
  <w:style w:type="paragraph" w:styleId="Textoindependiente3">
    <w:name w:val="Body Text 3"/>
    <w:basedOn w:val="Normal"/>
    <w:link w:val="Textoindependiente3Car"/>
    <w:semiHidden/>
    <w:rsid w:val="0059252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592522"/>
    <w:rPr>
      <w:rFonts w:ascii="Arial" w:eastAsia="Times New Roman" w:hAnsi="Arial" w:cs="Times New Roman"/>
      <w:sz w:val="16"/>
      <w:szCs w:val="16"/>
      <w:lang w:val="es-CO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0319A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%20Rojas\Downloads\plantilla%20membrete%20(1).dotx" TargetMode="External"/></Relationships>
</file>

<file path=word/theme/theme1.xml><?xml version="1.0" encoding="utf-8"?>
<a:theme xmlns:a="http://schemas.openxmlformats.org/drawingml/2006/main" name="Negro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787AD2-F20F-436F-85F7-697A906B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membrete (1)</Template>
  <TotalTime>1354</TotalTime>
  <Pages>1</Pages>
  <Words>26727</Words>
  <Characters>147003</Characters>
  <Application>Microsoft Office Word</Application>
  <DocSecurity>0</DocSecurity>
  <Lines>1225</Lines>
  <Paragraphs>346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Rojas</dc:creator>
  <cp:keywords/>
  <dc:description/>
  <cp:lastModifiedBy>Anthony Rojas</cp:lastModifiedBy>
  <cp:revision>480</cp:revision>
  <dcterms:created xsi:type="dcterms:W3CDTF">2014-11-21T08:28:00Z</dcterms:created>
  <dcterms:modified xsi:type="dcterms:W3CDTF">2015-07-29T21:20:00Z</dcterms:modified>
</cp:coreProperties>
</file>